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030CD6" w14:textId="77777777" w:rsidR="00756148" w:rsidRPr="00DF21D6" w:rsidRDefault="00756148" w:rsidP="00756148">
      <w:pPr>
        <w:spacing w:before="120" w:line="360" w:lineRule="auto"/>
        <w:jc w:val="center"/>
        <w:rPr>
          <w:rFonts w:ascii="Arial" w:hAnsi="Arial" w:cs="Arial"/>
          <w:b/>
          <w:bCs/>
          <w:sz w:val="30"/>
          <w:szCs w:val="30"/>
        </w:rPr>
      </w:pPr>
    </w:p>
    <w:p w14:paraId="43103F0A" w14:textId="77777777" w:rsidR="00756148" w:rsidRPr="00DF21D6" w:rsidRDefault="00756148" w:rsidP="00756148">
      <w:pPr>
        <w:spacing w:before="120" w:line="360" w:lineRule="auto"/>
        <w:jc w:val="center"/>
        <w:rPr>
          <w:rFonts w:ascii="Arial" w:hAnsi="Arial" w:cs="Arial"/>
          <w:b/>
          <w:bCs/>
          <w:sz w:val="30"/>
          <w:szCs w:val="30"/>
        </w:rPr>
      </w:pPr>
    </w:p>
    <w:p w14:paraId="614F3F8B" w14:textId="77777777" w:rsidR="00756148" w:rsidRPr="00DF21D6" w:rsidRDefault="00756148" w:rsidP="00756148">
      <w:pPr>
        <w:spacing w:before="120" w:line="360" w:lineRule="auto"/>
        <w:jc w:val="center"/>
        <w:rPr>
          <w:rFonts w:ascii="Arial" w:hAnsi="Arial" w:cs="Arial"/>
          <w:b/>
          <w:bCs/>
          <w:sz w:val="30"/>
          <w:szCs w:val="30"/>
        </w:rPr>
      </w:pPr>
    </w:p>
    <w:p w14:paraId="38459A54" w14:textId="77777777" w:rsidR="00756148" w:rsidRPr="00DF21D6" w:rsidRDefault="00756148" w:rsidP="00756148">
      <w:pPr>
        <w:jc w:val="right"/>
        <w:rPr>
          <w:rFonts w:ascii="Arial" w:hAnsi="Arial" w:cs="Arial"/>
        </w:rPr>
      </w:pPr>
    </w:p>
    <w:p w14:paraId="613E5265" w14:textId="77777777" w:rsidR="00756148" w:rsidRPr="00DF21D6" w:rsidRDefault="00756148" w:rsidP="00756148">
      <w:pPr>
        <w:jc w:val="right"/>
        <w:rPr>
          <w:rFonts w:ascii="Arial" w:hAnsi="Arial" w:cs="Arial"/>
        </w:rPr>
      </w:pPr>
    </w:p>
    <w:p w14:paraId="2EEBCA47" w14:textId="77777777" w:rsidR="00756148" w:rsidRPr="00DF21D6" w:rsidRDefault="00756148" w:rsidP="00756148">
      <w:pPr>
        <w:spacing w:after="240" w:line="360" w:lineRule="auto"/>
        <w:jc w:val="right"/>
        <w:rPr>
          <w:rFonts w:ascii="Arial" w:hAnsi="Arial" w:cs="Arial"/>
          <w:b/>
          <w:bCs/>
          <w:sz w:val="30"/>
          <w:szCs w:val="30"/>
        </w:rPr>
      </w:pPr>
      <w:r w:rsidRPr="00DF21D6">
        <w:rPr>
          <w:rFonts w:ascii="Arial" w:hAnsi="Arial" w:cs="Arial"/>
          <w:b/>
          <w:bCs/>
          <w:sz w:val="30"/>
          <w:szCs w:val="30"/>
        </w:rPr>
        <w:fldChar w:fldCharType="begin"/>
      </w:r>
      <w:r w:rsidRPr="00DF21D6">
        <w:rPr>
          <w:rFonts w:ascii="Arial" w:hAnsi="Arial" w:cs="Arial"/>
          <w:b/>
          <w:bCs/>
          <w:sz w:val="30"/>
          <w:szCs w:val="30"/>
        </w:rPr>
        <w:instrText xml:space="preserve"> TITLE   \* MERGEFORMAT </w:instrText>
      </w:r>
      <w:r w:rsidRPr="00DF21D6">
        <w:rPr>
          <w:rFonts w:ascii="Arial" w:hAnsi="Arial" w:cs="Arial"/>
          <w:b/>
          <w:bCs/>
          <w:sz w:val="30"/>
          <w:szCs w:val="30"/>
        </w:rPr>
        <w:fldChar w:fldCharType="separate"/>
      </w:r>
      <w:r w:rsidR="005B6568">
        <w:rPr>
          <w:rFonts w:ascii="Arial" w:hAnsi="Arial" w:cs="Arial"/>
          <w:b/>
          <w:bCs/>
          <w:sz w:val="30"/>
          <w:szCs w:val="30"/>
        </w:rPr>
        <w:t>Projeto X</w:t>
      </w:r>
      <w:r w:rsidRPr="00DF21D6">
        <w:rPr>
          <w:rFonts w:ascii="Arial" w:hAnsi="Arial" w:cs="Arial"/>
          <w:b/>
          <w:bCs/>
          <w:sz w:val="30"/>
          <w:szCs w:val="30"/>
        </w:rPr>
        <w:fldChar w:fldCharType="end"/>
      </w:r>
    </w:p>
    <w:p w14:paraId="26BBDA9D" w14:textId="77777777" w:rsidR="00756148" w:rsidRPr="00DF21D6" w:rsidRDefault="00756148" w:rsidP="00756148">
      <w:pPr>
        <w:spacing w:after="240"/>
        <w:jc w:val="right"/>
        <w:rPr>
          <w:rFonts w:ascii="Arial" w:hAnsi="Arial" w:cs="Arial"/>
          <w:b/>
          <w:sz w:val="30"/>
          <w:szCs w:val="30"/>
        </w:rPr>
      </w:pPr>
      <w:r w:rsidRPr="00DF21D6">
        <w:rPr>
          <w:rFonts w:ascii="Arial" w:hAnsi="Arial" w:cs="Arial"/>
          <w:b/>
          <w:sz w:val="30"/>
          <w:szCs w:val="30"/>
        </w:rPr>
        <w:fldChar w:fldCharType="begin"/>
      </w:r>
      <w:r w:rsidRPr="00DF21D6">
        <w:rPr>
          <w:rFonts w:ascii="Arial" w:hAnsi="Arial" w:cs="Arial"/>
          <w:b/>
          <w:sz w:val="30"/>
          <w:szCs w:val="30"/>
        </w:rPr>
        <w:instrText xml:space="preserve"> SUBJECT   \* MERGEFORMAT </w:instrText>
      </w:r>
      <w:r w:rsidRPr="00DF21D6">
        <w:rPr>
          <w:rFonts w:ascii="Arial" w:hAnsi="Arial" w:cs="Arial"/>
          <w:b/>
          <w:sz w:val="30"/>
          <w:szCs w:val="30"/>
        </w:rPr>
        <w:fldChar w:fldCharType="separate"/>
      </w:r>
      <w:r w:rsidR="005B6568">
        <w:rPr>
          <w:rFonts w:ascii="Arial" w:hAnsi="Arial" w:cs="Arial"/>
          <w:b/>
          <w:sz w:val="30"/>
          <w:szCs w:val="30"/>
        </w:rPr>
        <w:t>Requisição de Informação Técnica - RIT</w:t>
      </w:r>
      <w:r w:rsidRPr="00DF21D6">
        <w:rPr>
          <w:rFonts w:ascii="Arial" w:hAnsi="Arial" w:cs="Arial"/>
          <w:b/>
          <w:sz w:val="30"/>
          <w:szCs w:val="30"/>
        </w:rPr>
        <w:fldChar w:fldCharType="end"/>
      </w:r>
    </w:p>
    <w:p w14:paraId="0FBE8431" w14:textId="77777777" w:rsidR="00756148" w:rsidRPr="00DF21D6" w:rsidRDefault="00756148" w:rsidP="00756148">
      <w:pPr>
        <w:spacing w:after="240"/>
        <w:jc w:val="right"/>
        <w:rPr>
          <w:rFonts w:ascii="Arial" w:hAnsi="Arial" w:cs="Arial"/>
          <w:sz w:val="30"/>
          <w:szCs w:val="30"/>
        </w:rPr>
      </w:pPr>
      <w:r w:rsidRPr="00DF21D6">
        <w:rPr>
          <w:rFonts w:ascii="Arial" w:hAnsi="Arial" w:cs="Arial"/>
          <w:sz w:val="30"/>
          <w:szCs w:val="30"/>
        </w:rPr>
        <w:fldChar w:fldCharType="begin"/>
      </w:r>
      <w:r w:rsidRPr="00DF21D6">
        <w:rPr>
          <w:rFonts w:ascii="Arial" w:hAnsi="Arial" w:cs="Arial"/>
          <w:sz w:val="30"/>
          <w:szCs w:val="30"/>
        </w:rPr>
        <w:instrText xml:space="preserve"> KEYWORDS   \* MERGEFORMAT </w:instrText>
      </w:r>
      <w:r w:rsidRPr="00DF21D6">
        <w:rPr>
          <w:rFonts w:ascii="Arial" w:hAnsi="Arial" w:cs="Arial"/>
          <w:sz w:val="30"/>
          <w:szCs w:val="30"/>
        </w:rPr>
        <w:fldChar w:fldCharType="separate"/>
      </w:r>
      <w:r w:rsidR="005B6568">
        <w:rPr>
          <w:rFonts w:ascii="Arial" w:hAnsi="Arial" w:cs="Arial"/>
          <w:sz w:val="30"/>
          <w:szCs w:val="30"/>
        </w:rPr>
        <w:t>Nome RIT</w:t>
      </w:r>
      <w:r w:rsidRPr="00DF21D6">
        <w:rPr>
          <w:rFonts w:ascii="Arial" w:hAnsi="Arial" w:cs="Arial"/>
          <w:sz w:val="30"/>
          <w:szCs w:val="30"/>
        </w:rPr>
        <w:fldChar w:fldCharType="end"/>
      </w:r>
    </w:p>
    <w:p w14:paraId="1AE20666" w14:textId="77777777" w:rsidR="00756148" w:rsidRPr="00DF21D6" w:rsidRDefault="00756148" w:rsidP="00756148">
      <w:pPr>
        <w:jc w:val="right"/>
        <w:rPr>
          <w:rFonts w:ascii="Arial" w:hAnsi="Arial" w:cs="Arial"/>
        </w:rPr>
        <w:sectPr w:rsidR="00756148" w:rsidRPr="00DF21D6" w:rsidSect="003B5D6A">
          <w:footerReference w:type="default" r:id="rId8"/>
          <w:headerReference w:type="first" r:id="rId9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DF21D6">
        <w:rPr>
          <w:rFonts w:ascii="Arial" w:hAnsi="Arial" w:cs="Arial"/>
          <w:sz w:val="28"/>
          <w:szCs w:val="28"/>
        </w:rPr>
        <w:fldChar w:fldCharType="begin"/>
      </w:r>
      <w:r w:rsidRPr="00DF21D6">
        <w:rPr>
          <w:rFonts w:ascii="Arial" w:hAnsi="Arial" w:cs="Arial"/>
          <w:sz w:val="28"/>
          <w:szCs w:val="28"/>
        </w:rPr>
        <w:instrText xml:space="preserve"> COMMENTS   \* MERGEFORMAT </w:instrText>
      </w:r>
      <w:r w:rsidRPr="00DF21D6">
        <w:rPr>
          <w:rFonts w:ascii="Arial" w:hAnsi="Arial" w:cs="Arial"/>
          <w:sz w:val="28"/>
          <w:szCs w:val="28"/>
        </w:rPr>
        <w:fldChar w:fldCharType="separate"/>
      </w:r>
      <w:r w:rsidR="005B6568">
        <w:rPr>
          <w:rFonts w:ascii="Arial" w:hAnsi="Arial" w:cs="Arial"/>
          <w:sz w:val="28"/>
          <w:szCs w:val="28"/>
        </w:rPr>
        <w:t>Versão</w:t>
      </w:r>
      <w:r w:rsidR="005B6568" w:rsidRPr="005B6568">
        <w:rPr>
          <w:rFonts w:ascii="Arial" w:hAnsi="Arial" w:cs="Arial"/>
        </w:rPr>
        <w:t xml:space="preserve"> 0.1</w:t>
      </w:r>
      <w:r w:rsidRPr="00DF21D6">
        <w:rPr>
          <w:rFonts w:ascii="Arial" w:hAnsi="Arial" w:cs="Arial"/>
        </w:rPr>
        <w:fldChar w:fldCharType="end"/>
      </w:r>
    </w:p>
    <w:sdt>
      <w:sdtPr>
        <w:rPr>
          <w:rFonts w:ascii="Times New Roman" w:eastAsia="Times New Roman" w:hAnsi="Times New Roman" w:cs="Arial"/>
          <w:b w:val="0"/>
          <w:bCs w:val="0"/>
          <w:color w:val="auto"/>
          <w:sz w:val="24"/>
          <w:szCs w:val="24"/>
          <w:lang w:eastAsia="pt-BR"/>
        </w:rPr>
        <w:id w:val="24237697"/>
        <w:docPartObj>
          <w:docPartGallery w:val="Table of Contents"/>
          <w:docPartUnique/>
        </w:docPartObj>
      </w:sdtPr>
      <w:sdtContent>
        <w:p w14:paraId="6C1C2C2D" w14:textId="77777777" w:rsidR="005B3F07" w:rsidRPr="00DF21D6" w:rsidRDefault="005B3F07" w:rsidP="006A2DF2">
          <w:pPr>
            <w:pStyle w:val="CabealhodoSumrio"/>
            <w:jc w:val="center"/>
            <w:rPr>
              <w:rFonts w:cs="Arial"/>
              <w:color w:val="auto"/>
            </w:rPr>
          </w:pPr>
          <w:r w:rsidRPr="00DF21D6">
            <w:rPr>
              <w:rFonts w:cs="Arial"/>
              <w:color w:val="auto"/>
            </w:rPr>
            <w:t>Sumário</w:t>
          </w:r>
        </w:p>
        <w:p w14:paraId="0FD7B23C" w14:textId="77777777" w:rsidR="00BB37D6" w:rsidRPr="00DF21D6" w:rsidRDefault="00BB37D6" w:rsidP="00BB37D6">
          <w:pPr>
            <w:rPr>
              <w:rFonts w:ascii="Arial" w:hAnsi="Arial" w:cs="Arial"/>
              <w:lang w:eastAsia="en-US"/>
            </w:rPr>
          </w:pPr>
        </w:p>
        <w:p w14:paraId="60DD733F" w14:textId="77777777" w:rsidR="00A929D1" w:rsidRDefault="00A929D1">
          <w:pPr>
            <w:pStyle w:val="Sumrio1"/>
            <w:tabs>
              <w:tab w:val="left" w:pos="480"/>
              <w:tab w:val="right" w:leader="dot" w:pos="8919"/>
            </w:tabs>
            <w:rPr>
              <w:rFonts w:asciiTheme="minorHAnsi" w:eastAsiaTheme="minorEastAsia" w:hAnsiTheme="minorHAnsi" w:cstheme="minorBidi"/>
              <w:b w:val="0"/>
              <w:i w:val="0"/>
              <w:noProof/>
              <w:sz w:val="22"/>
              <w:szCs w:val="22"/>
            </w:rPr>
          </w:pPr>
          <w:r>
            <w:rPr>
              <w:rFonts w:cs="Arial"/>
              <w:b w:val="0"/>
            </w:rPr>
            <w:fldChar w:fldCharType="begin"/>
          </w:r>
          <w:r>
            <w:rPr>
              <w:rFonts w:cs="Arial"/>
              <w:b w:val="0"/>
            </w:rPr>
            <w:instrText xml:space="preserve"> TOC \o "1-8" \h \z \u </w:instrText>
          </w:r>
          <w:r>
            <w:rPr>
              <w:rFonts w:cs="Arial"/>
              <w:b w:val="0"/>
            </w:rPr>
            <w:fldChar w:fldCharType="separate"/>
          </w:r>
          <w:hyperlink w:anchor="_Toc527967787" w:history="1">
            <w:r w:rsidRPr="00D9104B">
              <w:rPr>
                <w:rStyle w:val="Hyperlink"/>
                <w:rFonts w:eastAsia="MS Mincho" w:cs="Arial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b w:val="0"/>
                <w:i w:val="0"/>
                <w:noProof/>
                <w:sz w:val="22"/>
                <w:szCs w:val="22"/>
              </w:rPr>
              <w:tab/>
            </w:r>
            <w:r w:rsidRPr="00D9104B">
              <w:rPr>
                <w:rStyle w:val="Hyperlink"/>
                <w:rFonts w:eastAsia="MS Mincho" w:cs="Arial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_Toc527967787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9B34B8" w14:textId="77777777" w:rsidR="00A929D1" w:rsidRDefault="00000000">
          <w:pPr>
            <w:pStyle w:val="Sumrio1"/>
            <w:tabs>
              <w:tab w:val="left" w:pos="480"/>
              <w:tab w:val="right" w:leader="dot" w:pos="8919"/>
            </w:tabs>
            <w:rPr>
              <w:rFonts w:asciiTheme="minorHAnsi" w:eastAsiaTheme="minorEastAsia" w:hAnsiTheme="minorHAnsi" w:cstheme="minorBidi"/>
              <w:b w:val="0"/>
              <w:i w:val="0"/>
              <w:noProof/>
              <w:sz w:val="22"/>
              <w:szCs w:val="22"/>
            </w:rPr>
          </w:pPr>
          <w:hyperlink w:anchor="_Toc527967788" w:history="1">
            <w:r w:rsidR="00A929D1" w:rsidRPr="00D9104B">
              <w:rPr>
                <w:rStyle w:val="Hyperlink"/>
                <w:rFonts w:eastAsia="MS Mincho" w:cs="Arial"/>
                <w:noProof/>
              </w:rPr>
              <w:t>2.</w:t>
            </w:r>
            <w:r w:rsidR="00A929D1">
              <w:rPr>
                <w:rFonts w:asciiTheme="minorHAnsi" w:eastAsiaTheme="minorEastAsia" w:hAnsiTheme="minorHAnsi" w:cstheme="minorBidi"/>
                <w:b w:val="0"/>
                <w:i w:val="0"/>
                <w:noProof/>
                <w:sz w:val="22"/>
                <w:szCs w:val="22"/>
              </w:rPr>
              <w:tab/>
            </w:r>
            <w:r w:rsidR="00A929D1" w:rsidRPr="00D9104B">
              <w:rPr>
                <w:rStyle w:val="Hyperlink"/>
                <w:rFonts w:eastAsia="MS Mincho" w:cs="Arial"/>
                <w:noProof/>
              </w:rPr>
              <w:t>Validação de Perfis (Caso Necessário)</w:t>
            </w:r>
            <w:r w:rsidR="00A929D1">
              <w:rPr>
                <w:noProof/>
                <w:webHidden/>
              </w:rPr>
              <w:tab/>
            </w:r>
            <w:r w:rsidR="00A929D1">
              <w:rPr>
                <w:noProof/>
                <w:webHidden/>
              </w:rPr>
              <w:fldChar w:fldCharType="begin"/>
            </w:r>
            <w:r w:rsidR="00A929D1">
              <w:rPr>
                <w:noProof/>
                <w:webHidden/>
              </w:rPr>
              <w:instrText xml:space="preserve"> PAGEREF _Toc527967788 \h </w:instrText>
            </w:r>
            <w:r w:rsidR="00A929D1">
              <w:rPr>
                <w:noProof/>
                <w:webHidden/>
              </w:rPr>
            </w:r>
            <w:r w:rsidR="00A929D1">
              <w:rPr>
                <w:noProof/>
                <w:webHidden/>
              </w:rPr>
              <w:fldChar w:fldCharType="separate"/>
            </w:r>
            <w:r w:rsidR="00A929D1">
              <w:rPr>
                <w:noProof/>
                <w:webHidden/>
              </w:rPr>
              <w:t>3</w:t>
            </w:r>
            <w:r w:rsidR="00A929D1">
              <w:rPr>
                <w:noProof/>
                <w:webHidden/>
              </w:rPr>
              <w:fldChar w:fldCharType="end"/>
            </w:r>
          </w:hyperlink>
        </w:p>
        <w:p w14:paraId="1F4241D9" w14:textId="77777777" w:rsidR="00A929D1" w:rsidRDefault="00000000">
          <w:pPr>
            <w:pStyle w:val="Sumrio2"/>
            <w:tabs>
              <w:tab w:val="left" w:pos="880"/>
              <w:tab w:val="right" w:leader="dot" w:pos="8919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527967789" w:history="1">
            <w:r w:rsidR="00A929D1" w:rsidRPr="00D9104B">
              <w:rPr>
                <w:rStyle w:val="Hyperlink"/>
                <w:rFonts w:eastAsia="MS Mincho" w:cs="Arial"/>
                <w:noProof/>
              </w:rPr>
              <w:t>2.1</w:t>
            </w:r>
            <w:r w:rsidR="00A929D1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="00A929D1" w:rsidRPr="00D9104B">
              <w:rPr>
                <w:rStyle w:val="Hyperlink"/>
                <w:rFonts w:eastAsia="MS Mincho" w:cs="Arial"/>
                <w:noProof/>
              </w:rPr>
              <w:t>Listagem de Perfis</w:t>
            </w:r>
            <w:r w:rsidR="00A929D1">
              <w:rPr>
                <w:noProof/>
                <w:webHidden/>
              </w:rPr>
              <w:tab/>
            </w:r>
            <w:r w:rsidR="00A929D1">
              <w:rPr>
                <w:noProof/>
                <w:webHidden/>
              </w:rPr>
              <w:fldChar w:fldCharType="begin"/>
            </w:r>
            <w:r w:rsidR="00A929D1">
              <w:rPr>
                <w:noProof/>
                <w:webHidden/>
              </w:rPr>
              <w:instrText xml:space="preserve"> PAGEREF _Toc527967789 \h </w:instrText>
            </w:r>
            <w:r w:rsidR="00A929D1">
              <w:rPr>
                <w:noProof/>
                <w:webHidden/>
              </w:rPr>
            </w:r>
            <w:r w:rsidR="00A929D1">
              <w:rPr>
                <w:noProof/>
                <w:webHidden/>
              </w:rPr>
              <w:fldChar w:fldCharType="separate"/>
            </w:r>
            <w:r w:rsidR="00A929D1">
              <w:rPr>
                <w:noProof/>
                <w:webHidden/>
              </w:rPr>
              <w:t>3</w:t>
            </w:r>
            <w:r w:rsidR="00A929D1">
              <w:rPr>
                <w:noProof/>
                <w:webHidden/>
              </w:rPr>
              <w:fldChar w:fldCharType="end"/>
            </w:r>
          </w:hyperlink>
        </w:p>
        <w:p w14:paraId="4BE4F4DA" w14:textId="77777777" w:rsidR="00A929D1" w:rsidRDefault="00000000">
          <w:pPr>
            <w:pStyle w:val="Sumrio1"/>
            <w:tabs>
              <w:tab w:val="left" w:pos="480"/>
              <w:tab w:val="right" w:leader="dot" w:pos="8919"/>
            </w:tabs>
            <w:rPr>
              <w:rFonts w:asciiTheme="minorHAnsi" w:eastAsiaTheme="minorEastAsia" w:hAnsiTheme="minorHAnsi" w:cstheme="minorBidi"/>
              <w:b w:val="0"/>
              <w:i w:val="0"/>
              <w:noProof/>
              <w:sz w:val="22"/>
              <w:szCs w:val="22"/>
            </w:rPr>
          </w:pPr>
          <w:hyperlink w:anchor="_Toc527967790" w:history="1">
            <w:r w:rsidR="00A929D1" w:rsidRPr="00D9104B">
              <w:rPr>
                <w:rStyle w:val="Hyperlink"/>
                <w:rFonts w:eastAsia="MS Mincho" w:cs="Arial"/>
                <w:noProof/>
              </w:rPr>
              <w:t>3.</w:t>
            </w:r>
            <w:r w:rsidR="00A929D1">
              <w:rPr>
                <w:rFonts w:asciiTheme="minorHAnsi" w:eastAsiaTheme="minorEastAsia" w:hAnsiTheme="minorHAnsi" w:cstheme="minorBidi"/>
                <w:b w:val="0"/>
                <w:i w:val="0"/>
                <w:noProof/>
                <w:sz w:val="22"/>
                <w:szCs w:val="22"/>
              </w:rPr>
              <w:tab/>
            </w:r>
            <w:r w:rsidR="00A929D1" w:rsidRPr="00D9104B">
              <w:rPr>
                <w:rStyle w:val="Hyperlink"/>
                <w:rFonts w:eastAsia="MS Mincho" w:cs="Arial"/>
                <w:noProof/>
              </w:rPr>
              <w:t>Informações Técnicas</w:t>
            </w:r>
            <w:r w:rsidR="00A929D1">
              <w:rPr>
                <w:noProof/>
                <w:webHidden/>
              </w:rPr>
              <w:tab/>
            </w:r>
            <w:r w:rsidR="00A929D1">
              <w:rPr>
                <w:noProof/>
                <w:webHidden/>
              </w:rPr>
              <w:fldChar w:fldCharType="begin"/>
            </w:r>
            <w:r w:rsidR="00A929D1">
              <w:rPr>
                <w:noProof/>
                <w:webHidden/>
              </w:rPr>
              <w:instrText xml:space="preserve"> PAGEREF _Toc527967790 \h </w:instrText>
            </w:r>
            <w:r w:rsidR="00A929D1">
              <w:rPr>
                <w:noProof/>
                <w:webHidden/>
              </w:rPr>
            </w:r>
            <w:r w:rsidR="00A929D1">
              <w:rPr>
                <w:noProof/>
                <w:webHidden/>
              </w:rPr>
              <w:fldChar w:fldCharType="separate"/>
            </w:r>
            <w:r w:rsidR="00A929D1">
              <w:rPr>
                <w:noProof/>
                <w:webHidden/>
              </w:rPr>
              <w:t>4</w:t>
            </w:r>
            <w:r w:rsidR="00A929D1">
              <w:rPr>
                <w:noProof/>
                <w:webHidden/>
              </w:rPr>
              <w:fldChar w:fldCharType="end"/>
            </w:r>
          </w:hyperlink>
        </w:p>
        <w:p w14:paraId="299232ED" w14:textId="77777777" w:rsidR="00A929D1" w:rsidRDefault="00000000">
          <w:pPr>
            <w:pStyle w:val="Sumrio2"/>
            <w:tabs>
              <w:tab w:val="left" w:pos="880"/>
              <w:tab w:val="right" w:leader="dot" w:pos="8919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527967791" w:history="1">
            <w:r w:rsidR="00A929D1" w:rsidRPr="00D9104B">
              <w:rPr>
                <w:rStyle w:val="Hyperlink"/>
                <w:rFonts w:eastAsia="MS Mincho" w:cs="Arial"/>
                <w:noProof/>
              </w:rPr>
              <w:t>3.1</w:t>
            </w:r>
            <w:r w:rsidR="00A929D1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="00A929D1" w:rsidRPr="00D9104B">
              <w:rPr>
                <w:rStyle w:val="Hyperlink"/>
                <w:rFonts w:eastAsia="MS Mincho" w:cs="Arial"/>
                <w:noProof/>
              </w:rPr>
              <w:t>&lt;Módulo X&gt;</w:t>
            </w:r>
            <w:r w:rsidR="00A929D1">
              <w:rPr>
                <w:noProof/>
                <w:webHidden/>
              </w:rPr>
              <w:tab/>
            </w:r>
            <w:r w:rsidR="00A929D1">
              <w:rPr>
                <w:noProof/>
                <w:webHidden/>
              </w:rPr>
              <w:fldChar w:fldCharType="begin"/>
            </w:r>
            <w:r w:rsidR="00A929D1">
              <w:rPr>
                <w:noProof/>
                <w:webHidden/>
              </w:rPr>
              <w:instrText xml:space="preserve"> PAGEREF _Toc527967791 \h </w:instrText>
            </w:r>
            <w:r w:rsidR="00A929D1">
              <w:rPr>
                <w:noProof/>
                <w:webHidden/>
              </w:rPr>
            </w:r>
            <w:r w:rsidR="00A929D1">
              <w:rPr>
                <w:noProof/>
                <w:webHidden/>
              </w:rPr>
              <w:fldChar w:fldCharType="separate"/>
            </w:r>
            <w:r w:rsidR="00A929D1">
              <w:rPr>
                <w:noProof/>
                <w:webHidden/>
              </w:rPr>
              <w:t>4</w:t>
            </w:r>
            <w:r w:rsidR="00A929D1">
              <w:rPr>
                <w:noProof/>
                <w:webHidden/>
              </w:rPr>
              <w:fldChar w:fldCharType="end"/>
            </w:r>
          </w:hyperlink>
        </w:p>
        <w:p w14:paraId="68B87EDE" w14:textId="77777777" w:rsidR="00A929D1" w:rsidRDefault="00000000">
          <w:pPr>
            <w:pStyle w:val="Sumrio3"/>
            <w:tabs>
              <w:tab w:val="left" w:pos="1320"/>
              <w:tab w:val="right" w:leader="dot" w:pos="89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7967792" w:history="1">
            <w:r w:rsidR="00A929D1" w:rsidRPr="00D9104B">
              <w:rPr>
                <w:rStyle w:val="Hyperlink"/>
                <w:rFonts w:eastAsia="MS Mincho" w:cs="Arial"/>
                <w:noProof/>
              </w:rPr>
              <w:t>3.1.1</w:t>
            </w:r>
            <w:r w:rsidR="00A929D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929D1" w:rsidRPr="00D9104B">
              <w:rPr>
                <w:rStyle w:val="Hyperlink"/>
                <w:rFonts w:eastAsia="MS Mincho" w:cs="Arial"/>
                <w:noProof/>
              </w:rPr>
              <w:t>Tela</w:t>
            </w:r>
            <w:r w:rsidR="00A929D1">
              <w:rPr>
                <w:noProof/>
                <w:webHidden/>
              </w:rPr>
              <w:tab/>
            </w:r>
            <w:r w:rsidR="00A929D1">
              <w:rPr>
                <w:noProof/>
                <w:webHidden/>
              </w:rPr>
              <w:fldChar w:fldCharType="begin"/>
            </w:r>
            <w:r w:rsidR="00A929D1">
              <w:rPr>
                <w:noProof/>
                <w:webHidden/>
              </w:rPr>
              <w:instrText xml:space="preserve"> PAGEREF _Toc527967792 \h </w:instrText>
            </w:r>
            <w:r w:rsidR="00A929D1">
              <w:rPr>
                <w:noProof/>
                <w:webHidden/>
              </w:rPr>
            </w:r>
            <w:r w:rsidR="00A929D1">
              <w:rPr>
                <w:noProof/>
                <w:webHidden/>
              </w:rPr>
              <w:fldChar w:fldCharType="separate"/>
            </w:r>
            <w:r w:rsidR="00A929D1">
              <w:rPr>
                <w:noProof/>
                <w:webHidden/>
              </w:rPr>
              <w:t>4</w:t>
            </w:r>
            <w:r w:rsidR="00A929D1">
              <w:rPr>
                <w:noProof/>
                <w:webHidden/>
              </w:rPr>
              <w:fldChar w:fldCharType="end"/>
            </w:r>
          </w:hyperlink>
        </w:p>
        <w:p w14:paraId="08E80383" w14:textId="77777777" w:rsidR="00A929D1" w:rsidRDefault="00000000">
          <w:pPr>
            <w:pStyle w:val="Sumrio3"/>
            <w:tabs>
              <w:tab w:val="left" w:pos="1320"/>
              <w:tab w:val="right" w:leader="dot" w:pos="89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7967793" w:history="1">
            <w:r w:rsidR="00A929D1" w:rsidRPr="00D9104B">
              <w:rPr>
                <w:rStyle w:val="Hyperlink"/>
                <w:rFonts w:eastAsia="MS Mincho" w:cs="Arial"/>
                <w:noProof/>
              </w:rPr>
              <w:t>3.1.2</w:t>
            </w:r>
            <w:r w:rsidR="00A929D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929D1" w:rsidRPr="00D9104B">
              <w:rPr>
                <w:rStyle w:val="Hyperlink"/>
                <w:rFonts w:eastAsia="MS Mincho" w:cs="Arial"/>
                <w:noProof/>
              </w:rPr>
              <w:t>Informações Técnicas</w:t>
            </w:r>
            <w:r w:rsidR="00A929D1">
              <w:rPr>
                <w:noProof/>
                <w:webHidden/>
              </w:rPr>
              <w:tab/>
            </w:r>
            <w:r w:rsidR="00A929D1">
              <w:rPr>
                <w:noProof/>
                <w:webHidden/>
              </w:rPr>
              <w:fldChar w:fldCharType="begin"/>
            </w:r>
            <w:r w:rsidR="00A929D1">
              <w:rPr>
                <w:noProof/>
                <w:webHidden/>
              </w:rPr>
              <w:instrText xml:space="preserve"> PAGEREF _Toc527967793 \h </w:instrText>
            </w:r>
            <w:r w:rsidR="00A929D1">
              <w:rPr>
                <w:noProof/>
                <w:webHidden/>
              </w:rPr>
            </w:r>
            <w:r w:rsidR="00A929D1">
              <w:rPr>
                <w:noProof/>
                <w:webHidden/>
              </w:rPr>
              <w:fldChar w:fldCharType="separate"/>
            </w:r>
            <w:r w:rsidR="00A929D1">
              <w:rPr>
                <w:noProof/>
                <w:webHidden/>
              </w:rPr>
              <w:t>4</w:t>
            </w:r>
            <w:r w:rsidR="00A929D1">
              <w:rPr>
                <w:noProof/>
                <w:webHidden/>
              </w:rPr>
              <w:fldChar w:fldCharType="end"/>
            </w:r>
          </w:hyperlink>
        </w:p>
        <w:p w14:paraId="47DB6B8A" w14:textId="77777777" w:rsidR="00A929D1" w:rsidRDefault="00000000">
          <w:pPr>
            <w:pStyle w:val="Sumrio3"/>
            <w:tabs>
              <w:tab w:val="left" w:pos="1320"/>
              <w:tab w:val="right" w:leader="dot" w:pos="89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7967794" w:history="1">
            <w:r w:rsidR="00A929D1" w:rsidRPr="00D9104B">
              <w:rPr>
                <w:rStyle w:val="Hyperlink"/>
                <w:rFonts w:eastAsia="MS Mincho" w:cs="Arial"/>
                <w:noProof/>
              </w:rPr>
              <w:t>3.1.3</w:t>
            </w:r>
            <w:r w:rsidR="00A929D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929D1" w:rsidRPr="00D9104B">
              <w:rPr>
                <w:rStyle w:val="Hyperlink"/>
                <w:rFonts w:eastAsia="MS Mincho" w:cs="Arial"/>
                <w:noProof/>
              </w:rPr>
              <w:t>Verificação de eventuais erros ou falhas do sistema</w:t>
            </w:r>
            <w:r w:rsidR="00A929D1">
              <w:rPr>
                <w:noProof/>
                <w:webHidden/>
              </w:rPr>
              <w:tab/>
            </w:r>
            <w:r w:rsidR="00A929D1">
              <w:rPr>
                <w:noProof/>
                <w:webHidden/>
              </w:rPr>
              <w:fldChar w:fldCharType="begin"/>
            </w:r>
            <w:r w:rsidR="00A929D1">
              <w:rPr>
                <w:noProof/>
                <w:webHidden/>
              </w:rPr>
              <w:instrText xml:space="preserve"> PAGEREF _Toc527967794 \h </w:instrText>
            </w:r>
            <w:r w:rsidR="00A929D1">
              <w:rPr>
                <w:noProof/>
                <w:webHidden/>
              </w:rPr>
            </w:r>
            <w:r w:rsidR="00A929D1">
              <w:rPr>
                <w:noProof/>
                <w:webHidden/>
              </w:rPr>
              <w:fldChar w:fldCharType="separate"/>
            </w:r>
            <w:r w:rsidR="00A929D1">
              <w:rPr>
                <w:noProof/>
                <w:webHidden/>
              </w:rPr>
              <w:t>5</w:t>
            </w:r>
            <w:r w:rsidR="00A929D1">
              <w:rPr>
                <w:noProof/>
                <w:webHidden/>
              </w:rPr>
              <w:fldChar w:fldCharType="end"/>
            </w:r>
          </w:hyperlink>
        </w:p>
        <w:p w14:paraId="47B97AC1" w14:textId="77777777" w:rsidR="00A929D1" w:rsidRDefault="00000000">
          <w:pPr>
            <w:pStyle w:val="Sumrio3"/>
            <w:tabs>
              <w:tab w:val="left" w:pos="1320"/>
              <w:tab w:val="right" w:leader="dot" w:pos="89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7967795" w:history="1">
            <w:r w:rsidR="00A929D1" w:rsidRPr="00D9104B">
              <w:rPr>
                <w:rStyle w:val="Hyperlink"/>
                <w:rFonts w:eastAsia="MS Mincho" w:cs="Arial"/>
                <w:noProof/>
              </w:rPr>
              <w:t>3.1.4</w:t>
            </w:r>
            <w:r w:rsidR="00A929D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929D1" w:rsidRPr="00D9104B">
              <w:rPr>
                <w:rStyle w:val="Hyperlink"/>
                <w:rFonts w:eastAsia="MS Mincho" w:cs="Arial"/>
                <w:noProof/>
              </w:rPr>
              <w:t>Sugestões de Melhoria</w:t>
            </w:r>
            <w:r w:rsidR="00A929D1">
              <w:rPr>
                <w:noProof/>
                <w:webHidden/>
              </w:rPr>
              <w:tab/>
            </w:r>
            <w:r w:rsidR="00A929D1">
              <w:rPr>
                <w:noProof/>
                <w:webHidden/>
              </w:rPr>
              <w:fldChar w:fldCharType="begin"/>
            </w:r>
            <w:r w:rsidR="00A929D1">
              <w:rPr>
                <w:noProof/>
                <w:webHidden/>
              </w:rPr>
              <w:instrText xml:space="preserve"> PAGEREF _Toc527967795 \h </w:instrText>
            </w:r>
            <w:r w:rsidR="00A929D1">
              <w:rPr>
                <w:noProof/>
                <w:webHidden/>
              </w:rPr>
            </w:r>
            <w:r w:rsidR="00A929D1">
              <w:rPr>
                <w:noProof/>
                <w:webHidden/>
              </w:rPr>
              <w:fldChar w:fldCharType="separate"/>
            </w:r>
            <w:r w:rsidR="00A929D1">
              <w:rPr>
                <w:noProof/>
                <w:webHidden/>
              </w:rPr>
              <w:t>6</w:t>
            </w:r>
            <w:r w:rsidR="00A929D1">
              <w:rPr>
                <w:noProof/>
                <w:webHidden/>
              </w:rPr>
              <w:fldChar w:fldCharType="end"/>
            </w:r>
          </w:hyperlink>
        </w:p>
        <w:p w14:paraId="31A70DFD" w14:textId="77777777" w:rsidR="005B3F07" w:rsidRPr="00DF21D6" w:rsidRDefault="00A929D1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20"/>
            </w:rPr>
            <w:fldChar w:fldCharType="end"/>
          </w:r>
        </w:p>
      </w:sdtContent>
    </w:sdt>
    <w:p w14:paraId="70D06E83" w14:textId="77777777" w:rsidR="00D22D80" w:rsidRPr="00DF21D6" w:rsidRDefault="00D22D80" w:rsidP="00AB36B6">
      <w:pPr>
        <w:rPr>
          <w:rFonts w:ascii="Arial" w:hAnsi="Arial" w:cs="Arial"/>
          <w:sz w:val="16"/>
          <w:szCs w:val="16"/>
        </w:rPr>
      </w:pPr>
    </w:p>
    <w:p w14:paraId="072C7BFF" w14:textId="77777777" w:rsidR="00377DB5" w:rsidRPr="00DF21D6" w:rsidRDefault="00377DB5" w:rsidP="00AB36B6">
      <w:pPr>
        <w:rPr>
          <w:rFonts w:ascii="Arial" w:hAnsi="Arial" w:cs="Arial"/>
          <w:sz w:val="16"/>
          <w:szCs w:val="16"/>
        </w:rPr>
      </w:pPr>
    </w:p>
    <w:p w14:paraId="509DA866" w14:textId="77777777" w:rsidR="00377DB5" w:rsidRPr="00DF21D6" w:rsidRDefault="00377DB5" w:rsidP="00AB36B6">
      <w:pPr>
        <w:rPr>
          <w:rFonts w:ascii="Arial" w:hAnsi="Arial" w:cs="Arial"/>
          <w:sz w:val="16"/>
          <w:szCs w:val="16"/>
        </w:rPr>
      </w:pPr>
    </w:p>
    <w:p w14:paraId="4B5224D3" w14:textId="77777777" w:rsidR="001021F1" w:rsidRPr="00DF21D6" w:rsidRDefault="001021F1">
      <w:pPr>
        <w:rPr>
          <w:rFonts w:ascii="Arial" w:eastAsia="MS Gothic" w:hAnsi="Arial" w:cs="Arial"/>
          <w:b/>
          <w:bCs/>
          <w:kern w:val="32"/>
          <w:sz w:val="28"/>
          <w:szCs w:val="28"/>
        </w:rPr>
      </w:pPr>
      <w:r w:rsidRPr="00DF21D6">
        <w:rPr>
          <w:rFonts w:ascii="Arial" w:hAnsi="Arial" w:cs="Arial"/>
          <w:szCs w:val="28"/>
        </w:rPr>
        <w:br w:type="page"/>
      </w:r>
    </w:p>
    <w:p w14:paraId="295B8F57" w14:textId="77777777" w:rsidR="00262ADE" w:rsidRDefault="00262ADE" w:rsidP="00BB0A82">
      <w:pPr>
        <w:pStyle w:val="Ttulo1"/>
        <w:rPr>
          <w:rFonts w:cs="Arial"/>
          <w:sz w:val="22"/>
          <w:szCs w:val="22"/>
        </w:rPr>
      </w:pPr>
      <w:bookmarkStart w:id="0" w:name="_Toc527967787"/>
      <w:r w:rsidRPr="00DF21D6">
        <w:rPr>
          <w:rFonts w:cs="Arial"/>
          <w:sz w:val="22"/>
          <w:szCs w:val="22"/>
        </w:rPr>
        <w:lastRenderedPageBreak/>
        <w:t>INTRODUÇÃO</w:t>
      </w:r>
      <w:bookmarkEnd w:id="0"/>
    </w:p>
    <w:p w14:paraId="3896CA88" w14:textId="77777777" w:rsidR="005B6568" w:rsidRPr="005B6568" w:rsidRDefault="005B6568" w:rsidP="005B6568">
      <w:pPr>
        <w:pStyle w:val="Instruo"/>
        <w:spacing w:before="40" w:after="40"/>
        <w:jc w:val="both"/>
        <w:rPr>
          <w:i w:val="0"/>
          <w:color w:val="auto"/>
        </w:rPr>
      </w:pPr>
      <w:r w:rsidRPr="005B6568">
        <w:rPr>
          <w:i w:val="0"/>
          <w:color w:val="auto"/>
        </w:rPr>
        <w:t xml:space="preserve">A proposta deste documento é auxiliar o analista a recolher informações técnicas detalhadas de um sistema. Estas informações são imprescindíveis para a documentação de sistemas, tornando </w:t>
      </w:r>
      <w:r>
        <w:rPr>
          <w:i w:val="0"/>
          <w:color w:val="auto"/>
        </w:rPr>
        <w:t xml:space="preserve">a ET </w:t>
      </w:r>
      <w:r w:rsidRPr="005B6568">
        <w:rPr>
          <w:i w:val="0"/>
          <w:color w:val="auto"/>
        </w:rPr>
        <w:t>mais espec</w:t>
      </w:r>
      <w:r>
        <w:rPr>
          <w:i w:val="0"/>
          <w:color w:val="auto"/>
        </w:rPr>
        <w:t>ífica</w:t>
      </w:r>
      <w:r w:rsidRPr="005B6568">
        <w:rPr>
          <w:i w:val="0"/>
          <w:color w:val="auto"/>
        </w:rPr>
        <w:t>, deixando um legado que torne a manutenção dos sistemas mais simplificada e de fácil acesso.</w:t>
      </w:r>
    </w:p>
    <w:p w14:paraId="0BE499A7" w14:textId="77777777" w:rsidR="005B6568" w:rsidRPr="005B6568" w:rsidRDefault="005B6568" w:rsidP="005B6568">
      <w:pPr>
        <w:pStyle w:val="Instruo"/>
        <w:spacing w:before="40" w:after="40"/>
        <w:jc w:val="both"/>
        <w:rPr>
          <w:i w:val="0"/>
          <w:color w:val="auto"/>
        </w:rPr>
      </w:pPr>
      <w:r w:rsidRPr="005B6568">
        <w:rPr>
          <w:i w:val="0"/>
          <w:color w:val="auto"/>
        </w:rPr>
        <w:t>Seu escopo abrange as informações necessárias para auxiliar o Analista de Requisitos a criar as Especificações Técnicas, eventuais erros encontrados no sistema durante a elaboração da ET e sugestões de melhoria no sistema, a fim de agilizar todo o processo de construção da ET.</w:t>
      </w:r>
    </w:p>
    <w:p w14:paraId="5BE751C4" w14:textId="77777777" w:rsidR="005B6568" w:rsidRPr="005B6568" w:rsidRDefault="005B6568" w:rsidP="005B6568"/>
    <w:p w14:paraId="5438AB96" w14:textId="77777777" w:rsidR="005B6568" w:rsidRDefault="005B6568" w:rsidP="00BB0A82">
      <w:pPr>
        <w:pStyle w:val="Ttulo1"/>
        <w:rPr>
          <w:rFonts w:cs="Arial"/>
          <w:sz w:val="22"/>
          <w:szCs w:val="22"/>
        </w:rPr>
      </w:pPr>
      <w:bookmarkStart w:id="1" w:name="_Toc527967788"/>
      <w:r>
        <w:rPr>
          <w:rFonts w:cs="Arial"/>
          <w:sz w:val="22"/>
          <w:szCs w:val="22"/>
        </w:rPr>
        <w:t xml:space="preserve">Validação de Perfis </w:t>
      </w:r>
      <w:r w:rsidRPr="005B6568">
        <w:rPr>
          <w:rFonts w:cs="Arial"/>
          <w:i/>
          <w:sz w:val="22"/>
          <w:szCs w:val="22"/>
        </w:rPr>
        <w:t>(</w:t>
      </w:r>
      <w:r>
        <w:rPr>
          <w:rFonts w:cs="Arial"/>
          <w:i/>
          <w:sz w:val="22"/>
          <w:szCs w:val="22"/>
        </w:rPr>
        <w:t>Caso Necessário</w:t>
      </w:r>
      <w:r w:rsidRPr="005B6568">
        <w:rPr>
          <w:rFonts w:cs="Arial"/>
          <w:i/>
          <w:sz w:val="22"/>
          <w:szCs w:val="22"/>
        </w:rPr>
        <w:t>)</w:t>
      </w:r>
      <w:bookmarkEnd w:id="1"/>
    </w:p>
    <w:p w14:paraId="1D1B7C1A" w14:textId="77777777" w:rsidR="00262ADE" w:rsidRPr="00DF21D6" w:rsidRDefault="00262ADE" w:rsidP="00262ADE">
      <w:pPr>
        <w:pStyle w:val="PargrafodaLista"/>
        <w:keepNext/>
        <w:keepLines/>
        <w:numPr>
          <w:ilvl w:val="0"/>
          <w:numId w:val="25"/>
        </w:numPr>
        <w:tabs>
          <w:tab w:val="left" w:pos="993"/>
        </w:tabs>
        <w:autoSpaceDN w:val="0"/>
        <w:spacing w:before="120" w:after="120"/>
        <w:ind w:left="0"/>
        <w:contextualSpacing w:val="0"/>
        <w:textAlignment w:val="baseline"/>
        <w:rPr>
          <w:rFonts w:ascii="Arial" w:hAnsi="Arial" w:cs="Arial"/>
          <w:b/>
          <w:bCs/>
          <w:vanish/>
          <w:color w:val="000000"/>
          <w:kern w:val="3"/>
          <w:sz w:val="20"/>
          <w:szCs w:val="20"/>
        </w:rPr>
      </w:pPr>
      <w:bookmarkStart w:id="2" w:name="_Toc460489684"/>
    </w:p>
    <w:p w14:paraId="4274A66B" w14:textId="77777777" w:rsidR="00262ADE" w:rsidRPr="00DF21D6" w:rsidRDefault="00262ADE" w:rsidP="00262ADE">
      <w:pPr>
        <w:pStyle w:val="PargrafodaLista"/>
        <w:keepNext/>
        <w:keepLines/>
        <w:numPr>
          <w:ilvl w:val="0"/>
          <w:numId w:val="25"/>
        </w:numPr>
        <w:tabs>
          <w:tab w:val="left" w:pos="993"/>
        </w:tabs>
        <w:autoSpaceDN w:val="0"/>
        <w:spacing w:before="120" w:after="120"/>
        <w:ind w:left="0"/>
        <w:contextualSpacing w:val="0"/>
        <w:textAlignment w:val="baseline"/>
        <w:rPr>
          <w:rFonts w:ascii="Arial" w:hAnsi="Arial" w:cs="Arial"/>
          <w:b/>
          <w:bCs/>
          <w:vanish/>
          <w:color w:val="000000"/>
          <w:kern w:val="3"/>
          <w:sz w:val="20"/>
          <w:szCs w:val="20"/>
        </w:rPr>
      </w:pPr>
    </w:p>
    <w:p w14:paraId="102140D3" w14:textId="77777777" w:rsidR="00262ADE" w:rsidRPr="00DF21D6" w:rsidRDefault="00262ADE" w:rsidP="00262ADE">
      <w:pPr>
        <w:pStyle w:val="PargrafodaLista"/>
        <w:keepNext/>
        <w:keepLines/>
        <w:numPr>
          <w:ilvl w:val="0"/>
          <w:numId w:val="25"/>
        </w:numPr>
        <w:tabs>
          <w:tab w:val="left" w:pos="993"/>
        </w:tabs>
        <w:autoSpaceDN w:val="0"/>
        <w:spacing w:before="120" w:after="120"/>
        <w:ind w:left="0"/>
        <w:contextualSpacing w:val="0"/>
        <w:textAlignment w:val="baseline"/>
        <w:rPr>
          <w:rFonts w:ascii="Arial" w:hAnsi="Arial" w:cs="Arial"/>
          <w:b/>
          <w:bCs/>
          <w:vanish/>
          <w:color w:val="000000"/>
          <w:kern w:val="3"/>
          <w:sz w:val="20"/>
          <w:szCs w:val="20"/>
        </w:rPr>
      </w:pPr>
    </w:p>
    <w:p w14:paraId="66C08BFB" w14:textId="77777777" w:rsidR="00C43427" w:rsidRDefault="005B6568" w:rsidP="00262ADE">
      <w:pPr>
        <w:pStyle w:val="Ttulo2"/>
        <w:rPr>
          <w:rFonts w:cs="Arial"/>
        </w:rPr>
      </w:pPr>
      <w:bookmarkStart w:id="3" w:name="_Toc527967789"/>
      <w:bookmarkEnd w:id="2"/>
      <w:r>
        <w:rPr>
          <w:rFonts w:cs="Arial"/>
        </w:rPr>
        <w:t>Listagem de Perfis</w:t>
      </w:r>
      <w:bookmarkEnd w:id="3"/>
    </w:p>
    <w:p w14:paraId="03C71845" w14:textId="77777777" w:rsidR="005B6568" w:rsidRPr="005B6568" w:rsidRDefault="005B6568" w:rsidP="005B6568"/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903"/>
        <w:gridCol w:w="1557"/>
        <w:gridCol w:w="1814"/>
        <w:gridCol w:w="1390"/>
      </w:tblGrid>
      <w:tr w:rsidR="005B6568" w:rsidRPr="00CD77A0" w14:paraId="75DB90CD" w14:textId="77777777" w:rsidTr="005B6568">
        <w:trPr>
          <w:jc w:val="center"/>
        </w:trPr>
        <w:tc>
          <w:tcPr>
            <w:tcW w:w="1903" w:type="dxa"/>
          </w:tcPr>
          <w:p w14:paraId="07FABAC1" w14:textId="77777777" w:rsidR="005B6568" w:rsidRPr="00CD77A0" w:rsidRDefault="005B6568" w:rsidP="0073019E">
            <w:pPr>
              <w:pStyle w:val="InfoBlue"/>
              <w:tabs>
                <w:tab w:val="left" w:pos="1463"/>
                <w:tab w:val="left" w:pos="2663"/>
              </w:tabs>
              <w:jc w:val="center"/>
              <w:rPr>
                <w:rFonts w:cs="Arial"/>
                <w:b/>
                <w:i w:val="0"/>
                <w:color w:val="auto"/>
                <w:sz w:val="16"/>
                <w:szCs w:val="16"/>
              </w:rPr>
            </w:pPr>
            <w:r w:rsidRPr="00CD77A0">
              <w:rPr>
                <w:rFonts w:cs="Arial"/>
                <w:b/>
                <w:i w:val="0"/>
                <w:color w:val="auto"/>
                <w:sz w:val="16"/>
                <w:szCs w:val="16"/>
              </w:rPr>
              <w:t>Perfil</w:t>
            </w:r>
          </w:p>
        </w:tc>
        <w:tc>
          <w:tcPr>
            <w:tcW w:w="1557" w:type="dxa"/>
          </w:tcPr>
          <w:p w14:paraId="38DB2D9E" w14:textId="77777777" w:rsidR="005B6568" w:rsidRPr="00CD77A0" w:rsidRDefault="005B6568" w:rsidP="0073019E">
            <w:pPr>
              <w:pStyle w:val="InfoBlue"/>
              <w:tabs>
                <w:tab w:val="left" w:pos="1463"/>
                <w:tab w:val="left" w:pos="2663"/>
              </w:tabs>
              <w:jc w:val="center"/>
              <w:rPr>
                <w:b/>
                <w:i w:val="0"/>
                <w:color w:val="000000"/>
                <w:sz w:val="16"/>
                <w:szCs w:val="16"/>
              </w:rPr>
            </w:pPr>
            <w:r w:rsidRPr="00CD77A0">
              <w:rPr>
                <w:b/>
                <w:i w:val="0"/>
                <w:color w:val="000000"/>
                <w:sz w:val="16"/>
                <w:szCs w:val="16"/>
              </w:rPr>
              <w:t>Módulo</w:t>
            </w:r>
          </w:p>
        </w:tc>
        <w:tc>
          <w:tcPr>
            <w:tcW w:w="1814" w:type="dxa"/>
          </w:tcPr>
          <w:p w14:paraId="4B71E662" w14:textId="77777777" w:rsidR="005B6568" w:rsidRPr="00CD77A0" w:rsidRDefault="005B6568" w:rsidP="0073019E">
            <w:pPr>
              <w:pStyle w:val="InfoBlue"/>
              <w:tabs>
                <w:tab w:val="left" w:pos="1463"/>
                <w:tab w:val="left" w:pos="2663"/>
              </w:tabs>
              <w:jc w:val="center"/>
              <w:rPr>
                <w:b/>
                <w:i w:val="0"/>
                <w:color w:val="000000"/>
                <w:sz w:val="16"/>
                <w:szCs w:val="16"/>
              </w:rPr>
            </w:pPr>
            <w:r>
              <w:rPr>
                <w:b/>
                <w:i w:val="0"/>
                <w:color w:val="000000"/>
                <w:sz w:val="16"/>
                <w:szCs w:val="16"/>
              </w:rPr>
              <w:t>Submódulo</w:t>
            </w:r>
          </w:p>
        </w:tc>
        <w:tc>
          <w:tcPr>
            <w:tcW w:w="1390" w:type="dxa"/>
          </w:tcPr>
          <w:p w14:paraId="6BA00B3A" w14:textId="77777777" w:rsidR="005B6568" w:rsidRPr="00CD77A0" w:rsidRDefault="005B6568" w:rsidP="0073019E">
            <w:pPr>
              <w:pStyle w:val="InfoBlue"/>
              <w:tabs>
                <w:tab w:val="left" w:pos="1463"/>
                <w:tab w:val="left" w:pos="2663"/>
              </w:tabs>
              <w:jc w:val="center"/>
              <w:rPr>
                <w:b/>
                <w:i w:val="0"/>
                <w:color w:val="000000"/>
                <w:sz w:val="16"/>
                <w:szCs w:val="16"/>
              </w:rPr>
            </w:pPr>
            <w:r>
              <w:rPr>
                <w:b/>
                <w:i w:val="0"/>
                <w:color w:val="000000"/>
                <w:sz w:val="16"/>
                <w:szCs w:val="16"/>
              </w:rPr>
              <w:t>Funcionalidade</w:t>
            </w:r>
          </w:p>
        </w:tc>
      </w:tr>
      <w:tr w:rsidR="005B6568" w14:paraId="2A5F0CF6" w14:textId="77777777" w:rsidTr="005B6568">
        <w:trPr>
          <w:trHeight w:val="188"/>
          <w:jc w:val="center"/>
        </w:trPr>
        <w:tc>
          <w:tcPr>
            <w:tcW w:w="1903" w:type="dxa"/>
            <w:vMerge w:val="restart"/>
            <w:vAlign w:val="center"/>
          </w:tcPr>
          <w:p w14:paraId="034EF57F" w14:textId="77777777" w:rsidR="005B6568" w:rsidRDefault="005B6568" w:rsidP="005B6568">
            <w:pPr>
              <w:pStyle w:val="InfoBlue"/>
              <w:tabs>
                <w:tab w:val="left" w:pos="1463"/>
                <w:tab w:val="left" w:pos="2663"/>
              </w:tabs>
              <w:jc w:val="center"/>
              <w:rPr>
                <w:rFonts w:cs="Arial"/>
                <w:i w:val="0"/>
                <w:color w:val="auto"/>
                <w:sz w:val="16"/>
                <w:szCs w:val="16"/>
              </w:rPr>
            </w:pPr>
            <w:r>
              <w:rPr>
                <w:rFonts w:cs="Arial"/>
                <w:i w:val="0"/>
                <w:color w:val="auto"/>
                <w:sz w:val="16"/>
                <w:szCs w:val="16"/>
              </w:rPr>
              <w:t>PERFIL 1</w:t>
            </w:r>
          </w:p>
        </w:tc>
        <w:tc>
          <w:tcPr>
            <w:tcW w:w="1557" w:type="dxa"/>
            <w:vMerge w:val="restart"/>
            <w:vAlign w:val="center"/>
          </w:tcPr>
          <w:p w14:paraId="072CC7B5" w14:textId="77777777" w:rsidR="005B6568" w:rsidRPr="00CD77A0" w:rsidRDefault="005B6568" w:rsidP="0073019E">
            <w:pPr>
              <w:pStyle w:val="InfoBlue"/>
              <w:tabs>
                <w:tab w:val="left" w:pos="1463"/>
                <w:tab w:val="left" w:pos="2663"/>
              </w:tabs>
              <w:jc w:val="center"/>
              <w:rPr>
                <w:rFonts w:cs="Arial"/>
                <w:i w:val="0"/>
                <w:color w:val="auto"/>
                <w:sz w:val="16"/>
                <w:szCs w:val="16"/>
              </w:rPr>
            </w:pPr>
            <w:r>
              <w:rPr>
                <w:i w:val="0"/>
                <w:color w:val="000000"/>
                <w:sz w:val="16"/>
                <w:szCs w:val="16"/>
              </w:rPr>
              <w:t>Módulo 1</w:t>
            </w:r>
          </w:p>
        </w:tc>
        <w:tc>
          <w:tcPr>
            <w:tcW w:w="1814" w:type="dxa"/>
            <w:vMerge w:val="restart"/>
            <w:vAlign w:val="center"/>
          </w:tcPr>
          <w:p w14:paraId="5BF61191" w14:textId="77777777" w:rsidR="005B6568" w:rsidRPr="00CD77A0" w:rsidRDefault="005B6568" w:rsidP="0073019E">
            <w:pPr>
              <w:pStyle w:val="InfoBlue"/>
              <w:tabs>
                <w:tab w:val="left" w:pos="1463"/>
                <w:tab w:val="left" w:pos="2663"/>
              </w:tabs>
              <w:jc w:val="center"/>
              <w:rPr>
                <w:rFonts w:cs="Arial"/>
                <w:i w:val="0"/>
                <w:color w:val="auto"/>
                <w:sz w:val="16"/>
                <w:szCs w:val="16"/>
              </w:rPr>
            </w:pPr>
            <w:r>
              <w:rPr>
                <w:i w:val="0"/>
                <w:color w:val="000000"/>
                <w:sz w:val="16"/>
                <w:szCs w:val="16"/>
              </w:rPr>
              <w:t>Submódulo 1.1</w:t>
            </w:r>
          </w:p>
        </w:tc>
        <w:tc>
          <w:tcPr>
            <w:tcW w:w="1390" w:type="dxa"/>
          </w:tcPr>
          <w:p w14:paraId="0A0CDBF5" w14:textId="77777777" w:rsidR="005B6568" w:rsidRDefault="005B6568" w:rsidP="0073019E">
            <w:pPr>
              <w:pStyle w:val="InfoBlue"/>
              <w:tabs>
                <w:tab w:val="left" w:pos="1463"/>
                <w:tab w:val="left" w:pos="2663"/>
              </w:tabs>
              <w:jc w:val="center"/>
              <w:rPr>
                <w:i w:val="0"/>
                <w:color w:val="000000"/>
                <w:sz w:val="16"/>
                <w:szCs w:val="16"/>
              </w:rPr>
            </w:pPr>
            <w:r>
              <w:rPr>
                <w:i w:val="0"/>
                <w:color w:val="000000"/>
                <w:sz w:val="16"/>
                <w:szCs w:val="16"/>
              </w:rPr>
              <w:t>Funcionalidade 1.1.1</w:t>
            </w:r>
          </w:p>
        </w:tc>
      </w:tr>
      <w:tr w:rsidR="005B6568" w14:paraId="2AF5338D" w14:textId="77777777" w:rsidTr="005B6568">
        <w:trPr>
          <w:trHeight w:val="188"/>
          <w:jc w:val="center"/>
        </w:trPr>
        <w:tc>
          <w:tcPr>
            <w:tcW w:w="1903" w:type="dxa"/>
            <w:vMerge/>
            <w:vAlign w:val="center"/>
          </w:tcPr>
          <w:p w14:paraId="1B8113BC" w14:textId="77777777" w:rsidR="005B6568" w:rsidRDefault="005B6568" w:rsidP="005B6568">
            <w:pPr>
              <w:pStyle w:val="InfoBlue"/>
              <w:tabs>
                <w:tab w:val="left" w:pos="1463"/>
                <w:tab w:val="left" w:pos="2663"/>
              </w:tabs>
              <w:jc w:val="center"/>
              <w:rPr>
                <w:rFonts w:cs="Arial"/>
                <w:i w:val="0"/>
                <w:color w:val="auto"/>
                <w:sz w:val="16"/>
                <w:szCs w:val="16"/>
              </w:rPr>
            </w:pPr>
          </w:p>
        </w:tc>
        <w:tc>
          <w:tcPr>
            <w:tcW w:w="1557" w:type="dxa"/>
            <w:vMerge/>
            <w:vAlign w:val="center"/>
          </w:tcPr>
          <w:p w14:paraId="41DEC905" w14:textId="77777777" w:rsidR="005B6568" w:rsidRDefault="005B6568" w:rsidP="0073019E">
            <w:pPr>
              <w:pStyle w:val="InfoBlue"/>
              <w:tabs>
                <w:tab w:val="left" w:pos="1463"/>
                <w:tab w:val="left" w:pos="2663"/>
              </w:tabs>
              <w:jc w:val="center"/>
              <w:rPr>
                <w:i w:val="0"/>
                <w:color w:val="000000"/>
                <w:sz w:val="16"/>
                <w:szCs w:val="16"/>
              </w:rPr>
            </w:pPr>
          </w:p>
        </w:tc>
        <w:tc>
          <w:tcPr>
            <w:tcW w:w="1814" w:type="dxa"/>
            <w:vMerge/>
            <w:vAlign w:val="center"/>
          </w:tcPr>
          <w:p w14:paraId="1AD2A7B9" w14:textId="77777777" w:rsidR="005B6568" w:rsidRDefault="005B6568" w:rsidP="0073019E">
            <w:pPr>
              <w:pStyle w:val="InfoBlue"/>
              <w:tabs>
                <w:tab w:val="left" w:pos="1463"/>
                <w:tab w:val="left" w:pos="2663"/>
              </w:tabs>
              <w:jc w:val="center"/>
              <w:rPr>
                <w:i w:val="0"/>
                <w:color w:val="000000"/>
                <w:sz w:val="16"/>
                <w:szCs w:val="16"/>
              </w:rPr>
            </w:pPr>
          </w:p>
        </w:tc>
        <w:tc>
          <w:tcPr>
            <w:tcW w:w="1390" w:type="dxa"/>
          </w:tcPr>
          <w:p w14:paraId="1E79350F" w14:textId="77777777" w:rsidR="005B6568" w:rsidRDefault="005B6568" w:rsidP="0073019E">
            <w:pPr>
              <w:pStyle w:val="InfoBlue"/>
              <w:tabs>
                <w:tab w:val="left" w:pos="1463"/>
                <w:tab w:val="left" w:pos="2663"/>
              </w:tabs>
              <w:jc w:val="center"/>
              <w:rPr>
                <w:i w:val="0"/>
                <w:color w:val="000000"/>
                <w:sz w:val="16"/>
                <w:szCs w:val="16"/>
              </w:rPr>
            </w:pPr>
            <w:r>
              <w:rPr>
                <w:i w:val="0"/>
                <w:color w:val="000000"/>
                <w:sz w:val="16"/>
                <w:szCs w:val="16"/>
              </w:rPr>
              <w:t>Funcionalidade 1.1.2</w:t>
            </w:r>
          </w:p>
        </w:tc>
      </w:tr>
      <w:tr w:rsidR="005B6568" w14:paraId="4295C4E2" w14:textId="77777777" w:rsidTr="005B6568">
        <w:trPr>
          <w:trHeight w:val="188"/>
          <w:jc w:val="center"/>
        </w:trPr>
        <w:tc>
          <w:tcPr>
            <w:tcW w:w="1903" w:type="dxa"/>
            <w:vMerge/>
            <w:vAlign w:val="center"/>
          </w:tcPr>
          <w:p w14:paraId="1BC77D6B" w14:textId="77777777" w:rsidR="005B6568" w:rsidRDefault="005B6568" w:rsidP="005B6568">
            <w:pPr>
              <w:pStyle w:val="InfoBlue"/>
              <w:tabs>
                <w:tab w:val="left" w:pos="1463"/>
                <w:tab w:val="left" w:pos="2663"/>
              </w:tabs>
              <w:jc w:val="center"/>
              <w:rPr>
                <w:rFonts w:cs="Arial"/>
                <w:i w:val="0"/>
                <w:color w:val="auto"/>
                <w:sz w:val="16"/>
                <w:szCs w:val="16"/>
              </w:rPr>
            </w:pPr>
          </w:p>
        </w:tc>
        <w:tc>
          <w:tcPr>
            <w:tcW w:w="1557" w:type="dxa"/>
            <w:vMerge/>
            <w:vAlign w:val="center"/>
          </w:tcPr>
          <w:p w14:paraId="4F233980" w14:textId="77777777" w:rsidR="005B6568" w:rsidRDefault="005B6568" w:rsidP="0073019E">
            <w:pPr>
              <w:pStyle w:val="InfoBlue"/>
              <w:tabs>
                <w:tab w:val="left" w:pos="1463"/>
                <w:tab w:val="left" w:pos="2663"/>
              </w:tabs>
              <w:jc w:val="center"/>
              <w:rPr>
                <w:i w:val="0"/>
                <w:color w:val="000000"/>
                <w:sz w:val="16"/>
                <w:szCs w:val="16"/>
              </w:rPr>
            </w:pPr>
          </w:p>
        </w:tc>
        <w:tc>
          <w:tcPr>
            <w:tcW w:w="1814" w:type="dxa"/>
            <w:vAlign w:val="center"/>
          </w:tcPr>
          <w:p w14:paraId="1561D638" w14:textId="77777777" w:rsidR="005B6568" w:rsidRDefault="005B6568" w:rsidP="0073019E">
            <w:pPr>
              <w:pStyle w:val="InfoBlue"/>
              <w:tabs>
                <w:tab w:val="left" w:pos="1463"/>
                <w:tab w:val="left" w:pos="2663"/>
              </w:tabs>
              <w:jc w:val="center"/>
              <w:rPr>
                <w:i w:val="0"/>
                <w:color w:val="000000"/>
                <w:sz w:val="16"/>
                <w:szCs w:val="16"/>
              </w:rPr>
            </w:pPr>
            <w:r>
              <w:rPr>
                <w:i w:val="0"/>
                <w:color w:val="000000"/>
                <w:sz w:val="16"/>
                <w:szCs w:val="16"/>
              </w:rPr>
              <w:t>Submódulo 1.2</w:t>
            </w:r>
          </w:p>
        </w:tc>
        <w:tc>
          <w:tcPr>
            <w:tcW w:w="1390" w:type="dxa"/>
          </w:tcPr>
          <w:p w14:paraId="6563D957" w14:textId="77777777" w:rsidR="005B6568" w:rsidRDefault="005B6568" w:rsidP="0073019E">
            <w:pPr>
              <w:pStyle w:val="InfoBlue"/>
              <w:tabs>
                <w:tab w:val="left" w:pos="1463"/>
                <w:tab w:val="left" w:pos="2663"/>
              </w:tabs>
              <w:jc w:val="center"/>
              <w:rPr>
                <w:i w:val="0"/>
                <w:color w:val="000000"/>
                <w:sz w:val="16"/>
                <w:szCs w:val="16"/>
              </w:rPr>
            </w:pPr>
            <w:r>
              <w:rPr>
                <w:i w:val="0"/>
                <w:color w:val="000000"/>
                <w:sz w:val="16"/>
                <w:szCs w:val="16"/>
              </w:rPr>
              <w:t>Funcionalidade 1.2.1</w:t>
            </w:r>
          </w:p>
        </w:tc>
      </w:tr>
      <w:tr w:rsidR="005B6568" w14:paraId="373C90C1" w14:textId="77777777" w:rsidTr="005B6568">
        <w:trPr>
          <w:trHeight w:val="188"/>
          <w:jc w:val="center"/>
        </w:trPr>
        <w:tc>
          <w:tcPr>
            <w:tcW w:w="1903" w:type="dxa"/>
            <w:vMerge/>
            <w:vAlign w:val="center"/>
          </w:tcPr>
          <w:p w14:paraId="06AEE99F" w14:textId="77777777" w:rsidR="005B6568" w:rsidRDefault="005B6568" w:rsidP="0073019E">
            <w:pPr>
              <w:pStyle w:val="InfoBlue"/>
              <w:tabs>
                <w:tab w:val="left" w:pos="1463"/>
                <w:tab w:val="left" w:pos="2663"/>
              </w:tabs>
              <w:jc w:val="center"/>
              <w:rPr>
                <w:rFonts w:cs="Arial"/>
                <w:i w:val="0"/>
                <w:color w:val="auto"/>
                <w:sz w:val="16"/>
                <w:szCs w:val="16"/>
              </w:rPr>
            </w:pPr>
          </w:p>
        </w:tc>
        <w:tc>
          <w:tcPr>
            <w:tcW w:w="1557" w:type="dxa"/>
            <w:vMerge w:val="restart"/>
            <w:vAlign w:val="center"/>
          </w:tcPr>
          <w:p w14:paraId="7F45323A" w14:textId="77777777" w:rsidR="005B6568" w:rsidRDefault="005B6568" w:rsidP="0073019E">
            <w:pPr>
              <w:pStyle w:val="InfoBlue"/>
              <w:tabs>
                <w:tab w:val="left" w:pos="1463"/>
                <w:tab w:val="left" w:pos="2663"/>
              </w:tabs>
              <w:jc w:val="center"/>
              <w:rPr>
                <w:i w:val="0"/>
                <w:color w:val="000000"/>
                <w:sz w:val="16"/>
                <w:szCs w:val="16"/>
              </w:rPr>
            </w:pPr>
            <w:r>
              <w:rPr>
                <w:i w:val="0"/>
                <w:color w:val="000000"/>
                <w:sz w:val="16"/>
                <w:szCs w:val="16"/>
              </w:rPr>
              <w:t>Módulo 2</w:t>
            </w:r>
          </w:p>
        </w:tc>
        <w:tc>
          <w:tcPr>
            <w:tcW w:w="1814" w:type="dxa"/>
            <w:vMerge w:val="restart"/>
            <w:vAlign w:val="center"/>
          </w:tcPr>
          <w:p w14:paraId="1CA4E77D" w14:textId="77777777" w:rsidR="005B6568" w:rsidRDefault="005B6568" w:rsidP="0073019E">
            <w:pPr>
              <w:pStyle w:val="InfoBlue"/>
              <w:tabs>
                <w:tab w:val="left" w:pos="1463"/>
                <w:tab w:val="left" w:pos="2663"/>
              </w:tabs>
              <w:jc w:val="center"/>
              <w:rPr>
                <w:i w:val="0"/>
                <w:color w:val="000000"/>
                <w:sz w:val="16"/>
                <w:szCs w:val="16"/>
              </w:rPr>
            </w:pPr>
            <w:r>
              <w:rPr>
                <w:i w:val="0"/>
                <w:color w:val="000000"/>
                <w:sz w:val="16"/>
                <w:szCs w:val="16"/>
              </w:rPr>
              <w:t>Submódulo 2.1</w:t>
            </w:r>
          </w:p>
        </w:tc>
        <w:tc>
          <w:tcPr>
            <w:tcW w:w="1390" w:type="dxa"/>
          </w:tcPr>
          <w:p w14:paraId="7D51692B" w14:textId="77777777" w:rsidR="005B6568" w:rsidRDefault="005B6568" w:rsidP="0073019E">
            <w:pPr>
              <w:pStyle w:val="InfoBlue"/>
              <w:tabs>
                <w:tab w:val="left" w:pos="1463"/>
                <w:tab w:val="left" w:pos="2663"/>
              </w:tabs>
              <w:jc w:val="center"/>
              <w:rPr>
                <w:i w:val="0"/>
                <w:color w:val="000000"/>
                <w:sz w:val="16"/>
                <w:szCs w:val="16"/>
              </w:rPr>
            </w:pPr>
            <w:r>
              <w:rPr>
                <w:i w:val="0"/>
                <w:color w:val="000000"/>
                <w:sz w:val="16"/>
                <w:szCs w:val="16"/>
              </w:rPr>
              <w:t>Funcionalidade 2.1.1</w:t>
            </w:r>
          </w:p>
        </w:tc>
      </w:tr>
      <w:tr w:rsidR="005B6568" w14:paraId="3A870DA9" w14:textId="77777777" w:rsidTr="005B6568">
        <w:trPr>
          <w:trHeight w:val="188"/>
          <w:jc w:val="center"/>
        </w:trPr>
        <w:tc>
          <w:tcPr>
            <w:tcW w:w="1903" w:type="dxa"/>
            <w:vMerge/>
            <w:vAlign w:val="center"/>
          </w:tcPr>
          <w:p w14:paraId="298A18F3" w14:textId="77777777" w:rsidR="005B6568" w:rsidRDefault="005B6568" w:rsidP="0073019E">
            <w:pPr>
              <w:pStyle w:val="InfoBlue"/>
              <w:tabs>
                <w:tab w:val="left" w:pos="1463"/>
                <w:tab w:val="left" w:pos="2663"/>
              </w:tabs>
              <w:jc w:val="center"/>
              <w:rPr>
                <w:rFonts w:cs="Arial"/>
                <w:i w:val="0"/>
                <w:color w:val="auto"/>
                <w:sz w:val="16"/>
                <w:szCs w:val="16"/>
              </w:rPr>
            </w:pPr>
          </w:p>
        </w:tc>
        <w:tc>
          <w:tcPr>
            <w:tcW w:w="1557" w:type="dxa"/>
            <w:vMerge/>
            <w:vAlign w:val="center"/>
          </w:tcPr>
          <w:p w14:paraId="31EBFE24" w14:textId="77777777" w:rsidR="005B6568" w:rsidRDefault="005B6568" w:rsidP="0073019E">
            <w:pPr>
              <w:pStyle w:val="InfoBlue"/>
              <w:tabs>
                <w:tab w:val="left" w:pos="1463"/>
                <w:tab w:val="left" w:pos="2663"/>
              </w:tabs>
              <w:jc w:val="center"/>
              <w:rPr>
                <w:i w:val="0"/>
                <w:color w:val="000000"/>
                <w:sz w:val="16"/>
                <w:szCs w:val="16"/>
              </w:rPr>
            </w:pPr>
          </w:p>
        </w:tc>
        <w:tc>
          <w:tcPr>
            <w:tcW w:w="1814" w:type="dxa"/>
            <w:vMerge/>
            <w:vAlign w:val="center"/>
          </w:tcPr>
          <w:p w14:paraId="45817914" w14:textId="77777777" w:rsidR="005B6568" w:rsidRDefault="005B6568" w:rsidP="0073019E">
            <w:pPr>
              <w:pStyle w:val="InfoBlue"/>
              <w:tabs>
                <w:tab w:val="left" w:pos="1463"/>
                <w:tab w:val="left" w:pos="2663"/>
              </w:tabs>
              <w:jc w:val="center"/>
              <w:rPr>
                <w:i w:val="0"/>
                <w:color w:val="000000"/>
                <w:sz w:val="16"/>
                <w:szCs w:val="16"/>
              </w:rPr>
            </w:pPr>
          </w:p>
        </w:tc>
        <w:tc>
          <w:tcPr>
            <w:tcW w:w="1390" w:type="dxa"/>
          </w:tcPr>
          <w:p w14:paraId="130ED17B" w14:textId="77777777" w:rsidR="005B6568" w:rsidRDefault="005B6568" w:rsidP="0073019E">
            <w:pPr>
              <w:pStyle w:val="InfoBlue"/>
              <w:tabs>
                <w:tab w:val="left" w:pos="1463"/>
                <w:tab w:val="left" w:pos="2663"/>
              </w:tabs>
              <w:jc w:val="center"/>
              <w:rPr>
                <w:i w:val="0"/>
                <w:color w:val="000000"/>
                <w:sz w:val="16"/>
                <w:szCs w:val="16"/>
              </w:rPr>
            </w:pPr>
            <w:r>
              <w:rPr>
                <w:i w:val="0"/>
                <w:color w:val="000000"/>
                <w:sz w:val="16"/>
                <w:szCs w:val="16"/>
              </w:rPr>
              <w:t>Funcionalidade 2.1.2</w:t>
            </w:r>
          </w:p>
        </w:tc>
      </w:tr>
      <w:tr w:rsidR="005B6568" w14:paraId="4A67DFD5" w14:textId="77777777" w:rsidTr="005B6568">
        <w:trPr>
          <w:trHeight w:val="187"/>
          <w:jc w:val="center"/>
        </w:trPr>
        <w:tc>
          <w:tcPr>
            <w:tcW w:w="1903" w:type="dxa"/>
            <w:vMerge/>
            <w:vAlign w:val="center"/>
          </w:tcPr>
          <w:p w14:paraId="6A23EC27" w14:textId="77777777" w:rsidR="005B6568" w:rsidRDefault="005B6568" w:rsidP="0073019E">
            <w:pPr>
              <w:pStyle w:val="InfoBlue"/>
              <w:tabs>
                <w:tab w:val="left" w:pos="1463"/>
                <w:tab w:val="left" w:pos="2663"/>
              </w:tabs>
              <w:jc w:val="center"/>
              <w:rPr>
                <w:rFonts w:cs="Arial"/>
                <w:i w:val="0"/>
                <w:color w:val="auto"/>
                <w:sz w:val="16"/>
                <w:szCs w:val="16"/>
              </w:rPr>
            </w:pPr>
          </w:p>
        </w:tc>
        <w:tc>
          <w:tcPr>
            <w:tcW w:w="1557" w:type="dxa"/>
            <w:vMerge/>
            <w:vAlign w:val="center"/>
          </w:tcPr>
          <w:p w14:paraId="7F277340" w14:textId="77777777" w:rsidR="005B6568" w:rsidRDefault="005B6568" w:rsidP="0073019E">
            <w:pPr>
              <w:pStyle w:val="InfoBlue"/>
              <w:tabs>
                <w:tab w:val="left" w:pos="1463"/>
                <w:tab w:val="left" w:pos="2663"/>
              </w:tabs>
              <w:jc w:val="center"/>
              <w:rPr>
                <w:i w:val="0"/>
                <w:color w:val="000000"/>
                <w:sz w:val="16"/>
                <w:szCs w:val="16"/>
              </w:rPr>
            </w:pPr>
          </w:p>
        </w:tc>
        <w:tc>
          <w:tcPr>
            <w:tcW w:w="1814" w:type="dxa"/>
            <w:vMerge/>
            <w:vAlign w:val="center"/>
          </w:tcPr>
          <w:p w14:paraId="277D4B59" w14:textId="77777777" w:rsidR="005B6568" w:rsidRDefault="005B6568" w:rsidP="0073019E">
            <w:pPr>
              <w:pStyle w:val="InfoBlue"/>
              <w:tabs>
                <w:tab w:val="left" w:pos="1463"/>
                <w:tab w:val="left" w:pos="2663"/>
              </w:tabs>
              <w:jc w:val="center"/>
              <w:rPr>
                <w:i w:val="0"/>
                <w:color w:val="000000"/>
                <w:sz w:val="16"/>
                <w:szCs w:val="16"/>
              </w:rPr>
            </w:pPr>
          </w:p>
        </w:tc>
        <w:tc>
          <w:tcPr>
            <w:tcW w:w="1390" w:type="dxa"/>
          </w:tcPr>
          <w:p w14:paraId="0CC05ACB" w14:textId="77777777" w:rsidR="005B6568" w:rsidRDefault="005B6568" w:rsidP="0073019E">
            <w:pPr>
              <w:pStyle w:val="InfoBlue"/>
              <w:tabs>
                <w:tab w:val="left" w:pos="1463"/>
                <w:tab w:val="left" w:pos="2663"/>
              </w:tabs>
              <w:jc w:val="center"/>
              <w:rPr>
                <w:i w:val="0"/>
                <w:color w:val="000000"/>
                <w:sz w:val="16"/>
                <w:szCs w:val="16"/>
              </w:rPr>
            </w:pPr>
            <w:r>
              <w:rPr>
                <w:i w:val="0"/>
                <w:color w:val="000000"/>
                <w:sz w:val="16"/>
                <w:szCs w:val="16"/>
              </w:rPr>
              <w:t>Funcionalidade 2.1.3</w:t>
            </w:r>
          </w:p>
        </w:tc>
      </w:tr>
      <w:tr w:rsidR="005B6568" w14:paraId="50C17988" w14:textId="77777777" w:rsidTr="005B6568">
        <w:trPr>
          <w:trHeight w:val="187"/>
          <w:jc w:val="center"/>
        </w:trPr>
        <w:tc>
          <w:tcPr>
            <w:tcW w:w="1903" w:type="dxa"/>
            <w:vMerge/>
            <w:vAlign w:val="center"/>
          </w:tcPr>
          <w:p w14:paraId="0E02D02A" w14:textId="77777777" w:rsidR="005B6568" w:rsidRDefault="005B6568" w:rsidP="0073019E">
            <w:pPr>
              <w:pStyle w:val="InfoBlue"/>
              <w:tabs>
                <w:tab w:val="left" w:pos="1463"/>
                <w:tab w:val="left" w:pos="2663"/>
              </w:tabs>
              <w:jc w:val="center"/>
              <w:rPr>
                <w:rFonts w:cs="Arial"/>
                <w:i w:val="0"/>
                <w:color w:val="auto"/>
                <w:sz w:val="16"/>
                <w:szCs w:val="16"/>
              </w:rPr>
            </w:pPr>
          </w:p>
        </w:tc>
        <w:tc>
          <w:tcPr>
            <w:tcW w:w="1557" w:type="dxa"/>
            <w:vMerge/>
            <w:vAlign w:val="center"/>
          </w:tcPr>
          <w:p w14:paraId="1CF8904F" w14:textId="77777777" w:rsidR="005B6568" w:rsidRDefault="005B6568" w:rsidP="0073019E">
            <w:pPr>
              <w:pStyle w:val="InfoBlue"/>
              <w:tabs>
                <w:tab w:val="left" w:pos="1463"/>
                <w:tab w:val="left" w:pos="2663"/>
              </w:tabs>
              <w:jc w:val="center"/>
              <w:rPr>
                <w:i w:val="0"/>
                <w:color w:val="000000"/>
                <w:sz w:val="16"/>
                <w:szCs w:val="16"/>
              </w:rPr>
            </w:pPr>
          </w:p>
        </w:tc>
        <w:tc>
          <w:tcPr>
            <w:tcW w:w="1814" w:type="dxa"/>
            <w:vMerge w:val="restart"/>
            <w:vAlign w:val="center"/>
          </w:tcPr>
          <w:p w14:paraId="06C4F142" w14:textId="77777777" w:rsidR="005B6568" w:rsidRDefault="005B6568" w:rsidP="005B6568">
            <w:pPr>
              <w:pStyle w:val="InfoBlue"/>
              <w:tabs>
                <w:tab w:val="left" w:pos="1463"/>
                <w:tab w:val="left" w:pos="2663"/>
              </w:tabs>
              <w:jc w:val="center"/>
              <w:rPr>
                <w:i w:val="0"/>
                <w:color w:val="000000"/>
                <w:sz w:val="16"/>
                <w:szCs w:val="16"/>
              </w:rPr>
            </w:pPr>
            <w:r>
              <w:rPr>
                <w:i w:val="0"/>
                <w:color w:val="000000"/>
                <w:sz w:val="16"/>
                <w:szCs w:val="16"/>
              </w:rPr>
              <w:t>Submódulo 2.2</w:t>
            </w:r>
          </w:p>
        </w:tc>
        <w:tc>
          <w:tcPr>
            <w:tcW w:w="1390" w:type="dxa"/>
          </w:tcPr>
          <w:p w14:paraId="4C681A30" w14:textId="77777777" w:rsidR="005B6568" w:rsidRDefault="005B6568" w:rsidP="0073019E">
            <w:pPr>
              <w:pStyle w:val="InfoBlue"/>
              <w:tabs>
                <w:tab w:val="left" w:pos="1463"/>
                <w:tab w:val="left" w:pos="2663"/>
              </w:tabs>
              <w:jc w:val="center"/>
              <w:rPr>
                <w:i w:val="0"/>
                <w:color w:val="000000"/>
                <w:sz w:val="16"/>
                <w:szCs w:val="16"/>
              </w:rPr>
            </w:pPr>
            <w:r>
              <w:rPr>
                <w:i w:val="0"/>
                <w:color w:val="000000"/>
                <w:sz w:val="16"/>
                <w:szCs w:val="16"/>
              </w:rPr>
              <w:t>Funcionalidade 2.2.1</w:t>
            </w:r>
          </w:p>
        </w:tc>
      </w:tr>
      <w:tr w:rsidR="005B6568" w14:paraId="41C6026A" w14:textId="77777777" w:rsidTr="005B6568">
        <w:trPr>
          <w:trHeight w:val="187"/>
          <w:jc w:val="center"/>
        </w:trPr>
        <w:tc>
          <w:tcPr>
            <w:tcW w:w="1903" w:type="dxa"/>
            <w:vMerge/>
            <w:vAlign w:val="center"/>
          </w:tcPr>
          <w:p w14:paraId="296024EF" w14:textId="77777777" w:rsidR="005B6568" w:rsidRDefault="005B6568" w:rsidP="0073019E">
            <w:pPr>
              <w:pStyle w:val="InfoBlue"/>
              <w:tabs>
                <w:tab w:val="left" w:pos="1463"/>
                <w:tab w:val="left" w:pos="2663"/>
              </w:tabs>
              <w:jc w:val="center"/>
              <w:rPr>
                <w:rFonts w:cs="Arial"/>
                <w:i w:val="0"/>
                <w:color w:val="auto"/>
                <w:sz w:val="16"/>
                <w:szCs w:val="16"/>
              </w:rPr>
            </w:pPr>
          </w:p>
        </w:tc>
        <w:tc>
          <w:tcPr>
            <w:tcW w:w="1557" w:type="dxa"/>
            <w:vMerge/>
            <w:vAlign w:val="center"/>
          </w:tcPr>
          <w:p w14:paraId="6875A616" w14:textId="77777777" w:rsidR="005B6568" w:rsidRDefault="005B6568" w:rsidP="0073019E">
            <w:pPr>
              <w:pStyle w:val="InfoBlue"/>
              <w:tabs>
                <w:tab w:val="left" w:pos="1463"/>
                <w:tab w:val="left" w:pos="2663"/>
              </w:tabs>
              <w:jc w:val="center"/>
              <w:rPr>
                <w:i w:val="0"/>
                <w:color w:val="000000"/>
                <w:sz w:val="16"/>
                <w:szCs w:val="16"/>
              </w:rPr>
            </w:pPr>
          </w:p>
        </w:tc>
        <w:tc>
          <w:tcPr>
            <w:tcW w:w="1814" w:type="dxa"/>
            <w:vMerge/>
            <w:vAlign w:val="center"/>
          </w:tcPr>
          <w:p w14:paraId="04717BDA" w14:textId="77777777" w:rsidR="005B6568" w:rsidRDefault="005B6568" w:rsidP="005B6568">
            <w:pPr>
              <w:pStyle w:val="InfoBlue"/>
              <w:tabs>
                <w:tab w:val="left" w:pos="1463"/>
                <w:tab w:val="left" w:pos="2663"/>
              </w:tabs>
              <w:jc w:val="center"/>
              <w:rPr>
                <w:i w:val="0"/>
                <w:color w:val="000000"/>
                <w:sz w:val="16"/>
                <w:szCs w:val="16"/>
              </w:rPr>
            </w:pPr>
          </w:p>
        </w:tc>
        <w:tc>
          <w:tcPr>
            <w:tcW w:w="1390" w:type="dxa"/>
          </w:tcPr>
          <w:p w14:paraId="10A91637" w14:textId="77777777" w:rsidR="005B6568" w:rsidRDefault="005B6568" w:rsidP="0073019E">
            <w:pPr>
              <w:pStyle w:val="InfoBlue"/>
              <w:tabs>
                <w:tab w:val="left" w:pos="1463"/>
                <w:tab w:val="left" w:pos="2663"/>
              </w:tabs>
              <w:jc w:val="center"/>
              <w:rPr>
                <w:i w:val="0"/>
                <w:color w:val="000000"/>
                <w:sz w:val="16"/>
                <w:szCs w:val="16"/>
              </w:rPr>
            </w:pPr>
            <w:r>
              <w:rPr>
                <w:i w:val="0"/>
                <w:color w:val="000000"/>
                <w:sz w:val="16"/>
                <w:szCs w:val="16"/>
              </w:rPr>
              <w:t>Funcionalidade 2.2.2</w:t>
            </w:r>
          </w:p>
        </w:tc>
      </w:tr>
      <w:tr w:rsidR="005B6568" w14:paraId="210AAFA7" w14:textId="77777777" w:rsidTr="005B6568">
        <w:trPr>
          <w:trHeight w:val="187"/>
          <w:jc w:val="center"/>
        </w:trPr>
        <w:tc>
          <w:tcPr>
            <w:tcW w:w="1903" w:type="dxa"/>
            <w:vMerge/>
            <w:vAlign w:val="center"/>
          </w:tcPr>
          <w:p w14:paraId="64576C74" w14:textId="77777777" w:rsidR="005B6568" w:rsidRDefault="005B6568" w:rsidP="0073019E">
            <w:pPr>
              <w:pStyle w:val="InfoBlue"/>
              <w:tabs>
                <w:tab w:val="left" w:pos="1463"/>
                <w:tab w:val="left" w:pos="2663"/>
              </w:tabs>
              <w:jc w:val="center"/>
              <w:rPr>
                <w:rFonts w:cs="Arial"/>
                <w:i w:val="0"/>
                <w:color w:val="auto"/>
                <w:sz w:val="16"/>
                <w:szCs w:val="16"/>
              </w:rPr>
            </w:pPr>
          </w:p>
        </w:tc>
        <w:tc>
          <w:tcPr>
            <w:tcW w:w="1557" w:type="dxa"/>
            <w:vMerge/>
            <w:vAlign w:val="center"/>
          </w:tcPr>
          <w:p w14:paraId="08E89714" w14:textId="77777777" w:rsidR="005B6568" w:rsidRDefault="005B6568" w:rsidP="0073019E">
            <w:pPr>
              <w:pStyle w:val="InfoBlue"/>
              <w:tabs>
                <w:tab w:val="left" w:pos="1463"/>
                <w:tab w:val="left" w:pos="2663"/>
              </w:tabs>
              <w:jc w:val="center"/>
              <w:rPr>
                <w:i w:val="0"/>
                <w:color w:val="000000"/>
                <w:sz w:val="16"/>
                <w:szCs w:val="16"/>
              </w:rPr>
            </w:pPr>
          </w:p>
        </w:tc>
        <w:tc>
          <w:tcPr>
            <w:tcW w:w="1814" w:type="dxa"/>
            <w:vMerge/>
            <w:vAlign w:val="center"/>
          </w:tcPr>
          <w:p w14:paraId="5DF8942F" w14:textId="77777777" w:rsidR="005B6568" w:rsidRDefault="005B6568" w:rsidP="005B6568">
            <w:pPr>
              <w:pStyle w:val="InfoBlue"/>
              <w:tabs>
                <w:tab w:val="left" w:pos="1463"/>
                <w:tab w:val="left" w:pos="2663"/>
              </w:tabs>
              <w:jc w:val="center"/>
              <w:rPr>
                <w:i w:val="0"/>
                <w:color w:val="000000"/>
                <w:sz w:val="16"/>
                <w:szCs w:val="16"/>
              </w:rPr>
            </w:pPr>
          </w:p>
        </w:tc>
        <w:tc>
          <w:tcPr>
            <w:tcW w:w="1390" w:type="dxa"/>
          </w:tcPr>
          <w:p w14:paraId="2459B893" w14:textId="77777777" w:rsidR="005B6568" w:rsidRDefault="005B6568" w:rsidP="0073019E">
            <w:pPr>
              <w:pStyle w:val="InfoBlue"/>
              <w:tabs>
                <w:tab w:val="left" w:pos="1463"/>
                <w:tab w:val="left" w:pos="2663"/>
              </w:tabs>
              <w:jc w:val="center"/>
              <w:rPr>
                <w:i w:val="0"/>
                <w:color w:val="000000"/>
                <w:sz w:val="16"/>
                <w:szCs w:val="16"/>
              </w:rPr>
            </w:pPr>
            <w:r>
              <w:rPr>
                <w:i w:val="0"/>
                <w:color w:val="000000"/>
                <w:sz w:val="16"/>
                <w:szCs w:val="16"/>
              </w:rPr>
              <w:t>Funcionalidade 2.2.3</w:t>
            </w:r>
          </w:p>
        </w:tc>
      </w:tr>
      <w:tr w:rsidR="005B6568" w14:paraId="47558761" w14:textId="77777777" w:rsidTr="005B6568">
        <w:trPr>
          <w:trHeight w:val="187"/>
          <w:jc w:val="center"/>
        </w:trPr>
        <w:tc>
          <w:tcPr>
            <w:tcW w:w="1903" w:type="dxa"/>
            <w:vMerge/>
            <w:vAlign w:val="center"/>
          </w:tcPr>
          <w:p w14:paraId="320161C0" w14:textId="77777777" w:rsidR="005B6568" w:rsidRDefault="005B6568" w:rsidP="0073019E">
            <w:pPr>
              <w:pStyle w:val="InfoBlue"/>
              <w:tabs>
                <w:tab w:val="left" w:pos="1463"/>
                <w:tab w:val="left" w:pos="2663"/>
              </w:tabs>
              <w:jc w:val="center"/>
              <w:rPr>
                <w:rFonts w:cs="Arial"/>
                <w:i w:val="0"/>
                <w:color w:val="auto"/>
                <w:sz w:val="16"/>
                <w:szCs w:val="16"/>
              </w:rPr>
            </w:pPr>
          </w:p>
        </w:tc>
        <w:tc>
          <w:tcPr>
            <w:tcW w:w="1557" w:type="dxa"/>
            <w:vAlign w:val="center"/>
          </w:tcPr>
          <w:p w14:paraId="7A0FD28C" w14:textId="77777777" w:rsidR="005B6568" w:rsidRDefault="005B6568" w:rsidP="0073019E">
            <w:pPr>
              <w:pStyle w:val="InfoBlue"/>
              <w:tabs>
                <w:tab w:val="left" w:pos="1463"/>
                <w:tab w:val="left" w:pos="2663"/>
              </w:tabs>
              <w:jc w:val="center"/>
              <w:rPr>
                <w:i w:val="0"/>
                <w:color w:val="000000"/>
                <w:sz w:val="16"/>
                <w:szCs w:val="16"/>
              </w:rPr>
            </w:pPr>
            <w:r>
              <w:rPr>
                <w:i w:val="0"/>
                <w:color w:val="000000"/>
                <w:sz w:val="16"/>
                <w:szCs w:val="16"/>
              </w:rPr>
              <w:t>Módulo 3</w:t>
            </w:r>
          </w:p>
        </w:tc>
        <w:tc>
          <w:tcPr>
            <w:tcW w:w="1814" w:type="dxa"/>
            <w:vAlign w:val="center"/>
          </w:tcPr>
          <w:p w14:paraId="4C0D2FDB" w14:textId="77777777" w:rsidR="005B6568" w:rsidRDefault="005B6568" w:rsidP="0073019E">
            <w:pPr>
              <w:pStyle w:val="InfoBlue"/>
              <w:tabs>
                <w:tab w:val="left" w:pos="1463"/>
                <w:tab w:val="left" w:pos="2663"/>
              </w:tabs>
              <w:jc w:val="center"/>
              <w:rPr>
                <w:i w:val="0"/>
                <w:color w:val="000000"/>
                <w:sz w:val="16"/>
                <w:szCs w:val="16"/>
              </w:rPr>
            </w:pPr>
            <w:r>
              <w:rPr>
                <w:i w:val="0"/>
                <w:color w:val="000000"/>
                <w:sz w:val="16"/>
                <w:szCs w:val="16"/>
              </w:rPr>
              <w:t>Submódulo 3.1</w:t>
            </w:r>
          </w:p>
        </w:tc>
        <w:tc>
          <w:tcPr>
            <w:tcW w:w="1390" w:type="dxa"/>
          </w:tcPr>
          <w:p w14:paraId="30F1CD16" w14:textId="77777777" w:rsidR="005B6568" w:rsidRDefault="005B6568" w:rsidP="0073019E">
            <w:pPr>
              <w:pStyle w:val="InfoBlue"/>
              <w:tabs>
                <w:tab w:val="left" w:pos="1463"/>
                <w:tab w:val="left" w:pos="2663"/>
              </w:tabs>
              <w:jc w:val="center"/>
              <w:rPr>
                <w:i w:val="0"/>
                <w:color w:val="000000"/>
                <w:sz w:val="16"/>
                <w:szCs w:val="16"/>
              </w:rPr>
            </w:pPr>
            <w:r>
              <w:rPr>
                <w:i w:val="0"/>
                <w:color w:val="000000"/>
                <w:sz w:val="16"/>
                <w:szCs w:val="16"/>
              </w:rPr>
              <w:t>Funcionalidade 3.1.1</w:t>
            </w:r>
          </w:p>
        </w:tc>
      </w:tr>
      <w:tr w:rsidR="005B6568" w14:paraId="4D029EA1" w14:textId="77777777" w:rsidTr="005B6568">
        <w:trPr>
          <w:trHeight w:val="187"/>
          <w:jc w:val="center"/>
        </w:trPr>
        <w:tc>
          <w:tcPr>
            <w:tcW w:w="1903" w:type="dxa"/>
            <w:vMerge w:val="restart"/>
            <w:vAlign w:val="center"/>
          </w:tcPr>
          <w:p w14:paraId="37376B88" w14:textId="77777777" w:rsidR="005B6568" w:rsidRDefault="005B6568" w:rsidP="005B6568">
            <w:pPr>
              <w:pStyle w:val="InfoBlue"/>
              <w:tabs>
                <w:tab w:val="left" w:pos="1463"/>
                <w:tab w:val="left" w:pos="2663"/>
              </w:tabs>
              <w:jc w:val="center"/>
              <w:rPr>
                <w:rFonts w:cs="Arial"/>
                <w:i w:val="0"/>
                <w:color w:val="auto"/>
                <w:sz w:val="16"/>
                <w:szCs w:val="16"/>
              </w:rPr>
            </w:pPr>
            <w:r>
              <w:rPr>
                <w:rFonts w:cs="Arial"/>
                <w:i w:val="0"/>
                <w:color w:val="auto"/>
                <w:sz w:val="16"/>
                <w:szCs w:val="16"/>
              </w:rPr>
              <w:t>PERFIL 2</w:t>
            </w:r>
          </w:p>
        </w:tc>
        <w:tc>
          <w:tcPr>
            <w:tcW w:w="1557" w:type="dxa"/>
            <w:vMerge w:val="restart"/>
            <w:vAlign w:val="center"/>
          </w:tcPr>
          <w:p w14:paraId="64250B55" w14:textId="77777777" w:rsidR="005B6568" w:rsidRPr="00CD77A0" w:rsidRDefault="005B6568" w:rsidP="005B6568">
            <w:pPr>
              <w:pStyle w:val="InfoBlue"/>
              <w:tabs>
                <w:tab w:val="left" w:pos="1463"/>
                <w:tab w:val="left" w:pos="2663"/>
              </w:tabs>
              <w:jc w:val="center"/>
              <w:rPr>
                <w:rFonts w:cs="Arial"/>
                <w:i w:val="0"/>
                <w:color w:val="auto"/>
                <w:sz w:val="16"/>
                <w:szCs w:val="16"/>
              </w:rPr>
            </w:pPr>
            <w:r>
              <w:rPr>
                <w:i w:val="0"/>
                <w:color w:val="000000"/>
                <w:sz w:val="16"/>
                <w:szCs w:val="16"/>
              </w:rPr>
              <w:t>Módulo 1</w:t>
            </w:r>
          </w:p>
        </w:tc>
        <w:tc>
          <w:tcPr>
            <w:tcW w:w="1814" w:type="dxa"/>
            <w:vMerge w:val="restart"/>
            <w:vAlign w:val="center"/>
          </w:tcPr>
          <w:p w14:paraId="7C30AE4B" w14:textId="77777777" w:rsidR="005B6568" w:rsidRPr="00CD77A0" w:rsidRDefault="005B6568" w:rsidP="005B6568">
            <w:pPr>
              <w:pStyle w:val="InfoBlue"/>
              <w:tabs>
                <w:tab w:val="left" w:pos="1463"/>
                <w:tab w:val="left" w:pos="2663"/>
              </w:tabs>
              <w:jc w:val="center"/>
              <w:rPr>
                <w:rFonts w:cs="Arial"/>
                <w:i w:val="0"/>
                <w:color w:val="auto"/>
                <w:sz w:val="16"/>
                <w:szCs w:val="16"/>
              </w:rPr>
            </w:pPr>
            <w:r>
              <w:rPr>
                <w:i w:val="0"/>
                <w:color w:val="000000"/>
                <w:sz w:val="16"/>
                <w:szCs w:val="16"/>
              </w:rPr>
              <w:t>Submódulo 1.1</w:t>
            </w:r>
          </w:p>
        </w:tc>
        <w:tc>
          <w:tcPr>
            <w:tcW w:w="1390" w:type="dxa"/>
          </w:tcPr>
          <w:p w14:paraId="729B5B18" w14:textId="77777777" w:rsidR="005B6568" w:rsidRDefault="005B6568" w:rsidP="005B6568">
            <w:pPr>
              <w:pStyle w:val="InfoBlue"/>
              <w:tabs>
                <w:tab w:val="left" w:pos="1463"/>
                <w:tab w:val="left" w:pos="2663"/>
              </w:tabs>
              <w:jc w:val="center"/>
              <w:rPr>
                <w:i w:val="0"/>
                <w:color w:val="000000"/>
                <w:sz w:val="16"/>
                <w:szCs w:val="16"/>
              </w:rPr>
            </w:pPr>
            <w:r>
              <w:rPr>
                <w:i w:val="0"/>
                <w:color w:val="000000"/>
                <w:sz w:val="16"/>
                <w:szCs w:val="16"/>
              </w:rPr>
              <w:t>Funcionalidade 1.1.1</w:t>
            </w:r>
          </w:p>
        </w:tc>
      </w:tr>
      <w:tr w:rsidR="005B6568" w14:paraId="7C2FFD3D" w14:textId="77777777" w:rsidTr="005B6568">
        <w:trPr>
          <w:trHeight w:val="187"/>
          <w:jc w:val="center"/>
        </w:trPr>
        <w:tc>
          <w:tcPr>
            <w:tcW w:w="1903" w:type="dxa"/>
            <w:vMerge/>
            <w:vAlign w:val="center"/>
          </w:tcPr>
          <w:p w14:paraId="788C6A84" w14:textId="77777777" w:rsidR="005B6568" w:rsidRDefault="005B6568" w:rsidP="005B6568">
            <w:pPr>
              <w:pStyle w:val="InfoBlue"/>
              <w:tabs>
                <w:tab w:val="left" w:pos="1463"/>
                <w:tab w:val="left" w:pos="2663"/>
              </w:tabs>
              <w:jc w:val="center"/>
              <w:rPr>
                <w:rFonts w:cs="Arial"/>
                <w:i w:val="0"/>
                <w:color w:val="auto"/>
                <w:sz w:val="16"/>
                <w:szCs w:val="16"/>
              </w:rPr>
            </w:pPr>
          </w:p>
        </w:tc>
        <w:tc>
          <w:tcPr>
            <w:tcW w:w="1557" w:type="dxa"/>
            <w:vMerge/>
            <w:vAlign w:val="center"/>
          </w:tcPr>
          <w:p w14:paraId="3DDF369A" w14:textId="77777777" w:rsidR="005B6568" w:rsidRDefault="005B6568" w:rsidP="005B6568">
            <w:pPr>
              <w:pStyle w:val="InfoBlue"/>
              <w:tabs>
                <w:tab w:val="left" w:pos="1463"/>
                <w:tab w:val="left" w:pos="2663"/>
              </w:tabs>
              <w:jc w:val="center"/>
              <w:rPr>
                <w:i w:val="0"/>
                <w:color w:val="000000"/>
                <w:sz w:val="16"/>
                <w:szCs w:val="16"/>
              </w:rPr>
            </w:pPr>
          </w:p>
        </w:tc>
        <w:tc>
          <w:tcPr>
            <w:tcW w:w="1814" w:type="dxa"/>
            <w:vMerge/>
            <w:vAlign w:val="center"/>
          </w:tcPr>
          <w:p w14:paraId="373E741C" w14:textId="77777777" w:rsidR="005B6568" w:rsidRDefault="005B6568" w:rsidP="005B6568">
            <w:pPr>
              <w:pStyle w:val="InfoBlue"/>
              <w:tabs>
                <w:tab w:val="left" w:pos="1463"/>
                <w:tab w:val="left" w:pos="2663"/>
              </w:tabs>
              <w:jc w:val="center"/>
              <w:rPr>
                <w:i w:val="0"/>
                <w:color w:val="000000"/>
                <w:sz w:val="16"/>
                <w:szCs w:val="16"/>
              </w:rPr>
            </w:pPr>
          </w:p>
        </w:tc>
        <w:tc>
          <w:tcPr>
            <w:tcW w:w="1390" w:type="dxa"/>
          </w:tcPr>
          <w:p w14:paraId="71F9188E" w14:textId="77777777" w:rsidR="005B6568" w:rsidRDefault="005B6568" w:rsidP="005B6568">
            <w:pPr>
              <w:pStyle w:val="InfoBlue"/>
              <w:tabs>
                <w:tab w:val="left" w:pos="1463"/>
                <w:tab w:val="left" w:pos="2663"/>
              </w:tabs>
              <w:jc w:val="center"/>
              <w:rPr>
                <w:i w:val="0"/>
                <w:color w:val="000000"/>
                <w:sz w:val="16"/>
                <w:szCs w:val="16"/>
              </w:rPr>
            </w:pPr>
            <w:r>
              <w:rPr>
                <w:i w:val="0"/>
                <w:color w:val="000000"/>
                <w:sz w:val="16"/>
                <w:szCs w:val="16"/>
              </w:rPr>
              <w:t>Funcionalidade 1.1.2</w:t>
            </w:r>
          </w:p>
        </w:tc>
      </w:tr>
      <w:tr w:rsidR="005B6568" w14:paraId="27485FC4" w14:textId="77777777" w:rsidTr="005B6568">
        <w:trPr>
          <w:trHeight w:val="187"/>
          <w:jc w:val="center"/>
        </w:trPr>
        <w:tc>
          <w:tcPr>
            <w:tcW w:w="1903" w:type="dxa"/>
            <w:vMerge/>
            <w:vAlign w:val="center"/>
          </w:tcPr>
          <w:p w14:paraId="5812FE87" w14:textId="77777777" w:rsidR="005B6568" w:rsidRDefault="005B6568" w:rsidP="005B6568">
            <w:pPr>
              <w:pStyle w:val="InfoBlue"/>
              <w:tabs>
                <w:tab w:val="left" w:pos="1463"/>
                <w:tab w:val="left" w:pos="2663"/>
              </w:tabs>
              <w:jc w:val="center"/>
              <w:rPr>
                <w:rFonts w:cs="Arial"/>
                <w:i w:val="0"/>
                <w:color w:val="auto"/>
                <w:sz w:val="16"/>
                <w:szCs w:val="16"/>
              </w:rPr>
            </w:pPr>
          </w:p>
        </w:tc>
        <w:tc>
          <w:tcPr>
            <w:tcW w:w="1557" w:type="dxa"/>
            <w:vMerge/>
            <w:vAlign w:val="center"/>
          </w:tcPr>
          <w:p w14:paraId="6BBB5423" w14:textId="77777777" w:rsidR="005B6568" w:rsidRDefault="005B6568" w:rsidP="005B6568">
            <w:pPr>
              <w:pStyle w:val="InfoBlue"/>
              <w:tabs>
                <w:tab w:val="left" w:pos="1463"/>
                <w:tab w:val="left" w:pos="2663"/>
              </w:tabs>
              <w:jc w:val="center"/>
              <w:rPr>
                <w:i w:val="0"/>
                <w:color w:val="000000"/>
                <w:sz w:val="16"/>
                <w:szCs w:val="16"/>
              </w:rPr>
            </w:pPr>
          </w:p>
        </w:tc>
        <w:tc>
          <w:tcPr>
            <w:tcW w:w="1814" w:type="dxa"/>
            <w:vAlign w:val="center"/>
          </w:tcPr>
          <w:p w14:paraId="0C97AD6B" w14:textId="77777777" w:rsidR="005B6568" w:rsidRDefault="005B6568" w:rsidP="005B6568">
            <w:pPr>
              <w:pStyle w:val="InfoBlue"/>
              <w:tabs>
                <w:tab w:val="left" w:pos="1463"/>
                <w:tab w:val="left" w:pos="2663"/>
              </w:tabs>
              <w:jc w:val="center"/>
              <w:rPr>
                <w:i w:val="0"/>
                <w:color w:val="000000"/>
                <w:sz w:val="16"/>
                <w:szCs w:val="16"/>
              </w:rPr>
            </w:pPr>
            <w:r>
              <w:rPr>
                <w:i w:val="0"/>
                <w:color w:val="000000"/>
                <w:sz w:val="16"/>
                <w:szCs w:val="16"/>
              </w:rPr>
              <w:t>Submódulo 1.2</w:t>
            </w:r>
          </w:p>
        </w:tc>
        <w:tc>
          <w:tcPr>
            <w:tcW w:w="1390" w:type="dxa"/>
          </w:tcPr>
          <w:p w14:paraId="31E48829" w14:textId="77777777" w:rsidR="005B6568" w:rsidRDefault="005B6568" w:rsidP="005B6568">
            <w:pPr>
              <w:pStyle w:val="InfoBlue"/>
              <w:tabs>
                <w:tab w:val="left" w:pos="1463"/>
                <w:tab w:val="left" w:pos="2663"/>
              </w:tabs>
              <w:jc w:val="center"/>
              <w:rPr>
                <w:i w:val="0"/>
                <w:color w:val="000000"/>
                <w:sz w:val="16"/>
                <w:szCs w:val="16"/>
              </w:rPr>
            </w:pPr>
            <w:r>
              <w:rPr>
                <w:i w:val="0"/>
                <w:color w:val="000000"/>
                <w:sz w:val="16"/>
                <w:szCs w:val="16"/>
              </w:rPr>
              <w:t>Funcionalidade 1.2.1</w:t>
            </w:r>
          </w:p>
        </w:tc>
      </w:tr>
      <w:tr w:rsidR="005B6568" w14:paraId="2976D2E7" w14:textId="77777777" w:rsidTr="005B6568">
        <w:trPr>
          <w:trHeight w:val="187"/>
          <w:jc w:val="center"/>
        </w:trPr>
        <w:tc>
          <w:tcPr>
            <w:tcW w:w="1903" w:type="dxa"/>
            <w:vMerge/>
            <w:vAlign w:val="center"/>
          </w:tcPr>
          <w:p w14:paraId="1E8EB800" w14:textId="77777777" w:rsidR="005B6568" w:rsidRDefault="005B6568" w:rsidP="005B6568">
            <w:pPr>
              <w:pStyle w:val="InfoBlue"/>
              <w:tabs>
                <w:tab w:val="left" w:pos="1463"/>
                <w:tab w:val="left" w:pos="2663"/>
              </w:tabs>
              <w:jc w:val="center"/>
              <w:rPr>
                <w:rFonts w:cs="Arial"/>
                <w:i w:val="0"/>
                <w:color w:val="auto"/>
                <w:sz w:val="16"/>
                <w:szCs w:val="16"/>
              </w:rPr>
            </w:pPr>
          </w:p>
        </w:tc>
        <w:tc>
          <w:tcPr>
            <w:tcW w:w="1557" w:type="dxa"/>
            <w:vMerge w:val="restart"/>
            <w:vAlign w:val="center"/>
          </w:tcPr>
          <w:p w14:paraId="64358AA6" w14:textId="77777777" w:rsidR="005B6568" w:rsidRDefault="005B6568" w:rsidP="005B6568">
            <w:pPr>
              <w:pStyle w:val="InfoBlue"/>
              <w:tabs>
                <w:tab w:val="left" w:pos="1463"/>
                <w:tab w:val="left" w:pos="2663"/>
              </w:tabs>
              <w:jc w:val="center"/>
              <w:rPr>
                <w:i w:val="0"/>
                <w:color w:val="000000"/>
                <w:sz w:val="16"/>
                <w:szCs w:val="16"/>
              </w:rPr>
            </w:pPr>
            <w:r>
              <w:rPr>
                <w:i w:val="0"/>
                <w:color w:val="000000"/>
                <w:sz w:val="16"/>
                <w:szCs w:val="16"/>
              </w:rPr>
              <w:t>Módulo 2</w:t>
            </w:r>
          </w:p>
        </w:tc>
        <w:tc>
          <w:tcPr>
            <w:tcW w:w="1814" w:type="dxa"/>
            <w:vMerge w:val="restart"/>
            <w:vAlign w:val="center"/>
          </w:tcPr>
          <w:p w14:paraId="7514FA69" w14:textId="77777777" w:rsidR="005B6568" w:rsidRDefault="005B6568" w:rsidP="005B6568">
            <w:pPr>
              <w:pStyle w:val="InfoBlue"/>
              <w:tabs>
                <w:tab w:val="left" w:pos="1463"/>
                <w:tab w:val="left" w:pos="2663"/>
              </w:tabs>
              <w:jc w:val="center"/>
              <w:rPr>
                <w:i w:val="0"/>
                <w:color w:val="000000"/>
                <w:sz w:val="16"/>
                <w:szCs w:val="16"/>
              </w:rPr>
            </w:pPr>
            <w:r>
              <w:rPr>
                <w:i w:val="0"/>
                <w:color w:val="000000"/>
                <w:sz w:val="16"/>
                <w:szCs w:val="16"/>
              </w:rPr>
              <w:t>Submódulo 2.1</w:t>
            </w:r>
          </w:p>
        </w:tc>
        <w:tc>
          <w:tcPr>
            <w:tcW w:w="1390" w:type="dxa"/>
          </w:tcPr>
          <w:p w14:paraId="40D794DE" w14:textId="77777777" w:rsidR="005B6568" w:rsidRDefault="005B6568" w:rsidP="005B6568">
            <w:pPr>
              <w:pStyle w:val="InfoBlue"/>
              <w:tabs>
                <w:tab w:val="left" w:pos="1463"/>
                <w:tab w:val="left" w:pos="2663"/>
              </w:tabs>
              <w:jc w:val="center"/>
              <w:rPr>
                <w:i w:val="0"/>
                <w:color w:val="000000"/>
                <w:sz w:val="16"/>
                <w:szCs w:val="16"/>
              </w:rPr>
            </w:pPr>
            <w:r>
              <w:rPr>
                <w:i w:val="0"/>
                <w:color w:val="000000"/>
                <w:sz w:val="16"/>
                <w:szCs w:val="16"/>
              </w:rPr>
              <w:t>Funcionalidade 2.1.1</w:t>
            </w:r>
          </w:p>
        </w:tc>
      </w:tr>
      <w:tr w:rsidR="005B6568" w14:paraId="699F122F" w14:textId="77777777" w:rsidTr="005B6568">
        <w:trPr>
          <w:trHeight w:val="187"/>
          <w:jc w:val="center"/>
        </w:trPr>
        <w:tc>
          <w:tcPr>
            <w:tcW w:w="1903" w:type="dxa"/>
            <w:vMerge/>
            <w:vAlign w:val="center"/>
          </w:tcPr>
          <w:p w14:paraId="4E85C1FB" w14:textId="77777777" w:rsidR="005B6568" w:rsidRDefault="005B6568" w:rsidP="005B6568">
            <w:pPr>
              <w:pStyle w:val="InfoBlue"/>
              <w:tabs>
                <w:tab w:val="left" w:pos="1463"/>
                <w:tab w:val="left" w:pos="2663"/>
              </w:tabs>
              <w:jc w:val="center"/>
              <w:rPr>
                <w:rFonts w:cs="Arial"/>
                <w:i w:val="0"/>
                <w:color w:val="auto"/>
                <w:sz w:val="16"/>
                <w:szCs w:val="16"/>
              </w:rPr>
            </w:pPr>
          </w:p>
        </w:tc>
        <w:tc>
          <w:tcPr>
            <w:tcW w:w="1557" w:type="dxa"/>
            <w:vMerge/>
            <w:vAlign w:val="center"/>
          </w:tcPr>
          <w:p w14:paraId="7C6FA0C2" w14:textId="77777777" w:rsidR="005B6568" w:rsidRDefault="005B6568" w:rsidP="005B6568">
            <w:pPr>
              <w:pStyle w:val="InfoBlue"/>
              <w:tabs>
                <w:tab w:val="left" w:pos="1463"/>
                <w:tab w:val="left" w:pos="2663"/>
              </w:tabs>
              <w:jc w:val="center"/>
              <w:rPr>
                <w:i w:val="0"/>
                <w:color w:val="000000"/>
                <w:sz w:val="16"/>
                <w:szCs w:val="16"/>
              </w:rPr>
            </w:pPr>
          </w:p>
        </w:tc>
        <w:tc>
          <w:tcPr>
            <w:tcW w:w="1814" w:type="dxa"/>
            <w:vMerge/>
            <w:vAlign w:val="center"/>
          </w:tcPr>
          <w:p w14:paraId="617725DD" w14:textId="77777777" w:rsidR="005B6568" w:rsidRDefault="005B6568" w:rsidP="005B6568">
            <w:pPr>
              <w:pStyle w:val="InfoBlue"/>
              <w:tabs>
                <w:tab w:val="left" w:pos="1463"/>
                <w:tab w:val="left" w:pos="2663"/>
              </w:tabs>
              <w:jc w:val="center"/>
              <w:rPr>
                <w:i w:val="0"/>
                <w:color w:val="000000"/>
                <w:sz w:val="16"/>
                <w:szCs w:val="16"/>
              </w:rPr>
            </w:pPr>
          </w:p>
        </w:tc>
        <w:tc>
          <w:tcPr>
            <w:tcW w:w="1390" w:type="dxa"/>
          </w:tcPr>
          <w:p w14:paraId="32F48500" w14:textId="77777777" w:rsidR="005B6568" w:rsidRDefault="005B6568" w:rsidP="005B6568">
            <w:pPr>
              <w:pStyle w:val="InfoBlue"/>
              <w:tabs>
                <w:tab w:val="left" w:pos="1463"/>
                <w:tab w:val="left" w:pos="2663"/>
              </w:tabs>
              <w:jc w:val="center"/>
              <w:rPr>
                <w:i w:val="0"/>
                <w:color w:val="000000"/>
                <w:sz w:val="16"/>
                <w:szCs w:val="16"/>
              </w:rPr>
            </w:pPr>
            <w:r>
              <w:rPr>
                <w:i w:val="0"/>
                <w:color w:val="000000"/>
                <w:sz w:val="16"/>
                <w:szCs w:val="16"/>
              </w:rPr>
              <w:t>Funcionalidade 2.1.2</w:t>
            </w:r>
          </w:p>
        </w:tc>
      </w:tr>
      <w:tr w:rsidR="005B6568" w14:paraId="32E285D4" w14:textId="77777777" w:rsidTr="005B6568">
        <w:trPr>
          <w:trHeight w:val="187"/>
          <w:jc w:val="center"/>
        </w:trPr>
        <w:tc>
          <w:tcPr>
            <w:tcW w:w="1903" w:type="dxa"/>
            <w:vMerge/>
            <w:vAlign w:val="center"/>
          </w:tcPr>
          <w:p w14:paraId="16899654" w14:textId="77777777" w:rsidR="005B6568" w:rsidRDefault="005B6568" w:rsidP="005B6568">
            <w:pPr>
              <w:pStyle w:val="InfoBlue"/>
              <w:tabs>
                <w:tab w:val="left" w:pos="1463"/>
                <w:tab w:val="left" w:pos="2663"/>
              </w:tabs>
              <w:jc w:val="center"/>
              <w:rPr>
                <w:rFonts w:cs="Arial"/>
                <w:i w:val="0"/>
                <w:color w:val="auto"/>
                <w:sz w:val="16"/>
                <w:szCs w:val="16"/>
              </w:rPr>
            </w:pPr>
          </w:p>
        </w:tc>
        <w:tc>
          <w:tcPr>
            <w:tcW w:w="1557" w:type="dxa"/>
            <w:vMerge/>
            <w:vAlign w:val="center"/>
          </w:tcPr>
          <w:p w14:paraId="3758D4A8" w14:textId="77777777" w:rsidR="005B6568" w:rsidRDefault="005B6568" w:rsidP="005B6568">
            <w:pPr>
              <w:pStyle w:val="InfoBlue"/>
              <w:tabs>
                <w:tab w:val="left" w:pos="1463"/>
                <w:tab w:val="left" w:pos="2663"/>
              </w:tabs>
              <w:jc w:val="center"/>
              <w:rPr>
                <w:i w:val="0"/>
                <w:color w:val="000000"/>
                <w:sz w:val="16"/>
                <w:szCs w:val="16"/>
              </w:rPr>
            </w:pPr>
          </w:p>
        </w:tc>
        <w:tc>
          <w:tcPr>
            <w:tcW w:w="1814" w:type="dxa"/>
            <w:vMerge/>
            <w:vAlign w:val="center"/>
          </w:tcPr>
          <w:p w14:paraId="65E2F716" w14:textId="77777777" w:rsidR="005B6568" w:rsidRDefault="005B6568" w:rsidP="005B6568">
            <w:pPr>
              <w:pStyle w:val="InfoBlue"/>
              <w:tabs>
                <w:tab w:val="left" w:pos="1463"/>
                <w:tab w:val="left" w:pos="2663"/>
              </w:tabs>
              <w:jc w:val="center"/>
              <w:rPr>
                <w:i w:val="0"/>
                <w:color w:val="000000"/>
                <w:sz w:val="16"/>
                <w:szCs w:val="16"/>
              </w:rPr>
            </w:pPr>
          </w:p>
        </w:tc>
        <w:tc>
          <w:tcPr>
            <w:tcW w:w="1390" w:type="dxa"/>
          </w:tcPr>
          <w:p w14:paraId="4F2E00D3" w14:textId="77777777" w:rsidR="005B6568" w:rsidRDefault="005B6568" w:rsidP="005B6568">
            <w:pPr>
              <w:pStyle w:val="InfoBlue"/>
              <w:tabs>
                <w:tab w:val="left" w:pos="1463"/>
                <w:tab w:val="left" w:pos="2663"/>
              </w:tabs>
              <w:jc w:val="center"/>
              <w:rPr>
                <w:i w:val="0"/>
                <w:color w:val="000000"/>
                <w:sz w:val="16"/>
                <w:szCs w:val="16"/>
              </w:rPr>
            </w:pPr>
            <w:r>
              <w:rPr>
                <w:i w:val="0"/>
                <w:color w:val="000000"/>
                <w:sz w:val="16"/>
                <w:szCs w:val="16"/>
              </w:rPr>
              <w:t>Funcionalidade 2.1.3</w:t>
            </w:r>
          </w:p>
        </w:tc>
      </w:tr>
      <w:tr w:rsidR="005B6568" w14:paraId="04408F01" w14:textId="77777777" w:rsidTr="005B6568">
        <w:trPr>
          <w:trHeight w:val="187"/>
          <w:jc w:val="center"/>
        </w:trPr>
        <w:tc>
          <w:tcPr>
            <w:tcW w:w="1903" w:type="dxa"/>
            <w:vMerge/>
            <w:vAlign w:val="center"/>
          </w:tcPr>
          <w:p w14:paraId="3734F46D" w14:textId="77777777" w:rsidR="005B6568" w:rsidRDefault="005B6568" w:rsidP="005B6568">
            <w:pPr>
              <w:pStyle w:val="InfoBlue"/>
              <w:tabs>
                <w:tab w:val="left" w:pos="1463"/>
                <w:tab w:val="left" w:pos="2663"/>
              </w:tabs>
              <w:jc w:val="center"/>
              <w:rPr>
                <w:rFonts w:cs="Arial"/>
                <w:i w:val="0"/>
                <w:color w:val="auto"/>
                <w:sz w:val="16"/>
                <w:szCs w:val="16"/>
              </w:rPr>
            </w:pPr>
          </w:p>
        </w:tc>
        <w:tc>
          <w:tcPr>
            <w:tcW w:w="1557" w:type="dxa"/>
            <w:vMerge/>
            <w:vAlign w:val="center"/>
          </w:tcPr>
          <w:p w14:paraId="0591CE58" w14:textId="77777777" w:rsidR="005B6568" w:rsidRDefault="005B6568" w:rsidP="005B6568">
            <w:pPr>
              <w:pStyle w:val="InfoBlue"/>
              <w:tabs>
                <w:tab w:val="left" w:pos="1463"/>
                <w:tab w:val="left" w:pos="2663"/>
              </w:tabs>
              <w:jc w:val="center"/>
              <w:rPr>
                <w:i w:val="0"/>
                <w:color w:val="000000"/>
                <w:sz w:val="16"/>
                <w:szCs w:val="16"/>
              </w:rPr>
            </w:pPr>
          </w:p>
        </w:tc>
        <w:tc>
          <w:tcPr>
            <w:tcW w:w="1814" w:type="dxa"/>
            <w:vMerge w:val="restart"/>
            <w:vAlign w:val="center"/>
          </w:tcPr>
          <w:p w14:paraId="45A5CA27" w14:textId="77777777" w:rsidR="005B6568" w:rsidRDefault="005B6568" w:rsidP="005B6568">
            <w:pPr>
              <w:pStyle w:val="InfoBlue"/>
              <w:tabs>
                <w:tab w:val="left" w:pos="1463"/>
                <w:tab w:val="left" w:pos="2663"/>
              </w:tabs>
              <w:jc w:val="center"/>
              <w:rPr>
                <w:i w:val="0"/>
                <w:color w:val="000000"/>
                <w:sz w:val="16"/>
                <w:szCs w:val="16"/>
              </w:rPr>
            </w:pPr>
            <w:r>
              <w:rPr>
                <w:i w:val="0"/>
                <w:color w:val="000000"/>
                <w:sz w:val="16"/>
                <w:szCs w:val="16"/>
              </w:rPr>
              <w:t>Submódulo 2.2</w:t>
            </w:r>
          </w:p>
        </w:tc>
        <w:tc>
          <w:tcPr>
            <w:tcW w:w="1390" w:type="dxa"/>
          </w:tcPr>
          <w:p w14:paraId="04491F40" w14:textId="77777777" w:rsidR="005B6568" w:rsidRDefault="005B6568" w:rsidP="005B6568">
            <w:pPr>
              <w:pStyle w:val="InfoBlue"/>
              <w:tabs>
                <w:tab w:val="left" w:pos="1463"/>
                <w:tab w:val="left" w:pos="2663"/>
              </w:tabs>
              <w:jc w:val="center"/>
              <w:rPr>
                <w:i w:val="0"/>
                <w:color w:val="000000"/>
                <w:sz w:val="16"/>
                <w:szCs w:val="16"/>
              </w:rPr>
            </w:pPr>
            <w:r>
              <w:rPr>
                <w:i w:val="0"/>
                <w:color w:val="000000"/>
                <w:sz w:val="16"/>
                <w:szCs w:val="16"/>
              </w:rPr>
              <w:t>Funcionalidade 2.2.1</w:t>
            </w:r>
          </w:p>
        </w:tc>
      </w:tr>
      <w:tr w:rsidR="005B6568" w14:paraId="126A339D" w14:textId="77777777" w:rsidTr="005B6568">
        <w:trPr>
          <w:trHeight w:val="187"/>
          <w:jc w:val="center"/>
        </w:trPr>
        <w:tc>
          <w:tcPr>
            <w:tcW w:w="1903" w:type="dxa"/>
            <w:vMerge/>
            <w:vAlign w:val="center"/>
          </w:tcPr>
          <w:p w14:paraId="3BBAC80B" w14:textId="77777777" w:rsidR="005B6568" w:rsidRDefault="005B6568" w:rsidP="005B6568">
            <w:pPr>
              <w:pStyle w:val="InfoBlue"/>
              <w:tabs>
                <w:tab w:val="left" w:pos="1463"/>
                <w:tab w:val="left" w:pos="2663"/>
              </w:tabs>
              <w:jc w:val="center"/>
              <w:rPr>
                <w:rFonts w:cs="Arial"/>
                <w:i w:val="0"/>
                <w:color w:val="auto"/>
                <w:sz w:val="16"/>
                <w:szCs w:val="16"/>
              </w:rPr>
            </w:pPr>
          </w:p>
        </w:tc>
        <w:tc>
          <w:tcPr>
            <w:tcW w:w="1557" w:type="dxa"/>
            <w:vMerge/>
            <w:vAlign w:val="center"/>
          </w:tcPr>
          <w:p w14:paraId="07992E0F" w14:textId="77777777" w:rsidR="005B6568" w:rsidRDefault="005B6568" w:rsidP="005B6568">
            <w:pPr>
              <w:pStyle w:val="InfoBlue"/>
              <w:tabs>
                <w:tab w:val="left" w:pos="1463"/>
                <w:tab w:val="left" w:pos="2663"/>
              </w:tabs>
              <w:jc w:val="center"/>
              <w:rPr>
                <w:i w:val="0"/>
                <w:color w:val="000000"/>
                <w:sz w:val="16"/>
                <w:szCs w:val="16"/>
              </w:rPr>
            </w:pPr>
          </w:p>
        </w:tc>
        <w:tc>
          <w:tcPr>
            <w:tcW w:w="1814" w:type="dxa"/>
            <w:vMerge/>
            <w:vAlign w:val="center"/>
          </w:tcPr>
          <w:p w14:paraId="1A88A3AF" w14:textId="77777777" w:rsidR="005B6568" w:rsidRDefault="005B6568" w:rsidP="005B6568">
            <w:pPr>
              <w:pStyle w:val="InfoBlue"/>
              <w:tabs>
                <w:tab w:val="left" w:pos="1463"/>
                <w:tab w:val="left" w:pos="2663"/>
              </w:tabs>
              <w:jc w:val="center"/>
              <w:rPr>
                <w:i w:val="0"/>
                <w:color w:val="000000"/>
                <w:sz w:val="16"/>
                <w:szCs w:val="16"/>
              </w:rPr>
            </w:pPr>
          </w:p>
        </w:tc>
        <w:tc>
          <w:tcPr>
            <w:tcW w:w="1390" w:type="dxa"/>
          </w:tcPr>
          <w:p w14:paraId="06FC26D3" w14:textId="77777777" w:rsidR="005B6568" w:rsidRDefault="005B6568" w:rsidP="005B6568">
            <w:pPr>
              <w:pStyle w:val="InfoBlue"/>
              <w:tabs>
                <w:tab w:val="left" w:pos="1463"/>
                <w:tab w:val="left" w:pos="2663"/>
              </w:tabs>
              <w:jc w:val="center"/>
              <w:rPr>
                <w:i w:val="0"/>
                <w:color w:val="000000"/>
                <w:sz w:val="16"/>
                <w:szCs w:val="16"/>
              </w:rPr>
            </w:pPr>
            <w:r>
              <w:rPr>
                <w:i w:val="0"/>
                <w:color w:val="000000"/>
                <w:sz w:val="16"/>
                <w:szCs w:val="16"/>
              </w:rPr>
              <w:t>Funcionalidade 2.2.2</w:t>
            </w:r>
          </w:p>
        </w:tc>
      </w:tr>
      <w:tr w:rsidR="005B6568" w14:paraId="187DE34F" w14:textId="77777777" w:rsidTr="005B6568">
        <w:trPr>
          <w:trHeight w:val="187"/>
          <w:jc w:val="center"/>
        </w:trPr>
        <w:tc>
          <w:tcPr>
            <w:tcW w:w="1903" w:type="dxa"/>
            <w:vMerge/>
            <w:vAlign w:val="center"/>
          </w:tcPr>
          <w:p w14:paraId="0F4AC20A" w14:textId="77777777" w:rsidR="005B6568" w:rsidRDefault="005B6568" w:rsidP="005B6568">
            <w:pPr>
              <w:pStyle w:val="InfoBlue"/>
              <w:tabs>
                <w:tab w:val="left" w:pos="1463"/>
                <w:tab w:val="left" w:pos="2663"/>
              </w:tabs>
              <w:jc w:val="center"/>
              <w:rPr>
                <w:rFonts w:cs="Arial"/>
                <w:i w:val="0"/>
                <w:color w:val="auto"/>
                <w:sz w:val="16"/>
                <w:szCs w:val="16"/>
              </w:rPr>
            </w:pPr>
          </w:p>
        </w:tc>
        <w:tc>
          <w:tcPr>
            <w:tcW w:w="1557" w:type="dxa"/>
            <w:vMerge/>
            <w:vAlign w:val="center"/>
          </w:tcPr>
          <w:p w14:paraId="4202AF5B" w14:textId="77777777" w:rsidR="005B6568" w:rsidRDefault="005B6568" w:rsidP="005B6568">
            <w:pPr>
              <w:pStyle w:val="InfoBlue"/>
              <w:tabs>
                <w:tab w:val="left" w:pos="1463"/>
                <w:tab w:val="left" w:pos="2663"/>
              </w:tabs>
              <w:jc w:val="center"/>
              <w:rPr>
                <w:i w:val="0"/>
                <w:color w:val="000000"/>
                <w:sz w:val="16"/>
                <w:szCs w:val="16"/>
              </w:rPr>
            </w:pPr>
          </w:p>
        </w:tc>
        <w:tc>
          <w:tcPr>
            <w:tcW w:w="1814" w:type="dxa"/>
            <w:vMerge/>
            <w:vAlign w:val="center"/>
          </w:tcPr>
          <w:p w14:paraId="7C0E18F6" w14:textId="77777777" w:rsidR="005B6568" w:rsidRDefault="005B6568" w:rsidP="005B6568">
            <w:pPr>
              <w:pStyle w:val="InfoBlue"/>
              <w:tabs>
                <w:tab w:val="left" w:pos="1463"/>
                <w:tab w:val="left" w:pos="2663"/>
              </w:tabs>
              <w:jc w:val="center"/>
              <w:rPr>
                <w:i w:val="0"/>
                <w:color w:val="000000"/>
                <w:sz w:val="16"/>
                <w:szCs w:val="16"/>
              </w:rPr>
            </w:pPr>
          </w:p>
        </w:tc>
        <w:tc>
          <w:tcPr>
            <w:tcW w:w="1390" w:type="dxa"/>
          </w:tcPr>
          <w:p w14:paraId="43E08C94" w14:textId="77777777" w:rsidR="005B6568" w:rsidRDefault="005B6568" w:rsidP="005B6568">
            <w:pPr>
              <w:pStyle w:val="InfoBlue"/>
              <w:tabs>
                <w:tab w:val="left" w:pos="1463"/>
                <w:tab w:val="left" w:pos="2663"/>
              </w:tabs>
              <w:jc w:val="center"/>
              <w:rPr>
                <w:i w:val="0"/>
                <w:color w:val="000000"/>
                <w:sz w:val="16"/>
                <w:szCs w:val="16"/>
              </w:rPr>
            </w:pPr>
            <w:r>
              <w:rPr>
                <w:i w:val="0"/>
                <w:color w:val="000000"/>
                <w:sz w:val="16"/>
                <w:szCs w:val="16"/>
              </w:rPr>
              <w:t>Funcionalidade 2.2.3</w:t>
            </w:r>
          </w:p>
        </w:tc>
      </w:tr>
      <w:tr w:rsidR="005B6568" w14:paraId="69CE73F3" w14:textId="77777777" w:rsidTr="005B6568">
        <w:trPr>
          <w:trHeight w:val="187"/>
          <w:jc w:val="center"/>
        </w:trPr>
        <w:tc>
          <w:tcPr>
            <w:tcW w:w="1903" w:type="dxa"/>
            <w:vMerge/>
            <w:vAlign w:val="center"/>
          </w:tcPr>
          <w:p w14:paraId="30860380" w14:textId="77777777" w:rsidR="005B6568" w:rsidRDefault="005B6568" w:rsidP="005B6568">
            <w:pPr>
              <w:pStyle w:val="InfoBlue"/>
              <w:tabs>
                <w:tab w:val="left" w:pos="1463"/>
                <w:tab w:val="left" w:pos="2663"/>
              </w:tabs>
              <w:jc w:val="center"/>
              <w:rPr>
                <w:rFonts w:cs="Arial"/>
                <w:i w:val="0"/>
                <w:color w:val="auto"/>
                <w:sz w:val="16"/>
                <w:szCs w:val="16"/>
              </w:rPr>
            </w:pPr>
          </w:p>
        </w:tc>
        <w:tc>
          <w:tcPr>
            <w:tcW w:w="1557" w:type="dxa"/>
            <w:vAlign w:val="center"/>
          </w:tcPr>
          <w:p w14:paraId="20410903" w14:textId="77777777" w:rsidR="005B6568" w:rsidRDefault="005B6568" w:rsidP="005B6568">
            <w:pPr>
              <w:pStyle w:val="InfoBlue"/>
              <w:tabs>
                <w:tab w:val="left" w:pos="1463"/>
                <w:tab w:val="left" w:pos="2663"/>
              </w:tabs>
              <w:jc w:val="center"/>
              <w:rPr>
                <w:i w:val="0"/>
                <w:color w:val="000000"/>
                <w:sz w:val="16"/>
                <w:szCs w:val="16"/>
              </w:rPr>
            </w:pPr>
            <w:r>
              <w:rPr>
                <w:i w:val="0"/>
                <w:color w:val="000000"/>
                <w:sz w:val="16"/>
                <w:szCs w:val="16"/>
              </w:rPr>
              <w:t>Módulo 3</w:t>
            </w:r>
          </w:p>
        </w:tc>
        <w:tc>
          <w:tcPr>
            <w:tcW w:w="1814" w:type="dxa"/>
            <w:vAlign w:val="center"/>
          </w:tcPr>
          <w:p w14:paraId="7A0384D0" w14:textId="77777777" w:rsidR="005B6568" w:rsidRDefault="005B6568" w:rsidP="005B6568">
            <w:pPr>
              <w:pStyle w:val="InfoBlue"/>
              <w:tabs>
                <w:tab w:val="left" w:pos="1463"/>
                <w:tab w:val="left" w:pos="2663"/>
              </w:tabs>
              <w:jc w:val="center"/>
              <w:rPr>
                <w:i w:val="0"/>
                <w:color w:val="000000"/>
                <w:sz w:val="16"/>
                <w:szCs w:val="16"/>
              </w:rPr>
            </w:pPr>
            <w:r>
              <w:rPr>
                <w:i w:val="0"/>
                <w:color w:val="000000"/>
                <w:sz w:val="16"/>
                <w:szCs w:val="16"/>
              </w:rPr>
              <w:t>Submódulo 3.1</w:t>
            </w:r>
          </w:p>
        </w:tc>
        <w:tc>
          <w:tcPr>
            <w:tcW w:w="1390" w:type="dxa"/>
          </w:tcPr>
          <w:p w14:paraId="740B1FC3" w14:textId="77777777" w:rsidR="005B6568" w:rsidRDefault="005B6568" w:rsidP="005B6568">
            <w:pPr>
              <w:pStyle w:val="InfoBlue"/>
              <w:tabs>
                <w:tab w:val="left" w:pos="1463"/>
                <w:tab w:val="left" w:pos="2663"/>
              </w:tabs>
              <w:jc w:val="center"/>
              <w:rPr>
                <w:i w:val="0"/>
                <w:color w:val="000000"/>
                <w:sz w:val="16"/>
                <w:szCs w:val="16"/>
              </w:rPr>
            </w:pPr>
            <w:r>
              <w:rPr>
                <w:i w:val="0"/>
                <w:color w:val="000000"/>
                <w:sz w:val="16"/>
                <w:szCs w:val="16"/>
              </w:rPr>
              <w:t>Funcionalidade 3.1.1</w:t>
            </w:r>
          </w:p>
        </w:tc>
      </w:tr>
    </w:tbl>
    <w:p w14:paraId="304311B6" w14:textId="77777777" w:rsidR="005B6568" w:rsidRPr="005B6568" w:rsidRDefault="005B6568" w:rsidP="005B6568"/>
    <w:p w14:paraId="180B4431" w14:textId="77777777" w:rsidR="00A92C94" w:rsidRPr="00DF21D6" w:rsidRDefault="005B6568" w:rsidP="00BB0A82">
      <w:pPr>
        <w:pStyle w:val="Ttulo1"/>
        <w:rPr>
          <w:rFonts w:cs="Arial"/>
          <w:b w:val="0"/>
          <w:sz w:val="22"/>
          <w:szCs w:val="22"/>
        </w:rPr>
      </w:pPr>
      <w:bookmarkStart w:id="4" w:name="_Toc527967790"/>
      <w:r>
        <w:rPr>
          <w:rFonts w:cs="Arial"/>
          <w:sz w:val="22"/>
          <w:szCs w:val="22"/>
        </w:rPr>
        <w:lastRenderedPageBreak/>
        <w:t>Informações Técnicas</w:t>
      </w:r>
      <w:bookmarkEnd w:id="4"/>
    </w:p>
    <w:p w14:paraId="0343D3D0" w14:textId="77777777" w:rsidR="0029061F" w:rsidRDefault="00404B8A" w:rsidP="00BB0A82">
      <w:pPr>
        <w:pStyle w:val="Ttulo2"/>
        <w:rPr>
          <w:rFonts w:cs="Arial"/>
        </w:rPr>
      </w:pPr>
      <w:bookmarkStart w:id="5" w:name="_Toc527967791"/>
      <w:r w:rsidRPr="00DF21D6">
        <w:rPr>
          <w:rFonts w:cs="Arial"/>
        </w:rPr>
        <w:t>&lt;</w:t>
      </w:r>
      <w:r w:rsidR="005B6568">
        <w:rPr>
          <w:rFonts w:cs="Arial"/>
        </w:rPr>
        <w:t>Módulo X</w:t>
      </w:r>
      <w:r w:rsidRPr="00DF21D6">
        <w:rPr>
          <w:rFonts w:cs="Arial"/>
        </w:rPr>
        <w:t>&gt;</w:t>
      </w:r>
      <w:bookmarkEnd w:id="5"/>
    </w:p>
    <w:p w14:paraId="5C217507" w14:textId="77777777" w:rsidR="005B6568" w:rsidRPr="005B6568" w:rsidRDefault="005B6568" w:rsidP="005B6568">
      <w:pPr>
        <w:ind w:firstLine="709"/>
        <w:rPr>
          <w:rFonts w:ascii="Arial" w:hAnsi="Arial" w:cs="Arial"/>
          <w:b/>
          <w:i/>
          <w:sz w:val="20"/>
          <w:szCs w:val="20"/>
        </w:rPr>
      </w:pPr>
      <w:r w:rsidRPr="005B6568">
        <w:rPr>
          <w:rFonts w:ascii="Arial" w:hAnsi="Arial" w:cs="Arial"/>
          <w:b/>
          <w:sz w:val="20"/>
          <w:szCs w:val="20"/>
        </w:rPr>
        <w:t>Base de Dados</w:t>
      </w:r>
      <w:r>
        <w:rPr>
          <w:rFonts w:ascii="Arial" w:hAnsi="Arial" w:cs="Arial"/>
          <w:b/>
          <w:sz w:val="20"/>
          <w:szCs w:val="20"/>
        </w:rPr>
        <w:t xml:space="preserve">: </w:t>
      </w:r>
      <w:r w:rsidRPr="005B6568">
        <w:rPr>
          <w:rFonts w:ascii="Arial" w:hAnsi="Arial" w:cs="Arial"/>
          <w:i/>
          <w:sz w:val="20"/>
          <w:szCs w:val="20"/>
        </w:rPr>
        <w:t>[</w:t>
      </w:r>
      <w:r>
        <w:rPr>
          <w:rFonts w:ascii="Arial" w:hAnsi="Arial" w:cs="Arial"/>
          <w:i/>
          <w:sz w:val="20"/>
          <w:szCs w:val="20"/>
        </w:rPr>
        <w:t>Preenchimento do Desenvolvedor</w:t>
      </w:r>
      <w:r w:rsidRPr="005B6568">
        <w:rPr>
          <w:rFonts w:ascii="Arial" w:hAnsi="Arial" w:cs="Arial"/>
          <w:i/>
          <w:sz w:val="20"/>
          <w:szCs w:val="20"/>
        </w:rPr>
        <w:t>]</w:t>
      </w:r>
    </w:p>
    <w:p w14:paraId="0A937CAB" w14:textId="77777777" w:rsidR="005B6568" w:rsidRPr="005B6568" w:rsidRDefault="005B6568" w:rsidP="005B6568">
      <w:pPr>
        <w:ind w:firstLine="709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Instância: </w:t>
      </w:r>
      <w:r w:rsidRPr="005B6568">
        <w:rPr>
          <w:rFonts w:ascii="Arial" w:hAnsi="Arial" w:cs="Arial"/>
          <w:i/>
          <w:sz w:val="20"/>
          <w:szCs w:val="20"/>
        </w:rPr>
        <w:t>[</w:t>
      </w:r>
      <w:r>
        <w:rPr>
          <w:rFonts w:ascii="Arial" w:hAnsi="Arial" w:cs="Arial"/>
          <w:i/>
          <w:sz w:val="20"/>
          <w:szCs w:val="20"/>
        </w:rPr>
        <w:t>Preenchimento do Desenvolvedor</w:t>
      </w:r>
      <w:r w:rsidRPr="005B6568">
        <w:rPr>
          <w:rFonts w:ascii="Arial" w:hAnsi="Arial" w:cs="Arial"/>
          <w:i/>
          <w:sz w:val="20"/>
          <w:szCs w:val="20"/>
        </w:rPr>
        <w:t>]</w:t>
      </w:r>
    </w:p>
    <w:p w14:paraId="57225E8C" w14:textId="77777777" w:rsidR="00FA0082" w:rsidRPr="00DF21D6" w:rsidRDefault="005B6568" w:rsidP="008B1786">
      <w:pPr>
        <w:pStyle w:val="Ttulo3"/>
        <w:tabs>
          <w:tab w:val="left" w:pos="993"/>
        </w:tabs>
        <w:ind w:hanging="436"/>
        <w:rPr>
          <w:rFonts w:cs="Arial"/>
        </w:rPr>
      </w:pPr>
      <w:bookmarkStart w:id="6" w:name="_Toc527967792"/>
      <w:r>
        <w:rPr>
          <w:rFonts w:cs="Arial"/>
        </w:rPr>
        <w:t>Tela</w:t>
      </w:r>
      <w:bookmarkEnd w:id="6"/>
    </w:p>
    <w:p w14:paraId="5C920410" w14:textId="77777777" w:rsidR="002A4AC7" w:rsidRPr="00DF21D6" w:rsidRDefault="002A4AC7" w:rsidP="002A4AC7">
      <w:pPr>
        <w:pStyle w:val="RUPTabela"/>
        <w:snapToGrid w:val="0"/>
        <w:ind w:left="720"/>
        <w:rPr>
          <w:rFonts w:eastAsia="MS Gothic"/>
          <w:b/>
          <w:bCs/>
          <w:kern w:val="32"/>
          <w:lang w:val="pt-BR" w:eastAsia="pt-BR"/>
        </w:rPr>
      </w:pPr>
    </w:p>
    <w:p w14:paraId="68B2C688" w14:textId="77777777" w:rsidR="008D1719" w:rsidRPr="00DF21D6" w:rsidRDefault="00404B8A" w:rsidP="00404B8A">
      <w:pPr>
        <w:pStyle w:val="RUPTabela"/>
        <w:snapToGrid w:val="0"/>
        <w:ind w:left="-426"/>
        <w:jc w:val="center"/>
        <w:rPr>
          <w:bCs/>
          <w:noProof/>
          <w:lang w:val="pt-BR" w:eastAsia="pt-BR"/>
        </w:rPr>
      </w:pPr>
      <w:r w:rsidRPr="00DF21D6">
        <w:rPr>
          <w:bCs/>
          <w:noProof/>
          <w:lang w:val="pt-BR" w:eastAsia="pt-BR"/>
        </w:rPr>
        <w:t>TELA</w:t>
      </w:r>
      <w:r w:rsidR="005B6568">
        <w:rPr>
          <w:bCs/>
          <w:noProof/>
          <w:lang w:val="pt-BR" w:eastAsia="pt-BR"/>
        </w:rPr>
        <w:t xml:space="preserve"> </w:t>
      </w:r>
      <w:r w:rsidR="005B6568" w:rsidRPr="005B6568">
        <w:rPr>
          <w:bCs/>
          <w:i/>
          <w:noProof/>
          <w:lang w:val="pt-BR" w:eastAsia="pt-BR"/>
        </w:rPr>
        <w:t>(Se Necessário)</w:t>
      </w:r>
    </w:p>
    <w:p w14:paraId="2D773EC0" w14:textId="77777777" w:rsidR="00404B8A" w:rsidRPr="00DF21D6" w:rsidRDefault="00404B8A" w:rsidP="00404B8A">
      <w:pPr>
        <w:pStyle w:val="RUPTabela"/>
        <w:snapToGrid w:val="0"/>
        <w:ind w:left="-426"/>
        <w:jc w:val="center"/>
        <w:rPr>
          <w:lang w:val="pt-BR"/>
        </w:rPr>
      </w:pPr>
    </w:p>
    <w:p w14:paraId="52AF2271" w14:textId="77777777" w:rsidR="008D1719" w:rsidRPr="00DF21D6" w:rsidRDefault="006A2DF2" w:rsidP="00AD497C">
      <w:pPr>
        <w:pStyle w:val="Legenda"/>
        <w:jc w:val="center"/>
        <w:rPr>
          <w:rFonts w:ascii="Arial" w:hAnsi="Arial" w:cs="Arial"/>
          <w:i w:val="0"/>
          <w:color w:val="auto"/>
          <w:sz w:val="16"/>
          <w:szCs w:val="16"/>
        </w:rPr>
      </w:pPr>
      <w:r w:rsidRPr="00DF21D6">
        <w:rPr>
          <w:rFonts w:ascii="Arial" w:hAnsi="Arial" w:cs="Arial"/>
          <w:i w:val="0"/>
          <w:color w:val="auto"/>
          <w:sz w:val="16"/>
          <w:szCs w:val="16"/>
        </w:rPr>
        <w:t xml:space="preserve">Figura </w:t>
      </w:r>
      <w:r w:rsidRPr="00DF21D6">
        <w:rPr>
          <w:rFonts w:ascii="Arial" w:hAnsi="Arial" w:cs="Arial"/>
          <w:i w:val="0"/>
          <w:color w:val="auto"/>
          <w:sz w:val="16"/>
          <w:szCs w:val="16"/>
        </w:rPr>
        <w:fldChar w:fldCharType="begin"/>
      </w:r>
      <w:r w:rsidRPr="00DF21D6">
        <w:rPr>
          <w:rFonts w:ascii="Arial" w:hAnsi="Arial" w:cs="Arial"/>
          <w:i w:val="0"/>
          <w:color w:val="auto"/>
          <w:sz w:val="16"/>
          <w:szCs w:val="16"/>
        </w:rPr>
        <w:instrText xml:space="preserve"> SEQ Figura \* ARABIC </w:instrText>
      </w:r>
      <w:r w:rsidRPr="00DF21D6">
        <w:rPr>
          <w:rFonts w:ascii="Arial" w:hAnsi="Arial" w:cs="Arial"/>
          <w:i w:val="0"/>
          <w:color w:val="auto"/>
          <w:sz w:val="16"/>
          <w:szCs w:val="16"/>
        </w:rPr>
        <w:fldChar w:fldCharType="separate"/>
      </w:r>
      <w:r w:rsidR="00900FC8" w:rsidRPr="00DF21D6">
        <w:rPr>
          <w:rFonts w:ascii="Arial" w:hAnsi="Arial" w:cs="Arial"/>
          <w:i w:val="0"/>
          <w:noProof/>
          <w:color w:val="auto"/>
          <w:sz w:val="16"/>
          <w:szCs w:val="16"/>
        </w:rPr>
        <w:t>1</w:t>
      </w:r>
      <w:r w:rsidRPr="00DF21D6">
        <w:rPr>
          <w:rFonts w:ascii="Arial" w:hAnsi="Arial" w:cs="Arial"/>
          <w:i w:val="0"/>
          <w:color w:val="auto"/>
          <w:sz w:val="16"/>
          <w:szCs w:val="16"/>
        </w:rPr>
        <w:fldChar w:fldCharType="end"/>
      </w:r>
    </w:p>
    <w:p w14:paraId="23C928F6" w14:textId="77777777" w:rsidR="00B97594" w:rsidRPr="00DF21D6" w:rsidRDefault="005B6568" w:rsidP="008B1786">
      <w:pPr>
        <w:pStyle w:val="Ttulo3"/>
        <w:tabs>
          <w:tab w:val="left" w:pos="993"/>
        </w:tabs>
        <w:ind w:hanging="436"/>
        <w:rPr>
          <w:rFonts w:cs="Arial"/>
        </w:rPr>
      </w:pPr>
      <w:bookmarkStart w:id="7" w:name="_Toc527967793"/>
      <w:r>
        <w:rPr>
          <w:rFonts w:cs="Arial"/>
        </w:rPr>
        <w:t>Informações Técnicas</w:t>
      </w:r>
      <w:bookmarkEnd w:id="7"/>
    </w:p>
    <w:p w14:paraId="77352C06" w14:textId="77777777" w:rsidR="00B97594" w:rsidRPr="005B6568" w:rsidRDefault="005B6568" w:rsidP="00B97594">
      <w:pPr>
        <w:ind w:left="12" w:firstLine="708"/>
        <w:rPr>
          <w:rFonts w:ascii="Arial" w:hAnsi="Arial" w:cs="Arial"/>
          <w:bCs/>
          <w:i/>
          <w:sz w:val="20"/>
          <w:szCs w:val="20"/>
          <w:lang w:eastAsia="ar-SA"/>
        </w:rPr>
      </w:pPr>
      <w:r>
        <w:rPr>
          <w:rFonts w:ascii="Arial" w:hAnsi="Arial" w:cs="Arial"/>
          <w:bCs/>
          <w:i/>
          <w:sz w:val="20"/>
          <w:szCs w:val="20"/>
          <w:lang w:eastAsia="ar-SA"/>
        </w:rPr>
        <w:t>&lt;</w:t>
      </w:r>
      <w:r w:rsidRPr="005B6568">
        <w:rPr>
          <w:rFonts w:ascii="Arial" w:hAnsi="Arial" w:cs="Arial"/>
          <w:bCs/>
          <w:i/>
          <w:sz w:val="20"/>
          <w:szCs w:val="20"/>
          <w:lang w:eastAsia="ar-SA"/>
        </w:rPr>
        <w:t>Informações necessárias</w:t>
      </w:r>
      <w:r w:rsidR="004A059E" w:rsidRPr="005B6568">
        <w:rPr>
          <w:rFonts w:ascii="Arial" w:hAnsi="Arial" w:cs="Arial"/>
          <w:bCs/>
          <w:i/>
          <w:sz w:val="20"/>
          <w:szCs w:val="20"/>
          <w:lang w:eastAsia="ar-SA"/>
        </w:rPr>
        <w:t xml:space="preserve"> [</w:t>
      </w:r>
      <w:r w:rsidRPr="005B6568">
        <w:rPr>
          <w:rFonts w:ascii="Arial" w:hAnsi="Arial" w:cs="Arial"/>
          <w:bCs/>
          <w:i/>
          <w:sz w:val="20"/>
          <w:szCs w:val="20"/>
          <w:lang w:eastAsia="ar-SA"/>
        </w:rPr>
        <w:t>Ex: SP que exibe os dados X, ou aciona o Botão Y; Consulta que exibe o relatório Z...]</w:t>
      </w:r>
      <w:r>
        <w:rPr>
          <w:rFonts w:ascii="Arial" w:hAnsi="Arial" w:cs="Arial"/>
          <w:bCs/>
          <w:i/>
          <w:sz w:val="20"/>
          <w:szCs w:val="20"/>
          <w:lang w:eastAsia="ar-SA"/>
        </w:rPr>
        <w:t>&gt;</w:t>
      </w:r>
    </w:p>
    <w:p w14:paraId="4DE6C708" w14:textId="77777777" w:rsidR="005B6568" w:rsidRDefault="005B6568" w:rsidP="00B97594">
      <w:pPr>
        <w:ind w:left="12" w:firstLine="708"/>
        <w:rPr>
          <w:rFonts w:ascii="Arial" w:hAnsi="Arial" w:cs="Arial"/>
          <w:bCs/>
          <w:sz w:val="20"/>
          <w:szCs w:val="20"/>
          <w:lang w:eastAsia="ar-SA"/>
        </w:rPr>
      </w:pPr>
    </w:p>
    <w:p w14:paraId="296E6AA1" w14:textId="77777777" w:rsidR="005B6568" w:rsidRDefault="005B6568" w:rsidP="005B6568">
      <w:pPr>
        <w:pStyle w:val="PargrafodaLista"/>
        <w:numPr>
          <w:ilvl w:val="0"/>
          <w:numId w:val="48"/>
        </w:numPr>
        <w:rPr>
          <w:rFonts w:ascii="Arial" w:hAnsi="Arial" w:cs="Arial"/>
          <w:bCs/>
          <w:sz w:val="20"/>
          <w:szCs w:val="20"/>
          <w:lang w:eastAsia="ar-SA"/>
        </w:rPr>
      </w:pPr>
      <w:r>
        <w:rPr>
          <w:rFonts w:ascii="Arial" w:hAnsi="Arial" w:cs="Arial"/>
          <w:bCs/>
          <w:sz w:val="20"/>
          <w:szCs w:val="20"/>
          <w:lang w:eastAsia="ar-SA"/>
        </w:rPr>
        <w:t>SP que retorna o Formulário X :</w:t>
      </w:r>
    </w:p>
    <w:p w14:paraId="0BFD6B79" w14:textId="77777777" w:rsidR="005B6568" w:rsidRDefault="005B6568" w:rsidP="005B6568">
      <w:pPr>
        <w:pStyle w:val="PargrafodaLista"/>
        <w:ind w:left="1440"/>
        <w:rPr>
          <w:rFonts w:ascii="Arial" w:hAnsi="Arial" w:cs="Arial"/>
          <w:bCs/>
          <w:i/>
          <w:sz w:val="20"/>
          <w:szCs w:val="20"/>
          <w:lang w:eastAsia="ar-SA"/>
        </w:rPr>
      </w:pPr>
      <w:r w:rsidRPr="005B6568">
        <w:rPr>
          <w:rFonts w:ascii="Arial" w:hAnsi="Arial" w:cs="Arial"/>
          <w:bCs/>
          <w:i/>
          <w:sz w:val="20"/>
          <w:szCs w:val="20"/>
          <w:lang w:eastAsia="ar-SA"/>
        </w:rPr>
        <w:t>[</w:t>
      </w:r>
      <w:r>
        <w:rPr>
          <w:rFonts w:ascii="Arial" w:hAnsi="Arial" w:cs="Arial"/>
          <w:bCs/>
          <w:i/>
          <w:sz w:val="20"/>
          <w:szCs w:val="20"/>
          <w:lang w:eastAsia="ar-SA"/>
        </w:rPr>
        <w:t>Espaço para preenchimento do desenvolvedor</w:t>
      </w:r>
      <w:r w:rsidRPr="005B6568">
        <w:rPr>
          <w:rFonts w:ascii="Arial" w:hAnsi="Arial" w:cs="Arial"/>
          <w:bCs/>
          <w:i/>
          <w:sz w:val="20"/>
          <w:szCs w:val="20"/>
          <w:lang w:eastAsia="ar-SA"/>
        </w:rPr>
        <w:t>]</w:t>
      </w:r>
    </w:p>
    <w:p w14:paraId="1410B14A" w14:textId="77777777" w:rsidR="005B6568" w:rsidRDefault="005B6568" w:rsidP="005B6568">
      <w:pPr>
        <w:pStyle w:val="PargrafodaLista"/>
        <w:ind w:left="1440"/>
        <w:rPr>
          <w:rFonts w:ascii="Arial" w:hAnsi="Arial" w:cs="Arial"/>
          <w:bCs/>
          <w:sz w:val="20"/>
          <w:szCs w:val="20"/>
          <w:lang w:eastAsia="ar-SA"/>
        </w:rPr>
      </w:pPr>
    </w:p>
    <w:p w14:paraId="5F6E1D6D" w14:textId="77777777" w:rsidR="005B6568" w:rsidRDefault="005B6568" w:rsidP="005B6568">
      <w:pPr>
        <w:pStyle w:val="PargrafodaLista"/>
        <w:numPr>
          <w:ilvl w:val="0"/>
          <w:numId w:val="48"/>
        </w:numPr>
        <w:rPr>
          <w:rFonts w:ascii="Arial" w:hAnsi="Arial" w:cs="Arial"/>
          <w:bCs/>
          <w:sz w:val="20"/>
          <w:szCs w:val="20"/>
          <w:lang w:eastAsia="ar-SA"/>
        </w:rPr>
      </w:pPr>
      <w:r>
        <w:rPr>
          <w:rFonts w:ascii="Arial" w:hAnsi="Arial" w:cs="Arial"/>
          <w:bCs/>
          <w:sz w:val="20"/>
          <w:szCs w:val="20"/>
          <w:lang w:eastAsia="ar-SA"/>
        </w:rPr>
        <w:t>Consulta que gera os dados do Relatório Y:</w:t>
      </w:r>
    </w:p>
    <w:p w14:paraId="1E6BCB9F" w14:textId="77777777" w:rsidR="005B6568" w:rsidRDefault="005B6568" w:rsidP="005B6568">
      <w:pPr>
        <w:pStyle w:val="PargrafodaLista"/>
        <w:ind w:left="1440"/>
        <w:rPr>
          <w:rFonts w:ascii="Arial" w:hAnsi="Arial" w:cs="Arial"/>
          <w:bCs/>
          <w:i/>
          <w:sz w:val="20"/>
          <w:szCs w:val="20"/>
          <w:lang w:eastAsia="ar-SA"/>
        </w:rPr>
      </w:pPr>
      <w:r w:rsidRPr="005B6568">
        <w:rPr>
          <w:rFonts w:ascii="Arial" w:hAnsi="Arial" w:cs="Arial"/>
          <w:bCs/>
          <w:i/>
          <w:sz w:val="20"/>
          <w:szCs w:val="20"/>
          <w:lang w:eastAsia="ar-SA"/>
        </w:rPr>
        <w:t>[</w:t>
      </w:r>
      <w:r>
        <w:rPr>
          <w:rFonts w:ascii="Arial" w:hAnsi="Arial" w:cs="Arial"/>
          <w:bCs/>
          <w:i/>
          <w:sz w:val="20"/>
          <w:szCs w:val="20"/>
          <w:lang w:eastAsia="ar-SA"/>
        </w:rPr>
        <w:t>Espaço para preenchimento do desenvolvedor</w:t>
      </w:r>
      <w:r w:rsidRPr="005B6568">
        <w:rPr>
          <w:rFonts w:ascii="Arial" w:hAnsi="Arial" w:cs="Arial"/>
          <w:bCs/>
          <w:i/>
          <w:sz w:val="20"/>
          <w:szCs w:val="20"/>
          <w:lang w:eastAsia="ar-SA"/>
        </w:rPr>
        <w:t>]</w:t>
      </w:r>
    </w:p>
    <w:p w14:paraId="286F5141" w14:textId="77777777" w:rsidR="005B6568" w:rsidRDefault="005B6568">
      <w:pPr>
        <w:rPr>
          <w:rFonts w:ascii="Arial" w:hAnsi="Arial" w:cs="Arial"/>
          <w:bCs/>
          <w:i/>
          <w:sz w:val="20"/>
          <w:szCs w:val="20"/>
          <w:lang w:eastAsia="ar-SA"/>
        </w:rPr>
      </w:pPr>
      <w:r>
        <w:rPr>
          <w:rFonts w:ascii="Arial" w:hAnsi="Arial" w:cs="Arial"/>
          <w:bCs/>
          <w:i/>
          <w:sz w:val="20"/>
          <w:szCs w:val="20"/>
          <w:lang w:eastAsia="ar-SA"/>
        </w:rPr>
        <w:br w:type="page"/>
      </w:r>
    </w:p>
    <w:p w14:paraId="518CF0D2" w14:textId="77777777" w:rsidR="006A0A94" w:rsidRPr="00DF21D6" w:rsidRDefault="005B6568" w:rsidP="008B1786">
      <w:pPr>
        <w:pStyle w:val="Ttulo3"/>
        <w:tabs>
          <w:tab w:val="left" w:pos="993"/>
        </w:tabs>
        <w:ind w:hanging="436"/>
        <w:rPr>
          <w:rFonts w:cs="Arial"/>
        </w:rPr>
      </w:pPr>
      <w:bookmarkStart w:id="8" w:name="_Toc527967794"/>
      <w:r>
        <w:rPr>
          <w:rFonts w:cs="Arial"/>
        </w:rPr>
        <w:lastRenderedPageBreak/>
        <w:t>Verificação de eventuais erros ou falhas do sistema</w:t>
      </w:r>
      <w:bookmarkEnd w:id="8"/>
    </w:p>
    <w:p w14:paraId="26FF89B3" w14:textId="77777777" w:rsidR="00AD497C" w:rsidRPr="005B6568" w:rsidRDefault="005B6568" w:rsidP="005B6568">
      <w:pPr>
        <w:ind w:left="142" w:firstLine="567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&lt;</w:t>
      </w:r>
      <w:r w:rsidRPr="005B6568">
        <w:rPr>
          <w:rFonts w:ascii="Arial" w:hAnsi="Arial" w:cs="Arial"/>
          <w:i/>
          <w:sz w:val="20"/>
          <w:szCs w:val="20"/>
        </w:rPr>
        <w:t>Neste tópico, listar eventuais erros encontrados durante a elaboração da Especificação Técnica. As ações listadas neste item devem ser obrigatoriamente checadas pelo desenvolvedor. Sempre que possível, sugerir como corrigir tais erros, lembrando-se que a decisão final de como cada erro será corrigido deverá ser avaliada e definida pelo desenvolvedor.</w:t>
      </w:r>
      <w:r>
        <w:rPr>
          <w:rFonts w:ascii="Arial" w:hAnsi="Arial" w:cs="Arial"/>
          <w:i/>
          <w:sz w:val="20"/>
          <w:szCs w:val="20"/>
        </w:rPr>
        <w:t>&gt;</w:t>
      </w:r>
    </w:p>
    <w:p w14:paraId="34525099" w14:textId="77777777" w:rsidR="005B6568" w:rsidRDefault="005B6568" w:rsidP="005B6568">
      <w:pPr>
        <w:ind w:left="142" w:firstLine="567"/>
        <w:rPr>
          <w:rFonts w:ascii="Arial" w:hAnsi="Arial" w:cs="Arial"/>
          <w:sz w:val="20"/>
          <w:szCs w:val="20"/>
        </w:rPr>
      </w:pPr>
    </w:p>
    <w:p w14:paraId="54EADCBD" w14:textId="77777777" w:rsidR="005B6568" w:rsidRDefault="005B6568" w:rsidP="005B6568">
      <w:pPr>
        <w:pStyle w:val="PargrafodaLista"/>
        <w:numPr>
          <w:ilvl w:val="0"/>
          <w:numId w:val="48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 sistema exibe mensagem de erro incorreta ao incluir um novo cadastro</w:t>
      </w:r>
    </w:p>
    <w:p w14:paraId="512332B9" w14:textId="77777777" w:rsidR="005B6568" w:rsidRDefault="005B6568" w:rsidP="005B6568">
      <w:pPr>
        <w:pStyle w:val="PargrafodaLista"/>
        <w:ind w:left="1440"/>
        <w:rPr>
          <w:rFonts w:ascii="Arial" w:hAnsi="Arial" w:cs="Arial"/>
          <w:sz w:val="20"/>
          <w:szCs w:val="20"/>
        </w:rPr>
      </w:pPr>
    </w:p>
    <w:p w14:paraId="4E5DCAE8" w14:textId="77777777" w:rsidR="005B6568" w:rsidRDefault="005B6568" w:rsidP="005B6568">
      <w:pPr>
        <w:pStyle w:val="PargrafodaLista"/>
        <w:ind w:left="1440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TELA </w:t>
      </w:r>
      <w:r w:rsidRPr="005B6568">
        <w:rPr>
          <w:rFonts w:ascii="Arial" w:hAnsi="Arial" w:cs="Arial"/>
          <w:i/>
          <w:sz w:val="20"/>
          <w:szCs w:val="20"/>
        </w:rPr>
        <w:t>(Se Necessário)</w:t>
      </w:r>
    </w:p>
    <w:p w14:paraId="7F3E0F1A" w14:textId="77777777" w:rsidR="005B6568" w:rsidRDefault="005B6568" w:rsidP="005B6568">
      <w:pPr>
        <w:pStyle w:val="PargrafodaLista"/>
        <w:ind w:left="1440"/>
        <w:jc w:val="center"/>
        <w:rPr>
          <w:rFonts w:ascii="Arial" w:hAnsi="Arial" w:cs="Arial"/>
          <w:sz w:val="20"/>
          <w:szCs w:val="20"/>
        </w:rPr>
      </w:pPr>
    </w:p>
    <w:p w14:paraId="0AD65D12" w14:textId="77777777" w:rsidR="005B6568" w:rsidRDefault="005B6568" w:rsidP="005B6568">
      <w:pPr>
        <w:pStyle w:val="PargrafodaLista"/>
        <w:ind w:left="14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  <w:u w:val="single"/>
        </w:rPr>
        <w:t>Sugestão de correção:</w:t>
      </w:r>
      <w:r>
        <w:rPr>
          <w:rFonts w:ascii="Arial" w:hAnsi="Arial" w:cs="Arial"/>
          <w:sz w:val="20"/>
          <w:szCs w:val="20"/>
        </w:rPr>
        <w:t xml:space="preserve"> Alterar a mensagem para “Novo cadastro efetuado com sucesso!”</w:t>
      </w:r>
    </w:p>
    <w:p w14:paraId="5CBD427F" w14:textId="77777777" w:rsidR="005B6568" w:rsidRDefault="005B6568" w:rsidP="005B6568">
      <w:pPr>
        <w:pStyle w:val="PargrafodaLista"/>
        <w:ind w:left="1440"/>
        <w:rPr>
          <w:rFonts w:ascii="Arial" w:hAnsi="Arial" w:cs="Arial"/>
          <w:sz w:val="20"/>
          <w:szCs w:val="20"/>
        </w:rPr>
      </w:pPr>
    </w:p>
    <w:p w14:paraId="63ACDC80" w14:textId="77777777" w:rsidR="005B6568" w:rsidRDefault="005B6568" w:rsidP="005B6568">
      <w:pPr>
        <w:pStyle w:val="PargrafodaLista"/>
        <w:numPr>
          <w:ilvl w:val="0"/>
          <w:numId w:val="48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 sistema exibe dados incorretos no relatório X</w:t>
      </w:r>
    </w:p>
    <w:p w14:paraId="7993F695" w14:textId="77777777" w:rsidR="005B6568" w:rsidRDefault="005B6568" w:rsidP="005B6568">
      <w:pPr>
        <w:pStyle w:val="PargrafodaLista"/>
        <w:ind w:left="1440"/>
        <w:rPr>
          <w:rFonts w:ascii="Arial" w:hAnsi="Arial" w:cs="Arial"/>
          <w:sz w:val="20"/>
          <w:szCs w:val="20"/>
        </w:rPr>
      </w:pPr>
    </w:p>
    <w:p w14:paraId="3C67BB66" w14:textId="77777777" w:rsidR="005B6568" w:rsidRDefault="005B6568" w:rsidP="005B6568">
      <w:pPr>
        <w:pStyle w:val="PargrafodaLista"/>
        <w:numPr>
          <w:ilvl w:val="0"/>
          <w:numId w:val="48"/>
        </w:num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TELA </w:t>
      </w:r>
      <w:r w:rsidRPr="005B6568">
        <w:rPr>
          <w:rFonts w:ascii="Arial" w:hAnsi="Arial" w:cs="Arial"/>
          <w:i/>
          <w:sz w:val="20"/>
          <w:szCs w:val="20"/>
        </w:rPr>
        <w:t>(Se Necessário)</w:t>
      </w:r>
    </w:p>
    <w:p w14:paraId="728D08E6" w14:textId="77777777" w:rsidR="005B6568" w:rsidRDefault="005B6568" w:rsidP="005B6568">
      <w:pPr>
        <w:pStyle w:val="PargrafodaLista"/>
        <w:ind w:left="1440"/>
        <w:jc w:val="center"/>
        <w:rPr>
          <w:rFonts w:ascii="Arial" w:hAnsi="Arial" w:cs="Arial"/>
          <w:sz w:val="20"/>
          <w:szCs w:val="20"/>
        </w:rPr>
      </w:pPr>
    </w:p>
    <w:p w14:paraId="279B5F62" w14:textId="77777777" w:rsidR="005B6568" w:rsidRDefault="005B6568" w:rsidP="005B6568">
      <w:pPr>
        <w:pStyle w:val="PargrafodaLista"/>
        <w:ind w:left="14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  <w:u w:val="single"/>
        </w:rPr>
        <w:t>Sugestão de correção:</w:t>
      </w:r>
      <w:r>
        <w:rPr>
          <w:rFonts w:ascii="Arial" w:hAnsi="Arial" w:cs="Arial"/>
          <w:sz w:val="20"/>
          <w:szCs w:val="20"/>
        </w:rPr>
        <w:t xml:space="preserve"> Verificar e corrigir os parâmetros da consulta no banco de dados.</w:t>
      </w:r>
    </w:p>
    <w:p w14:paraId="0EA707F3" w14:textId="77777777" w:rsidR="005B6568" w:rsidRDefault="005B656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38E8A47C" w14:textId="77777777" w:rsidR="00AD61B3" w:rsidRPr="00DF21D6" w:rsidRDefault="005B6568" w:rsidP="008B1786">
      <w:pPr>
        <w:pStyle w:val="Ttulo3"/>
        <w:tabs>
          <w:tab w:val="left" w:pos="993"/>
        </w:tabs>
        <w:ind w:hanging="436"/>
        <w:rPr>
          <w:rFonts w:cs="Arial"/>
        </w:rPr>
      </w:pPr>
      <w:bookmarkStart w:id="9" w:name="_Toc527967795"/>
      <w:r>
        <w:rPr>
          <w:rFonts w:cs="Arial"/>
        </w:rPr>
        <w:lastRenderedPageBreak/>
        <w:t>Sugestões de Melhoria</w:t>
      </w:r>
      <w:bookmarkEnd w:id="9"/>
    </w:p>
    <w:p w14:paraId="4FFAED28" w14:textId="77777777" w:rsidR="00AD61B3" w:rsidRPr="005B6568" w:rsidRDefault="005B6568" w:rsidP="005B6568">
      <w:pPr>
        <w:ind w:firstLine="709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&lt;</w:t>
      </w:r>
      <w:r w:rsidRPr="005B6568">
        <w:rPr>
          <w:rFonts w:ascii="Arial" w:hAnsi="Arial" w:cs="Arial"/>
          <w:i/>
          <w:sz w:val="20"/>
          <w:szCs w:val="20"/>
        </w:rPr>
        <w:t xml:space="preserve">Aqui devem ser inseridas </w:t>
      </w:r>
      <w:r w:rsidRPr="005B6568">
        <w:rPr>
          <w:rFonts w:ascii="Arial" w:hAnsi="Arial" w:cs="Arial"/>
          <w:b/>
          <w:i/>
          <w:sz w:val="20"/>
          <w:szCs w:val="20"/>
          <w:u w:val="single"/>
        </w:rPr>
        <w:t>sugestões</w:t>
      </w:r>
      <w:r w:rsidRPr="005B6568">
        <w:rPr>
          <w:rFonts w:ascii="Arial" w:hAnsi="Arial" w:cs="Arial"/>
          <w:b/>
          <w:i/>
          <w:sz w:val="20"/>
          <w:szCs w:val="20"/>
        </w:rPr>
        <w:t xml:space="preserve"> </w:t>
      </w:r>
      <w:r w:rsidRPr="005B6568">
        <w:rPr>
          <w:rFonts w:ascii="Arial" w:hAnsi="Arial" w:cs="Arial"/>
          <w:i/>
          <w:sz w:val="20"/>
          <w:szCs w:val="20"/>
        </w:rPr>
        <w:t>de melhoria do sistema. Sugestões são sempre para análise do desenvolvedor, que deve checar a viabilidade de cada alteração para que sejam aplicadas ou não.</w:t>
      </w:r>
      <w:r>
        <w:rPr>
          <w:rFonts w:ascii="Arial" w:hAnsi="Arial" w:cs="Arial"/>
          <w:i/>
          <w:sz w:val="20"/>
          <w:szCs w:val="20"/>
        </w:rPr>
        <w:t>&gt;</w:t>
      </w:r>
    </w:p>
    <w:p w14:paraId="6868F5A4" w14:textId="77777777" w:rsidR="005B6568" w:rsidRDefault="005B6568" w:rsidP="005B6568">
      <w:pPr>
        <w:ind w:firstLine="709"/>
        <w:rPr>
          <w:rFonts w:ascii="Arial" w:hAnsi="Arial" w:cs="Arial"/>
          <w:sz w:val="20"/>
          <w:szCs w:val="20"/>
        </w:rPr>
      </w:pPr>
    </w:p>
    <w:p w14:paraId="1DA473D0" w14:textId="77777777" w:rsidR="005B6568" w:rsidRDefault="005B6568" w:rsidP="005B6568">
      <w:pPr>
        <w:pStyle w:val="PargrafodaLista"/>
        <w:numPr>
          <w:ilvl w:val="0"/>
          <w:numId w:val="48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Exibir o resultado do relatório em ordem alfabética.</w:t>
      </w:r>
    </w:p>
    <w:p w14:paraId="48FBC73B" w14:textId="77777777" w:rsidR="005B6568" w:rsidRDefault="005B6568" w:rsidP="005B6568">
      <w:pPr>
        <w:pStyle w:val="PargrafodaLista"/>
        <w:ind w:left="1440"/>
        <w:rPr>
          <w:rFonts w:ascii="Arial" w:hAnsi="Arial" w:cs="Arial"/>
          <w:sz w:val="20"/>
          <w:szCs w:val="20"/>
        </w:rPr>
      </w:pPr>
    </w:p>
    <w:p w14:paraId="7E170603" w14:textId="77777777" w:rsidR="005B6568" w:rsidRDefault="005B6568" w:rsidP="005B6568">
      <w:pPr>
        <w:pStyle w:val="PargrafodaLista"/>
        <w:ind w:left="0"/>
        <w:jc w:val="center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TELA </w:t>
      </w:r>
      <w:r w:rsidRPr="005B6568">
        <w:rPr>
          <w:rFonts w:ascii="Arial" w:hAnsi="Arial" w:cs="Arial"/>
          <w:i/>
          <w:sz w:val="20"/>
          <w:szCs w:val="20"/>
        </w:rPr>
        <w:t>(Se possível)</w:t>
      </w:r>
    </w:p>
    <w:p w14:paraId="544E8A4A" w14:textId="77777777" w:rsidR="005B6568" w:rsidRDefault="005B6568" w:rsidP="005B6568">
      <w:pPr>
        <w:pStyle w:val="PargrafodaLista"/>
        <w:ind w:left="0"/>
        <w:jc w:val="center"/>
        <w:rPr>
          <w:rFonts w:ascii="Arial" w:hAnsi="Arial" w:cs="Arial"/>
          <w:sz w:val="20"/>
          <w:szCs w:val="20"/>
        </w:rPr>
      </w:pPr>
    </w:p>
    <w:p w14:paraId="641C139E" w14:textId="77777777" w:rsidR="005B6568" w:rsidRDefault="005B6568" w:rsidP="005B6568">
      <w:pPr>
        <w:pStyle w:val="PargrafodaLista"/>
        <w:numPr>
          <w:ilvl w:val="0"/>
          <w:numId w:val="48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Reposicionar os campos X e Y de maneira que melhore a sua visualização.</w:t>
      </w:r>
    </w:p>
    <w:p w14:paraId="24299354" w14:textId="77777777" w:rsidR="005B6568" w:rsidRDefault="005B6568" w:rsidP="005B6568">
      <w:pPr>
        <w:jc w:val="center"/>
        <w:rPr>
          <w:rFonts w:ascii="Arial" w:hAnsi="Arial" w:cs="Arial"/>
          <w:sz w:val="20"/>
          <w:szCs w:val="20"/>
        </w:rPr>
      </w:pPr>
    </w:p>
    <w:p w14:paraId="6A05CBD0" w14:textId="77777777" w:rsidR="005B6568" w:rsidRDefault="005B6568" w:rsidP="005B6568">
      <w:pPr>
        <w:pStyle w:val="PargrafodaLista"/>
        <w:ind w:left="0"/>
        <w:jc w:val="center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TELA </w:t>
      </w:r>
      <w:r w:rsidRPr="005B6568">
        <w:rPr>
          <w:rFonts w:ascii="Arial" w:hAnsi="Arial" w:cs="Arial"/>
          <w:i/>
          <w:sz w:val="20"/>
          <w:szCs w:val="20"/>
        </w:rPr>
        <w:t>(Se possível)</w:t>
      </w:r>
    </w:p>
    <w:p w14:paraId="7B68E3A5" w14:textId="77777777" w:rsidR="005B6568" w:rsidRPr="005B6568" w:rsidRDefault="005B6568" w:rsidP="005B6568">
      <w:pPr>
        <w:jc w:val="center"/>
        <w:rPr>
          <w:rFonts w:ascii="Arial" w:hAnsi="Arial" w:cs="Arial"/>
          <w:sz w:val="20"/>
          <w:szCs w:val="20"/>
        </w:rPr>
      </w:pPr>
    </w:p>
    <w:p w14:paraId="01F21F2A" w14:textId="77777777" w:rsidR="005B6568" w:rsidRDefault="005B6568" w:rsidP="005B6568">
      <w:pPr>
        <w:pStyle w:val="PargrafodaLista"/>
        <w:numPr>
          <w:ilvl w:val="0"/>
          <w:numId w:val="48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Inserir paginação no resultado da pesquisa.</w:t>
      </w:r>
    </w:p>
    <w:p w14:paraId="40A2493A" w14:textId="77777777" w:rsidR="005B6568" w:rsidRDefault="005B6568" w:rsidP="005B6568">
      <w:pPr>
        <w:pStyle w:val="PargrafodaLista"/>
        <w:ind w:left="1440"/>
        <w:rPr>
          <w:rFonts w:ascii="Arial" w:hAnsi="Arial" w:cs="Arial"/>
          <w:sz w:val="20"/>
          <w:szCs w:val="20"/>
        </w:rPr>
      </w:pPr>
    </w:p>
    <w:p w14:paraId="2CE00E0A" w14:textId="77777777" w:rsidR="005B6568" w:rsidRDefault="005B6568" w:rsidP="005B6568">
      <w:pPr>
        <w:pStyle w:val="PargrafodaLista"/>
        <w:numPr>
          <w:ilvl w:val="0"/>
          <w:numId w:val="48"/>
        </w:numPr>
        <w:jc w:val="center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TELA </w:t>
      </w:r>
      <w:r w:rsidRPr="005B6568">
        <w:rPr>
          <w:rFonts w:ascii="Arial" w:hAnsi="Arial" w:cs="Arial"/>
          <w:i/>
          <w:sz w:val="20"/>
          <w:szCs w:val="20"/>
        </w:rPr>
        <w:t>(Se possível)</w:t>
      </w:r>
    </w:p>
    <w:p w14:paraId="2A87698E" w14:textId="77777777" w:rsidR="005B6568" w:rsidRPr="005B6568" w:rsidRDefault="005B6568" w:rsidP="005B6568">
      <w:pPr>
        <w:pStyle w:val="PargrafodaLista"/>
        <w:ind w:left="1440"/>
        <w:rPr>
          <w:rFonts w:ascii="Arial" w:hAnsi="Arial" w:cs="Arial"/>
          <w:sz w:val="20"/>
          <w:szCs w:val="20"/>
        </w:rPr>
      </w:pPr>
    </w:p>
    <w:sectPr w:rsidR="005B6568" w:rsidRPr="005B6568" w:rsidSect="00756148">
      <w:headerReference w:type="default" r:id="rId10"/>
      <w:pgSz w:w="11906" w:h="16838"/>
      <w:pgMar w:top="1418" w:right="1276" w:bottom="992" w:left="1701" w:header="708" w:footer="256" w:gutter="0"/>
      <w:pgBorders w:offsetFrom="page">
        <w:bottom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0F2D54" w14:textId="77777777" w:rsidR="00B86A43" w:rsidRDefault="00B86A43" w:rsidP="001B5DEE">
      <w:r>
        <w:separator/>
      </w:r>
    </w:p>
  </w:endnote>
  <w:endnote w:type="continuationSeparator" w:id="0">
    <w:p w14:paraId="285F9D14" w14:textId="77777777" w:rsidR="00B86A43" w:rsidRDefault="00B86A43" w:rsidP="001B5D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12AF74" w14:textId="77777777" w:rsidR="00506A25" w:rsidRDefault="00506A25" w:rsidP="00D077A1"/>
  <w:p w14:paraId="65E1AD43" w14:textId="77777777" w:rsidR="00506A25" w:rsidRDefault="00506A25" w:rsidP="00D077A1"/>
  <w:p w14:paraId="1DC0BF0E" w14:textId="77777777" w:rsidR="00506A25" w:rsidRDefault="00506A25" w:rsidP="00D077A1">
    <w:pPr>
      <w:pStyle w:val="Rodap"/>
      <w:pBdr>
        <w:top w:val="single" w:sz="4" w:space="1" w:color="auto"/>
      </w:pBdr>
      <w:jc w:val="right"/>
      <w:rPr>
        <w:sz w:val="16"/>
        <w:szCs w:val="16"/>
      </w:rPr>
    </w:pPr>
  </w:p>
  <w:p w14:paraId="066E3C27" w14:textId="77777777" w:rsidR="00506A25" w:rsidRPr="00D077A1" w:rsidRDefault="00506A25" w:rsidP="00D077A1">
    <w:pPr>
      <w:pStyle w:val="Rodap"/>
      <w:pBdr>
        <w:top w:val="single" w:sz="4" w:space="1" w:color="auto"/>
      </w:pBdr>
      <w:jc w:val="right"/>
      <w:rPr>
        <w:rFonts w:ascii="Arial" w:hAnsi="Arial" w:cs="Arial"/>
        <w:sz w:val="16"/>
        <w:szCs w:val="16"/>
      </w:rPr>
    </w:pPr>
    <w:r w:rsidRPr="00D077A1">
      <w:rPr>
        <w:rFonts w:ascii="Arial" w:hAnsi="Arial" w:cs="Arial"/>
        <w:sz w:val="16"/>
        <w:szCs w:val="16"/>
      </w:rPr>
      <w:t xml:space="preserve">Artefato: </w:t>
    </w:r>
    <w:r w:rsidR="005B6568">
      <w:rPr>
        <w:rFonts w:ascii="Arial" w:hAnsi="Arial" w:cs="Arial"/>
        <w:sz w:val="16"/>
        <w:szCs w:val="16"/>
      </w:rPr>
      <w:t>Requisição de Informação</w:t>
    </w:r>
    <w:r>
      <w:rPr>
        <w:rFonts w:ascii="Arial" w:hAnsi="Arial" w:cs="Arial"/>
        <w:sz w:val="16"/>
        <w:szCs w:val="16"/>
      </w:rPr>
      <w:t xml:space="preserve"> Técnica: x</w:t>
    </w:r>
    <w:r w:rsidRPr="00D077A1">
      <w:rPr>
        <w:rFonts w:ascii="Arial" w:hAnsi="Arial" w:cs="Arial"/>
      </w:rPr>
      <w:tab/>
    </w:r>
    <w:r w:rsidRPr="00D077A1">
      <w:rPr>
        <w:rFonts w:ascii="Arial" w:hAnsi="Arial" w:cs="Arial"/>
      </w:rPr>
      <w:tab/>
      <w:t xml:space="preserve"> </w:t>
    </w:r>
    <w:sdt>
      <w:sdtPr>
        <w:rPr>
          <w:rFonts w:ascii="Arial" w:hAnsi="Arial" w:cs="Arial"/>
        </w:rPr>
        <w:id w:val="-560245153"/>
        <w:docPartObj>
          <w:docPartGallery w:val="Page Numbers (Bottom of Page)"/>
          <w:docPartUnique/>
        </w:docPartObj>
      </w:sdtPr>
      <w:sdtEndPr>
        <w:rPr>
          <w:sz w:val="16"/>
          <w:szCs w:val="16"/>
        </w:rPr>
      </w:sdtEndPr>
      <w:sdtContent>
        <w:r w:rsidRPr="00D077A1">
          <w:rPr>
            <w:rFonts w:ascii="Arial" w:hAnsi="Arial" w:cs="Arial"/>
            <w:sz w:val="16"/>
            <w:szCs w:val="16"/>
          </w:rPr>
          <w:t>Página</w:t>
        </w:r>
        <w:r w:rsidRPr="00D077A1">
          <w:rPr>
            <w:rFonts w:ascii="Arial" w:hAnsi="Arial" w:cs="Arial"/>
          </w:rPr>
          <w:t xml:space="preserve"> </w:t>
        </w:r>
        <w:r w:rsidRPr="00D077A1">
          <w:rPr>
            <w:rFonts w:ascii="Arial" w:hAnsi="Arial" w:cs="Arial"/>
            <w:sz w:val="16"/>
            <w:szCs w:val="16"/>
          </w:rPr>
          <w:fldChar w:fldCharType="begin"/>
        </w:r>
        <w:r w:rsidRPr="00D077A1">
          <w:rPr>
            <w:rFonts w:ascii="Arial" w:hAnsi="Arial" w:cs="Arial"/>
            <w:sz w:val="16"/>
            <w:szCs w:val="16"/>
          </w:rPr>
          <w:instrText>PAGE   \* MERGEFORMAT</w:instrText>
        </w:r>
        <w:r w:rsidRPr="00D077A1">
          <w:rPr>
            <w:rFonts w:ascii="Arial" w:hAnsi="Arial" w:cs="Arial"/>
            <w:sz w:val="16"/>
            <w:szCs w:val="16"/>
          </w:rPr>
          <w:fldChar w:fldCharType="separate"/>
        </w:r>
        <w:r w:rsidR="00A929D1">
          <w:rPr>
            <w:rFonts w:ascii="Arial" w:hAnsi="Arial" w:cs="Arial"/>
            <w:noProof/>
            <w:sz w:val="16"/>
            <w:szCs w:val="16"/>
          </w:rPr>
          <w:t>6</w:t>
        </w:r>
        <w:r w:rsidRPr="00D077A1">
          <w:rPr>
            <w:rFonts w:ascii="Arial" w:hAnsi="Arial" w:cs="Arial"/>
            <w:sz w:val="16"/>
            <w:szCs w:val="16"/>
          </w:rPr>
          <w:fldChar w:fldCharType="end"/>
        </w:r>
      </w:sdtContent>
    </w:sdt>
  </w:p>
  <w:p w14:paraId="4E066342" w14:textId="77777777" w:rsidR="00506A25" w:rsidRDefault="00506A25">
    <w:pPr>
      <w:pStyle w:val="Rodap"/>
    </w:pPr>
  </w:p>
  <w:p w14:paraId="661AB291" w14:textId="77777777" w:rsidR="00506A25" w:rsidRDefault="00506A2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63CA86" w14:textId="77777777" w:rsidR="00B86A43" w:rsidRDefault="00B86A43" w:rsidP="001B5DEE">
      <w:r>
        <w:separator/>
      </w:r>
    </w:p>
  </w:footnote>
  <w:footnote w:type="continuationSeparator" w:id="0">
    <w:p w14:paraId="22119708" w14:textId="77777777" w:rsidR="00B86A43" w:rsidRDefault="00B86A43" w:rsidP="001B5D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843" w:type="dxa"/>
      <w:tblInd w:w="60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2562"/>
      <w:gridCol w:w="4127"/>
      <w:gridCol w:w="2154"/>
    </w:tblGrid>
    <w:tr w:rsidR="00506A25" w14:paraId="677EFC05" w14:textId="77777777" w:rsidTr="003B5D6A">
      <w:trPr>
        <w:cantSplit/>
        <w:trHeight w:val="1115"/>
        <w:tblHeader/>
      </w:trPr>
      <w:tc>
        <w:tcPr>
          <w:tcW w:w="2562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  <w:tcMar>
            <w:top w:w="0" w:type="dxa"/>
            <w:left w:w="70" w:type="dxa"/>
            <w:bottom w:w="0" w:type="dxa"/>
            <w:right w:w="70" w:type="dxa"/>
          </w:tcMar>
          <w:vAlign w:val="center"/>
        </w:tcPr>
        <w:p w14:paraId="48F96940" w14:textId="1A53D0C1" w:rsidR="00506A25" w:rsidRPr="00377DB5" w:rsidRDefault="00506A25" w:rsidP="002D255D">
          <w:pPr>
            <w:pStyle w:val="Standard"/>
            <w:snapToGrid w:val="0"/>
            <w:ind w:right="-70"/>
            <w:rPr>
              <w:color w:val="auto"/>
            </w:rPr>
          </w:pPr>
        </w:p>
      </w:tc>
      <w:tc>
        <w:tcPr>
          <w:tcW w:w="4127" w:type="dxa"/>
          <w:tcBorders>
            <w:top w:val="single" w:sz="4" w:space="0" w:color="000000"/>
            <w:bottom w:val="single" w:sz="4" w:space="0" w:color="000000"/>
          </w:tcBorders>
          <w:shd w:val="clear" w:color="auto" w:fill="auto"/>
          <w:tcMar>
            <w:top w:w="0" w:type="dxa"/>
            <w:left w:w="70" w:type="dxa"/>
            <w:bottom w:w="0" w:type="dxa"/>
            <w:right w:w="70" w:type="dxa"/>
          </w:tcMar>
          <w:vAlign w:val="center"/>
        </w:tcPr>
        <w:p w14:paraId="2347A59A" w14:textId="77777777" w:rsidR="00506A25" w:rsidRPr="00377DB5" w:rsidRDefault="00506A25" w:rsidP="002D255D">
          <w:pPr>
            <w:pStyle w:val="Standard"/>
            <w:snapToGrid w:val="0"/>
            <w:jc w:val="center"/>
            <w:rPr>
              <w:rFonts w:cs="Arial"/>
              <w:b/>
              <w:color w:val="auto"/>
              <w:sz w:val="20"/>
            </w:rPr>
          </w:pPr>
          <w:r w:rsidRPr="00377DB5">
            <w:rPr>
              <w:rFonts w:cs="Arial"/>
              <w:b/>
              <w:color w:val="auto"/>
              <w:sz w:val="20"/>
            </w:rPr>
            <w:t xml:space="preserve">Especificação </w:t>
          </w:r>
        </w:p>
        <w:p w14:paraId="0EA8C743" w14:textId="77777777" w:rsidR="00506A25" w:rsidRPr="007014D9" w:rsidRDefault="005B6568" w:rsidP="005B6568">
          <w:pPr>
            <w:pStyle w:val="Standard"/>
            <w:snapToGrid w:val="0"/>
            <w:jc w:val="center"/>
            <w:rPr>
              <w:rFonts w:cs="Arial"/>
              <w:b/>
              <w:caps/>
              <w:color w:val="auto"/>
              <w:sz w:val="20"/>
            </w:rPr>
          </w:pPr>
          <w:r>
            <w:rPr>
              <w:rFonts w:cs="Arial"/>
              <w:b/>
              <w:color w:val="auto"/>
              <w:sz w:val="20"/>
            </w:rPr>
            <w:t>RIT</w:t>
          </w:r>
          <w:r w:rsidR="00506A25" w:rsidRPr="00377DB5">
            <w:rPr>
              <w:rFonts w:cs="Arial"/>
              <w:b/>
              <w:color w:val="auto"/>
              <w:sz w:val="20"/>
            </w:rPr>
            <w:t>0</w:t>
          </w:r>
          <w:r w:rsidR="00506A25">
            <w:rPr>
              <w:rFonts w:cs="Arial"/>
              <w:b/>
              <w:color w:val="auto"/>
              <w:sz w:val="20"/>
            </w:rPr>
            <w:t>00</w:t>
          </w:r>
          <w:r w:rsidR="00506A25" w:rsidRPr="00377DB5">
            <w:rPr>
              <w:rFonts w:cs="Arial"/>
              <w:b/>
              <w:color w:val="auto"/>
              <w:sz w:val="20"/>
            </w:rPr>
            <w:t xml:space="preserve"> – </w:t>
          </w:r>
          <w:r w:rsidR="00506A25">
            <w:rPr>
              <w:rFonts w:cs="Arial"/>
              <w:b/>
              <w:color w:val="auto"/>
              <w:sz w:val="20"/>
            </w:rPr>
            <w:t xml:space="preserve">Nome </w:t>
          </w:r>
          <w:r>
            <w:rPr>
              <w:rFonts w:cs="Arial"/>
              <w:b/>
              <w:color w:val="auto"/>
              <w:sz w:val="20"/>
            </w:rPr>
            <w:t>Requisição de Informação</w:t>
          </w:r>
          <w:r w:rsidR="00506A25">
            <w:rPr>
              <w:rFonts w:cs="Arial"/>
              <w:b/>
              <w:color w:val="auto"/>
              <w:sz w:val="20"/>
            </w:rPr>
            <w:t xml:space="preserve"> Técnica</w:t>
          </w:r>
        </w:p>
      </w:tc>
      <w:tc>
        <w:tcPr>
          <w:tcW w:w="2154" w:type="dxa"/>
          <w:tcBorders>
            <w:top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0" w:type="dxa"/>
            <w:bottom w:w="0" w:type="dxa"/>
            <w:right w:w="70" w:type="dxa"/>
          </w:tcMar>
          <w:vAlign w:val="bottom"/>
        </w:tcPr>
        <w:p w14:paraId="7BF0FF4C" w14:textId="77777777" w:rsidR="00506A25" w:rsidRDefault="00506A25" w:rsidP="005B6568">
          <w:pPr>
            <w:pStyle w:val="Standard"/>
            <w:snapToGrid w:val="0"/>
            <w:ind w:left="1206" w:hanging="1206"/>
            <w:jc w:val="right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>Versão: 0</w:t>
          </w:r>
          <w:r w:rsidR="005B6568">
            <w:rPr>
              <w:rFonts w:cs="Arial"/>
              <w:sz w:val="16"/>
            </w:rPr>
            <w:t>.1</w:t>
          </w:r>
        </w:p>
      </w:tc>
    </w:tr>
  </w:tbl>
  <w:p w14:paraId="0D973DF0" w14:textId="77777777" w:rsidR="00506A25" w:rsidRDefault="00506A25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843" w:type="dxa"/>
      <w:tblInd w:w="60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2562"/>
      <w:gridCol w:w="4127"/>
      <w:gridCol w:w="2154"/>
    </w:tblGrid>
    <w:tr w:rsidR="00506A25" w14:paraId="0805B7E7" w14:textId="77777777" w:rsidTr="004E3D69">
      <w:trPr>
        <w:cantSplit/>
        <w:trHeight w:val="1115"/>
        <w:tblHeader/>
      </w:trPr>
      <w:tc>
        <w:tcPr>
          <w:tcW w:w="2562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  <w:tcMar>
            <w:top w:w="0" w:type="dxa"/>
            <w:left w:w="70" w:type="dxa"/>
            <w:bottom w:w="0" w:type="dxa"/>
            <w:right w:w="70" w:type="dxa"/>
          </w:tcMar>
          <w:vAlign w:val="center"/>
        </w:tcPr>
        <w:p w14:paraId="09C42A5C" w14:textId="1863937A" w:rsidR="00506A25" w:rsidRPr="00377DB5" w:rsidRDefault="00506A25" w:rsidP="004E3D69">
          <w:pPr>
            <w:pStyle w:val="Standard"/>
            <w:snapToGrid w:val="0"/>
            <w:ind w:right="-70"/>
            <w:rPr>
              <w:color w:val="auto"/>
            </w:rPr>
          </w:pPr>
        </w:p>
      </w:tc>
      <w:tc>
        <w:tcPr>
          <w:tcW w:w="4127" w:type="dxa"/>
          <w:tcBorders>
            <w:top w:val="single" w:sz="4" w:space="0" w:color="000000"/>
            <w:bottom w:val="single" w:sz="4" w:space="0" w:color="000000"/>
          </w:tcBorders>
          <w:shd w:val="clear" w:color="auto" w:fill="auto"/>
          <w:tcMar>
            <w:top w:w="0" w:type="dxa"/>
            <w:left w:w="70" w:type="dxa"/>
            <w:bottom w:w="0" w:type="dxa"/>
            <w:right w:w="70" w:type="dxa"/>
          </w:tcMar>
          <w:vAlign w:val="center"/>
        </w:tcPr>
        <w:p w14:paraId="4599B9A7" w14:textId="77777777" w:rsidR="00506A25" w:rsidRPr="00377DB5" w:rsidRDefault="00506A25" w:rsidP="004E3D69">
          <w:pPr>
            <w:pStyle w:val="Standard"/>
            <w:snapToGrid w:val="0"/>
            <w:jc w:val="center"/>
            <w:rPr>
              <w:rFonts w:cs="Arial"/>
              <w:b/>
              <w:color w:val="auto"/>
              <w:sz w:val="20"/>
            </w:rPr>
          </w:pPr>
          <w:r w:rsidRPr="00377DB5">
            <w:rPr>
              <w:rFonts w:cs="Arial"/>
              <w:b/>
              <w:color w:val="auto"/>
              <w:sz w:val="20"/>
            </w:rPr>
            <w:t xml:space="preserve">Especificação </w:t>
          </w:r>
        </w:p>
        <w:p w14:paraId="35741848" w14:textId="77777777" w:rsidR="00506A25" w:rsidRPr="007014D9" w:rsidRDefault="005B6568" w:rsidP="005B6568">
          <w:pPr>
            <w:pStyle w:val="Standard"/>
            <w:snapToGrid w:val="0"/>
            <w:jc w:val="center"/>
            <w:rPr>
              <w:rFonts w:cs="Arial"/>
              <w:b/>
              <w:caps/>
              <w:color w:val="auto"/>
              <w:sz w:val="20"/>
            </w:rPr>
          </w:pPr>
          <w:r>
            <w:rPr>
              <w:rFonts w:cs="Arial"/>
              <w:b/>
              <w:color w:val="auto"/>
              <w:sz w:val="20"/>
            </w:rPr>
            <w:t>RIT</w:t>
          </w:r>
          <w:r w:rsidR="00506A25" w:rsidRPr="00377DB5">
            <w:rPr>
              <w:rFonts w:cs="Arial"/>
              <w:b/>
              <w:color w:val="auto"/>
              <w:sz w:val="20"/>
            </w:rPr>
            <w:t>0</w:t>
          </w:r>
          <w:r w:rsidR="00506A25">
            <w:rPr>
              <w:rFonts w:cs="Arial"/>
              <w:b/>
              <w:color w:val="auto"/>
              <w:sz w:val="20"/>
            </w:rPr>
            <w:t>00</w:t>
          </w:r>
          <w:r w:rsidR="00506A25" w:rsidRPr="00377DB5">
            <w:rPr>
              <w:rFonts w:cs="Arial"/>
              <w:b/>
              <w:color w:val="auto"/>
              <w:sz w:val="20"/>
            </w:rPr>
            <w:t xml:space="preserve"> – </w:t>
          </w:r>
          <w:r w:rsidR="00506A25">
            <w:rPr>
              <w:rFonts w:cs="Arial"/>
              <w:b/>
              <w:color w:val="auto"/>
              <w:sz w:val="20"/>
            </w:rPr>
            <w:t xml:space="preserve">Nome </w:t>
          </w:r>
          <w:r>
            <w:rPr>
              <w:rFonts w:cs="Arial"/>
              <w:b/>
              <w:color w:val="auto"/>
              <w:sz w:val="20"/>
            </w:rPr>
            <w:t>Requisição de Informação</w:t>
          </w:r>
          <w:r w:rsidR="00506A25">
            <w:rPr>
              <w:rFonts w:cs="Arial"/>
              <w:b/>
              <w:color w:val="auto"/>
              <w:sz w:val="20"/>
            </w:rPr>
            <w:t xml:space="preserve"> Técnica</w:t>
          </w:r>
        </w:p>
      </w:tc>
      <w:tc>
        <w:tcPr>
          <w:tcW w:w="2154" w:type="dxa"/>
          <w:tcBorders>
            <w:top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0" w:type="dxa"/>
            <w:bottom w:w="0" w:type="dxa"/>
            <w:right w:w="70" w:type="dxa"/>
          </w:tcMar>
          <w:vAlign w:val="bottom"/>
        </w:tcPr>
        <w:p w14:paraId="41D4491D" w14:textId="77777777" w:rsidR="00506A25" w:rsidRDefault="00506A25" w:rsidP="005B6568">
          <w:pPr>
            <w:pStyle w:val="Standard"/>
            <w:snapToGrid w:val="0"/>
            <w:ind w:left="1206" w:hanging="1206"/>
            <w:jc w:val="right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>Versão: 0</w:t>
          </w:r>
          <w:r w:rsidR="005B6568">
            <w:rPr>
              <w:rFonts w:cs="Arial"/>
              <w:sz w:val="16"/>
            </w:rPr>
            <w:t>.1</w:t>
          </w:r>
        </w:p>
      </w:tc>
    </w:tr>
  </w:tbl>
  <w:p w14:paraId="5E6CCEA4" w14:textId="77777777" w:rsidR="00506A25" w:rsidRPr="00296EBE" w:rsidRDefault="00506A25" w:rsidP="00296EBE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C76EA"/>
    <w:multiLevelType w:val="hybridMultilevel"/>
    <w:tmpl w:val="E9B21586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DB0D32"/>
    <w:multiLevelType w:val="hybridMultilevel"/>
    <w:tmpl w:val="E9B21586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90A7D6B"/>
    <w:multiLevelType w:val="hybridMultilevel"/>
    <w:tmpl w:val="E9B21586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BBE3690"/>
    <w:multiLevelType w:val="hybridMultilevel"/>
    <w:tmpl w:val="C87A63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F60B9F"/>
    <w:multiLevelType w:val="hybridMultilevel"/>
    <w:tmpl w:val="FC56197C"/>
    <w:lvl w:ilvl="0" w:tplc="0416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5" w15:restartNumberingAfterBreak="0">
    <w:nsid w:val="15A34E0F"/>
    <w:multiLevelType w:val="hybridMultilevel"/>
    <w:tmpl w:val="4558D702"/>
    <w:lvl w:ilvl="0" w:tplc="1EA60F02">
      <w:start w:val="1"/>
      <w:numFmt w:val="decimal"/>
      <w:lvlText w:val="%1."/>
      <w:lvlJc w:val="left"/>
      <w:pPr>
        <w:ind w:left="720" w:hanging="360"/>
      </w:pPr>
      <w:rPr>
        <w:b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5A3757"/>
    <w:multiLevelType w:val="hybridMultilevel"/>
    <w:tmpl w:val="E9B21586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3CA442C"/>
    <w:multiLevelType w:val="hybridMultilevel"/>
    <w:tmpl w:val="E9B21586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A177543"/>
    <w:multiLevelType w:val="hybridMultilevel"/>
    <w:tmpl w:val="3C18D20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C8C0576">
      <w:start w:val="1"/>
      <w:numFmt w:val="decimal"/>
      <w:lvlText w:val="%2."/>
      <w:lvlJc w:val="left"/>
      <w:pPr>
        <w:ind w:left="1353" w:hanging="360"/>
      </w:pPr>
      <w:rPr>
        <w:rFonts w:hint="default"/>
        <w:b/>
        <w:sz w:val="20"/>
        <w:szCs w:val="20"/>
      </w:rPr>
    </w:lvl>
    <w:lvl w:ilvl="2" w:tplc="0416000F">
      <w:start w:val="1"/>
      <w:numFmt w:val="decimal"/>
      <w:lvlText w:val="%3."/>
      <w:lvlJc w:val="lef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F41B93"/>
    <w:multiLevelType w:val="multilevel"/>
    <w:tmpl w:val="AC081FCE"/>
    <w:lvl w:ilvl="0">
      <w:start w:val="1"/>
      <w:numFmt w:val="decimal"/>
      <w:pStyle w:val="Ttulo1"/>
      <w:lvlText w:val="%1."/>
      <w:lvlJc w:val="left"/>
      <w:pPr>
        <w:ind w:left="360" w:hanging="360"/>
      </w:pPr>
      <w:rPr>
        <w:rFonts w:ascii="Arial" w:hAnsi="Arial" w:hint="default"/>
        <w:b/>
        <w:i w:val="0"/>
        <w:sz w:val="24"/>
        <w:szCs w:val="28"/>
      </w:rPr>
    </w:lvl>
    <w:lvl w:ilvl="1">
      <w:start w:val="1"/>
      <w:numFmt w:val="decimal"/>
      <w:pStyle w:val="Ttulo2"/>
      <w:lvlText w:val="%1.%2"/>
      <w:lvlJc w:val="left"/>
      <w:pPr>
        <w:ind w:left="860" w:hanging="576"/>
      </w:pPr>
      <w:rPr>
        <w:rFonts w:ascii="Arial" w:hAnsi="Arial" w:cs="Arial" w:hint="default"/>
        <w:b/>
        <w:sz w:val="22"/>
        <w:szCs w:val="22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ascii="Arial" w:hAnsi="Arial" w:cs="Arial" w:hint="default"/>
        <w:sz w:val="22"/>
        <w:szCs w:val="22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3B0F5F22"/>
    <w:multiLevelType w:val="hybridMultilevel"/>
    <w:tmpl w:val="E9B21586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BD34063"/>
    <w:multiLevelType w:val="hybridMultilevel"/>
    <w:tmpl w:val="E9B21586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CF53C39"/>
    <w:multiLevelType w:val="multilevel"/>
    <w:tmpl w:val="3274DD1C"/>
    <w:styleLink w:val="Regras"/>
    <w:lvl w:ilvl="0">
      <w:start w:val="1"/>
      <w:numFmt w:val="decimal"/>
      <w:pStyle w:val="Estilo2"/>
      <w:lvlText w:val="RN%1."/>
      <w:lvlJc w:val="left"/>
      <w:pPr>
        <w:ind w:left="981" w:hanging="845"/>
      </w:pPr>
      <w:rPr>
        <w:rFonts w:ascii="Arial" w:hAnsi="Arial"/>
        <w:b/>
        <w:sz w:val="20"/>
      </w:rPr>
    </w:lvl>
    <w:lvl w:ilvl="1">
      <w:start w:val="1"/>
      <w:numFmt w:val="decimal"/>
      <w:lvlText w:val="RN%2."/>
      <w:lvlJc w:val="left"/>
      <w:pPr>
        <w:ind w:left="1506" w:hanging="720"/>
      </w:pPr>
    </w:lvl>
    <w:lvl w:ilvl="2">
      <w:start w:val="1"/>
      <w:numFmt w:val="decimal"/>
      <w:lvlText w:val="RN%1.%2.%3."/>
      <w:lvlJc w:val="left"/>
      <w:pPr>
        <w:ind w:left="1800" w:hanging="720"/>
      </w:pPr>
    </w:lvl>
    <w:lvl w:ilvl="3">
      <w:start w:val="1"/>
      <w:numFmt w:val="decimal"/>
      <w:lvlText w:val="RN%1.%2.%3.%4."/>
      <w:lvlJc w:val="left"/>
      <w:pPr>
        <w:ind w:left="2520" w:hanging="1080"/>
      </w:pPr>
    </w:lvl>
    <w:lvl w:ilvl="4">
      <w:start w:val="1"/>
      <w:numFmt w:val="decimal"/>
      <w:lvlText w:val="RN%1.%2.%3.%4.%5."/>
      <w:lvlJc w:val="left"/>
      <w:pPr>
        <w:ind w:left="2880" w:hanging="1080"/>
      </w:pPr>
    </w:lvl>
    <w:lvl w:ilvl="5">
      <w:start w:val="1"/>
      <w:numFmt w:val="decimal"/>
      <w:lvlText w:val="RN%1.%2.%3.%4.%5.%6."/>
      <w:lvlJc w:val="left"/>
      <w:pPr>
        <w:ind w:left="3600" w:hanging="1440"/>
      </w:pPr>
    </w:lvl>
    <w:lvl w:ilvl="6">
      <w:start w:val="1"/>
      <w:numFmt w:val="decimal"/>
      <w:lvlText w:val="RN%1.%2.%3.%4.%5.%6.%7."/>
      <w:lvlJc w:val="left"/>
      <w:pPr>
        <w:ind w:left="3960" w:hanging="1440"/>
      </w:pPr>
    </w:lvl>
    <w:lvl w:ilvl="7">
      <w:start w:val="1"/>
      <w:numFmt w:val="decimal"/>
      <w:lvlText w:val="RN%1.%2.%3.%4.%5.%6.%7.%8."/>
      <w:lvlJc w:val="left"/>
      <w:pPr>
        <w:ind w:left="4680" w:hanging="1800"/>
      </w:pPr>
    </w:lvl>
    <w:lvl w:ilvl="8">
      <w:start w:val="1"/>
      <w:numFmt w:val="decimal"/>
      <w:lvlText w:val="RN%1.%2.%3.%4.%5.%6.%7.%8.%9."/>
      <w:lvlJc w:val="left"/>
      <w:pPr>
        <w:ind w:left="5400" w:hanging="2160"/>
      </w:pPr>
    </w:lvl>
  </w:abstractNum>
  <w:abstractNum w:abstractNumId="13" w15:restartNumberingAfterBreak="0">
    <w:nsid w:val="43654A77"/>
    <w:multiLevelType w:val="hybridMultilevel"/>
    <w:tmpl w:val="E9B21586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44B3E02"/>
    <w:multiLevelType w:val="hybridMultilevel"/>
    <w:tmpl w:val="E9B21586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7096E75"/>
    <w:multiLevelType w:val="hybridMultilevel"/>
    <w:tmpl w:val="E9B21586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9516208"/>
    <w:multiLevelType w:val="hybridMultilevel"/>
    <w:tmpl w:val="E9B21586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9B85354"/>
    <w:multiLevelType w:val="hybridMultilevel"/>
    <w:tmpl w:val="E9B21586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05933B6"/>
    <w:multiLevelType w:val="hybridMultilevel"/>
    <w:tmpl w:val="E9B21586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0DD7824"/>
    <w:multiLevelType w:val="hybridMultilevel"/>
    <w:tmpl w:val="E9B21586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3250121"/>
    <w:multiLevelType w:val="hybridMultilevel"/>
    <w:tmpl w:val="F62446A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D815C8D"/>
    <w:multiLevelType w:val="hybridMultilevel"/>
    <w:tmpl w:val="E9B21586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2DC610D"/>
    <w:multiLevelType w:val="hybridMultilevel"/>
    <w:tmpl w:val="4558D702"/>
    <w:lvl w:ilvl="0" w:tplc="1EA60F02">
      <w:start w:val="1"/>
      <w:numFmt w:val="decimal"/>
      <w:lvlText w:val="%1."/>
      <w:lvlJc w:val="left"/>
      <w:pPr>
        <w:ind w:left="720" w:hanging="360"/>
      </w:pPr>
      <w:rPr>
        <w:b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5AC4D09"/>
    <w:multiLevelType w:val="multilevel"/>
    <w:tmpl w:val="28C21B5A"/>
    <w:styleLink w:val="WW8Num8"/>
    <w:lvl w:ilvl="0">
      <w:start w:val="1"/>
      <w:numFmt w:val="decimal"/>
      <w:pStyle w:val="TtuloNvel2"/>
      <w:lvlText w:val="%1."/>
      <w:lvlJc w:val="left"/>
    </w:lvl>
    <w:lvl w:ilvl="1">
      <w:start w:val="1"/>
      <w:numFmt w:val="decimal"/>
      <w:lvlText w:val="%1.%2.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24" w15:restartNumberingAfterBreak="0">
    <w:nsid w:val="7F9E1BEC"/>
    <w:multiLevelType w:val="hybridMultilevel"/>
    <w:tmpl w:val="E9B21586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142771813">
    <w:abstractNumId w:val="9"/>
  </w:num>
  <w:num w:numId="2" w16cid:durableId="1862159053">
    <w:abstractNumId w:val="8"/>
  </w:num>
  <w:num w:numId="3" w16cid:durableId="137692283">
    <w:abstractNumId w:val="17"/>
  </w:num>
  <w:num w:numId="4" w16cid:durableId="2086417642">
    <w:abstractNumId w:val="22"/>
  </w:num>
  <w:num w:numId="5" w16cid:durableId="1735618175">
    <w:abstractNumId w:val="4"/>
  </w:num>
  <w:num w:numId="6" w16cid:durableId="1376542457">
    <w:abstractNumId w:val="13"/>
  </w:num>
  <w:num w:numId="7" w16cid:durableId="672029254">
    <w:abstractNumId w:val="24"/>
  </w:num>
  <w:num w:numId="8" w16cid:durableId="16005382">
    <w:abstractNumId w:val="2"/>
  </w:num>
  <w:num w:numId="9" w16cid:durableId="1365209237">
    <w:abstractNumId w:val="10"/>
  </w:num>
  <w:num w:numId="10" w16cid:durableId="1593971857">
    <w:abstractNumId w:val="1"/>
  </w:num>
  <w:num w:numId="11" w16cid:durableId="1883445769">
    <w:abstractNumId w:val="21"/>
  </w:num>
  <w:num w:numId="12" w16cid:durableId="435447783">
    <w:abstractNumId w:val="5"/>
  </w:num>
  <w:num w:numId="13" w16cid:durableId="1340740018">
    <w:abstractNumId w:val="6"/>
  </w:num>
  <w:num w:numId="14" w16cid:durableId="1026445350">
    <w:abstractNumId w:val="3"/>
  </w:num>
  <w:num w:numId="15" w16cid:durableId="1996255196">
    <w:abstractNumId w:val="16"/>
  </w:num>
  <w:num w:numId="16" w16cid:durableId="906573190">
    <w:abstractNumId w:val="11"/>
  </w:num>
  <w:num w:numId="17" w16cid:durableId="259459701">
    <w:abstractNumId w:val="19"/>
  </w:num>
  <w:num w:numId="18" w16cid:durableId="1372724802">
    <w:abstractNumId w:val="0"/>
  </w:num>
  <w:num w:numId="19" w16cid:durableId="1515071408">
    <w:abstractNumId w:val="14"/>
  </w:num>
  <w:num w:numId="20" w16cid:durableId="2077120238">
    <w:abstractNumId w:val="7"/>
  </w:num>
  <w:num w:numId="21" w16cid:durableId="976955087">
    <w:abstractNumId w:val="15"/>
  </w:num>
  <w:num w:numId="22" w16cid:durableId="1443647617">
    <w:abstractNumId w:val="18"/>
  </w:num>
  <w:num w:numId="23" w16cid:durableId="1140265628">
    <w:abstractNumId w:val="12"/>
  </w:num>
  <w:num w:numId="24" w16cid:durableId="542791660">
    <w:abstractNumId w:val="12"/>
    <w:lvlOverride w:ilvl="0">
      <w:lvl w:ilvl="0">
        <w:start w:val="1"/>
        <w:numFmt w:val="decimal"/>
        <w:pStyle w:val="Estilo2"/>
        <w:lvlText w:val="RN%1."/>
        <w:lvlJc w:val="left"/>
        <w:pPr>
          <w:ind w:left="981" w:hanging="845"/>
        </w:pPr>
        <w:rPr>
          <w:rFonts w:ascii="Arial" w:hAnsi="Arial" w:hint="default"/>
          <w:b/>
          <w:sz w:val="20"/>
        </w:rPr>
      </w:lvl>
    </w:lvlOverride>
    <w:lvlOverride w:ilvl="1">
      <w:lvl w:ilvl="1">
        <w:start w:val="1"/>
        <w:numFmt w:val="decimal"/>
        <w:lvlText w:val="RN%1.%2"/>
        <w:lvlJc w:val="left"/>
        <w:pPr>
          <w:ind w:left="720" w:hanging="720"/>
        </w:pPr>
        <w:rPr>
          <w:rFonts w:hint="default"/>
        </w:rPr>
      </w:lvl>
    </w:lvlOverride>
    <w:lvlOverride w:ilvl="2">
      <w:lvl w:ilvl="2">
        <w:start w:val="1"/>
        <w:numFmt w:val="decimal"/>
        <w:lvlText w:val="RN%1.%2.%3."/>
        <w:lvlJc w:val="left"/>
        <w:pPr>
          <w:ind w:left="1800" w:hanging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RN%1.%2.%3.%4."/>
        <w:lvlJc w:val="left"/>
        <w:pPr>
          <w:ind w:left="2520" w:hanging="1080"/>
        </w:pPr>
        <w:rPr>
          <w:rFonts w:hint="default"/>
        </w:rPr>
      </w:lvl>
    </w:lvlOverride>
    <w:lvlOverride w:ilvl="4">
      <w:lvl w:ilvl="4">
        <w:start w:val="1"/>
        <w:numFmt w:val="decimal"/>
        <w:lvlText w:val="RN%1.%2.%3.%4.%5."/>
        <w:lvlJc w:val="left"/>
        <w:pPr>
          <w:ind w:left="2880" w:hanging="1080"/>
        </w:pPr>
        <w:rPr>
          <w:rFonts w:hint="default"/>
        </w:rPr>
      </w:lvl>
    </w:lvlOverride>
    <w:lvlOverride w:ilvl="5">
      <w:lvl w:ilvl="5">
        <w:start w:val="1"/>
        <w:numFmt w:val="decimal"/>
        <w:lvlText w:val="RN%1.%2.%3.%4.%5.%6."/>
        <w:lvlJc w:val="left"/>
        <w:pPr>
          <w:ind w:left="3600" w:hanging="1440"/>
        </w:pPr>
        <w:rPr>
          <w:rFonts w:hint="default"/>
        </w:rPr>
      </w:lvl>
    </w:lvlOverride>
    <w:lvlOverride w:ilvl="6">
      <w:lvl w:ilvl="6">
        <w:start w:val="1"/>
        <w:numFmt w:val="decimal"/>
        <w:lvlText w:val="RN%1.%2.%3.%4.%5.%6.%7."/>
        <w:lvlJc w:val="left"/>
        <w:pPr>
          <w:ind w:left="3960" w:hanging="1440"/>
        </w:pPr>
        <w:rPr>
          <w:rFonts w:hint="default"/>
        </w:rPr>
      </w:lvl>
    </w:lvlOverride>
    <w:lvlOverride w:ilvl="7">
      <w:lvl w:ilvl="7">
        <w:start w:val="1"/>
        <w:numFmt w:val="decimal"/>
        <w:lvlText w:val="RN%1.%2.%3.%4.%5.%6.%7.%8."/>
        <w:lvlJc w:val="left"/>
        <w:pPr>
          <w:ind w:left="4680" w:hanging="1800"/>
        </w:pPr>
        <w:rPr>
          <w:rFonts w:hint="default"/>
        </w:rPr>
      </w:lvl>
    </w:lvlOverride>
    <w:lvlOverride w:ilvl="8">
      <w:lvl w:ilvl="8">
        <w:start w:val="1"/>
        <w:numFmt w:val="decimal"/>
        <w:lvlText w:val="RN%1.%2.%3.%4.%5.%6.%7.%8.%9."/>
        <w:lvlJc w:val="left"/>
        <w:pPr>
          <w:ind w:left="5400" w:hanging="2160"/>
        </w:pPr>
        <w:rPr>
          <w:rFonts w:hint="default"/>
        </w:rPr>
      </w:lvl>
    </w:lvlOverride>
  </w:num>
  <w:num w:numId="25" w16cid:durableId="664089632">
    <w:abstractNumId w:val="23"/>
  </w:num>
  <w:num w:numId="26" w16cid:durableId="11614714">
    <w:abstractNumId w:val="23"/>
    <w:lvlOverride w:ilvl="0">
      <w:startOverride w:val="1"/>
    </w:lvlOverride>
  </w:num>
  <w:num w:numId="27" w16cid:durableId="796802157">
    <w:abstractNumId w:val="9"/>
  </w:num>
  <w:num w:numId="28" w16cid:durableId="1777289628">
    <w:abstractNumId w:val="9"/>
  </w:num>
  <w:num w:numId="29" w16cid:durableId="295378284">
    <w:abstractNumId w:val="9"/>
  </w:num>
  <w:num w:numId="30" w16cid:durableId="545416595">
    <w:abstractNumId w:val="9"/>
  </w:num>
  <w:num w:numId="31" w16cid:durableId="521822350">
    <w:abstractNumId w:val="9"/>
  </w:num>
  <w:num w:numId="32" w16cid:durableId="1309745530">
    <w:abstractNumId w:val="9"/>
  </w:num>
  <w:num w:numId="33" w16cid:durableId="1682120810">
    <w:abstractNumId w:val="9"/>
  </w:num>
  <w:num w:numId="34" w16cid:durableId="927537764">
    <w:abstractNumId w:val="9"/>
  </w:num>
  <w:num w:numId="35" w16cid:durableId="1818374750">
    <w:abstractNumId w:val="9"/>
  </w:num>
  <w:num w:numId="36" w16cid:durableId="273097121">
    <w:abstractNumId w:val="9"/>
  </w:num>
  <w:num w:numId="37" w16cid:durableId="1748841420">
    <w:abstractNumId w:val="9"/>
  </w:num>
  <w:num w:numId="38" w16cid:durableId="570626524">
    <w:abstractNumId w:val="9"/>
  </w:num>
  <w:num w:numId="39" w16cid:durableId="822164218">
    <w:abstractNumId w:val="9"/>
  </w:num>
  <w:num w:numId="40" w16cid:durableId="470367752">
    <w:abstractNumId w:val="9"/>
  </w:num>
  <w:num w:numId="41" w16cid:durableId="170020663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516845396">
    <w:abstractNumId w:val="9"/>
  </w:num>
  <w:num w:numId="43" w16cid:durableId="110044471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 w16cid:durableId="2026245251">
    <w:abstractNumId w:val="9"/>
  </w:num>
  <w:num w:numId="45" w16cid:durableId="176537196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 w16cid:durableId="1723209601">
    <w:abstractNumId w:val="9"/>
  </w:num>
  <w:num w:numId="47" w16cid:durableId="2100176955">
    <w:abstractNumId w:val="9"/>
  </w:num>
  <w:num w:numId="48" w16cid:durableId="303779919">
    <w:abstractNumId w:val="2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3E89"/>
    <w:rsid w:val="000017AB"/>
    <w:rsid w:val="000029F1"/>
    <w:rsid w:val="00003474"/>
    <w:rsid w:val="00003FE9"/>
    <w:rsid w:val="000050C1"/>
    <w:rsid w:val="00005422"/>
    <w:rsid w:val="000055CD"/>
    <w:rsid w:val="00005D00"/>
    <w:rsid w:val="0000643E"/>
    <w:rsid w:val="00006A62"/>
    <w:rsid w:val="0001219D"/>
    <w:rsid w:val="0001314B"/>
    <w:rsid w:val="00013DAC"/>
    <w:rsid w:val="00016F08"/>
    <w:rsid w:val="0001759C"/>
    <w:rsid w:val="00020BA0"/>
    <w:rsid w:val="00022091"/>
    <w:rsid w:val="00022B1D"/>
    <w:rsid w:val="000249C9"/>
    <w:rsid w:val="00024A03"/>
    <w:rsid w:val="00025637"/>
    <w:rsid w:val="00026166"/>
    <w:rsid w:val="000263F0"/>
    <w:rsid w:val="0002672F"/>
    <w:rsid w:val="00026E27"/>
    <w:rsid w:val="0002725C"/>
    <w:rsid w:val="0002746C"/>
    <w:rsid w:val="000313C1"/>
    <w:rsid w:val="00031EEB"/>
    <w:rsid w:val="0003397D"/>
    <w:rsid w:val="000339C4"/>
    <w:rsid w:val="00034648"/>
    <w:rsid w:val="000353FB"/>
    <w:rsid w:val="00035B24"/>
    <w:rsid w:val="00036ACB"/>
    <w:rsid w:val="00036E50"/>
    <w:rsid w:val="00037AC0"/>
    <w:rsid w:val="00037E17"/>
    <w:rsid w:val="000401B3"/>
    <w:rsid w:val="00040600"/>
    <w:rsid w:val="00041513"/>
    <w:rsid w:val="00041F0A"/>
    <w:rsid w:val="00041F79"/>
    <w:rsid w:val="000425E6"/>
    <w:rsid w:val="00047BDC"/>
    <w:rsid w:val="0005184A"/>
    <w:rsid w:val="00051F94"/>
    <w:rsid w:val="000526D2"/>
    <w:rsid w:val="00053601"/>
    <w:rsid w:val="0005421D"/>
    <w:rsid w:val="00055A64"/>
    <w:rsid w:val="000575CB"/>
    <w:rsid w:val="00057679"/>
    <w:rsid w:val="00060541"/>
    <w:rsid w:val="00060669"/>
    <w:rsid w:val="000606B7"/>
    <w:rsid w:val="00060995"/>
    <w:rsid w:val="00060FD1"/>
    <w:rsid w:val="00062ACC"/>
    <w:rsid w:val="000633BF"/>
    <w:rsid w:val="00064E43"/>
    <w:rsid w:val="00064F4D"/>
    <w:rsid w:val="00065B87"/>
    <w:rsid w:val="000665E0"/>
    <w:rsid w:val="00066FFA"/>
    <w:rsid w:val="00067C18"/>
    <w:rsid w:val="00067F2E"/>
    <w:rsid w:val="0007000F"/>
    <w:rsid w:val="000700ED"/>
    <w:rsid w:val="0007173E"/>
    <w:rsid w:val="0007199A"/>
    <w:rsid w:val="000719EB"/>
    <w:rsid w:val="00073A6F"/>
    <w:rsid w:val="0007425D"/>
    <w:rsid w:val="000744BC"/>
    <w:rsid w:val="00074A87"/>
    <w:rsid w:val="00077520"/>
    <w:rsid w:val="0008102F"/>
    <w:rsid w:val="00081612"/>
    <w:rsid w:val="000822B9"/>
    <w:rsid w:val="00082B11"/>
    <w:rsid w:val="00082DE4"/>
    <w:rsid w:val="00083FA2"/>
    <w:rsid w:val="00084696"/>
    <w:rsid w:val="000856AA"/>
    <w:rsid w:val="00086A7A"/>
    <w:rsid w:val="00087BA5"/>
    <w:rsid w:val="00090FF6"/>
    <w:rsid w:val="00095D1F"/>
    <w:rsid w:val="000966AF"/>
    <w:rsid w:val="000976B2"/>
    <w:rsid w:val="00097EEF"/>
    <w:rsid w:val="000A01E3"/>
    <w:rsid w:val="000A1DBF"/>
    <w:rsid w:val="000A492D"/>
    <w:rsid w:val="000A5091"/>
    <w:rsid w:val="000A7548"/>
    <w:rsid w:val="000A77BA"/>
    <w:rsid w:val="000A7D8E"/>
    <w:rsid w:val="000B21F2"/>
    <w:rsid w:val="000B287F"/>
    <w:rsid w:val="000B35B3"/>
    <w:rsid w:val="000B3CBA"/>
    <w:rsid w:val="000B4117"/>
    <w:rsid w:val="000B601A"/>
    <w:rsid w:val="000B6AE9"/>
    <w:rsid w:val="000C0687"/>
    <w:rsid w:val="000C080E"/>
    <w:rsid w:val="000C2D39"/>
    <w:rsid w:val="000C3238"/>
    <w:rsid w:val="000C42C6"/>
    <w:rsid w:val="000C48DA"/>
    <w:rsid w:val="000C4E3E"/>
    <w:rsid w:val="000C6721"/>
    <w:rsid w:val="000C71C4"/>
    <w:rsid w:val="000D1E07"/>
    <w:rsid w:val="000D443A"/>
    <w:rsid w:val="000D576A"/>
    <w:rsid w:val="000D5CF5"/>
    <w:rsid w:val="000E1EBC"/>
    <w:rsid w:val="000E37BA"/>
    <w:rsid w:val="000E3818"/>
    <w:rsid w:val="000E4132"/>
    <w:rsid w:val="000E46F4"/>
    <w:rsid w:val="000E4E35"/>
    <w:rsid w:val="000E568F"/>
    <w:rsid w:val="000E590B"/>
    <w:rsid w:val="000F3D5D"/>
    <w:rsid w:val="000F409F"/>
    <w:rsid w:val="000F47F5"/>
    <w:rsid w:val="000F5837"/>
    <w:rsid w:val="000F5AA4"/>
    <w:rsid w:val="000F7B93"/>
    <w:rsid w:val="00100736"/>
    <w:rsid w:val="00101269"/>
    <w:rsid w:val="001021F1"/>
    <w:rsid w:val="001039A5"/>
    <w:rsid w:val="00106F8C"/>
    <w:rsid w:val="00107324"/>
    <w:rsid w:val="00110A4B"/>
    <w:rsid w:val="001112D1"/>
    <w:rsid w:val="00111796"/>
    <w:rsid w:val="00112232"/>
    <w:rsid w:val="001158F0"/>
    <w:rsid w:val="00115E01"/>
    <w:rsid w:val="00115EBC"/>
    <w:rsid w:val="00116546"/>
    <w:rsid w:val="001166B3"/>
    <w:rsid w:val="00117539"/>
    <w:rsid w:val="00117CAD"/>
    <w:rsid w:val="00120C43"/>
    <w:rsid w:val="00120D0C"/>
    <w:rsid w:val="00123288"/>
    <w:rsid w:val="00123443"/>
    <w:rsid w:val="00123D21"/>
    <w:rsid w:val="0012419C"/>
    <w:rsid w:val="00130457"/>
    <w:rsid w:val="001304B9"/>
    <w:rsid w:val="0013096B"/>
    <w:rsid w:val="00130D11"/>
    <w:rsid w:val="00131824"/>
    <w:rsid w:val="00134912"/>
    <w:rsid w:val="00134D5F"/>
    <w:rsid w:val="00136796"/>
    <w:rsid w:val="00140205"/>
    <w:rsid w:val="00141CFC"/>
    <w:rsid w:val="00141D6B"/>
    <w:rsid w:val="0014210C"/>
    <w:rsid w:val="001426BE"/>
    <w:rsid w:val="00143C33"/>
    <w:rsid w:val="0014425E"/>
    <w:rsid w:val="00145FFB"/>
    <w:rsid w:val="001521D4"/>
    <w:rsid w:val="00152AF5"/>
    <w:rsid w:val="00155454"/>
    <w:rsid w:val="001557BB"/>
    <w:rsid w:val="00155F47"/>
    <w:rsid w:val="001566B3"/>
    <w:rsid w:val="00160DE2"/>
    <w:rsid w:val="00161B2D"/>
    <w:rsid w:val="00161B55"/>
    <w:rsid w:val="00162039"/>
    <w:rsid w:val="0016225B"/>
    <w:rsid w:val="00162A7D"/>
    <w:rsid w:val="00162D4C"/>
    <w:rsid w:val="00162DF4"/>
    <w:rsid w:val="001635CF"/>
    <w:rsid w:val="001658A3"/>
    <w:rsid w:val="0016767C"/>
    <w:rsid w:val="00171550"/>
    <w:rsid w:val="001716CE"/>
    <w:rsid w:val="001720D8"/>
    <w:rsid w:val="001728BD"/>
    <w:rsid w:val="00172CBA"/>
    <w:rsid w:val="001732CB"/>
    <w:rsid w:val="00174D21"/>
    <w:rsid w:val="001761D4"/>
    <w:rsid w:val="001778E5"/>
    <w:rsid w:val="00177C2E"/>
    <w:rsid w:val="0018254E"/>
    <w:rsid w:val="00182581"/>
    <w:rsid w:val="00182A82"/>
    <w:rsid w:val="001843B6"/>
    <w:rsid w:val="00184BCF"/>
    <w:rsid w:val="00185241"/>
    <w:rsid w:val="001858B1"/>
    <w:rsid w:val="00185ADF"/>
    <w:rsid w:val="00185F68"/>
    <w:rsid w:val="00186DC4"/>
    <w:rsid w:val="00190129"/>
    <w:rsid w:val="00190F41"/>
    <w:rsid w:val="001915D3"/>
    <w:rsid w:val="00191C14"/>
    <w:rsid w:val="00192751"/>
    <w:rsid w:val="00193B12"/>
    <w:rsid w:val="001944B7"/>
    <w:rsid w:val="00195273"/>
    <w:rsid w:val="00195996"/>
    <w:rsid w:val="001A00A3"/>
    <w:rsid w:val="001A191A"/>
    <w:rsid w:val="001A1DF9"/>
    <w:rsid w:val="001A2978"/>
    <w:rsid w:val="001A2F40"/>
    <w:rsid w:val="001A519F"/>
    <w:rsid w:val="001A65A1"/>
    <w:rsid w:val="001A7D1F"/>
    <w:rsid w:val="001B2510"/>
    <w:rsid w:val="001B27D0"/>
    <w:rsid w:val="001B42B0"/>
    <w:rsid w:val="001B46F5"/>
    <w:rsid w:val="001B5628"/>
    <w:rsid w:val="001B5DEE"/>
    <w:rsid w:val="001B7141"/>
    <w:rsid w:val="001B724F"/>
    <w:rsid w:val="001B7E77"/>
    <w:rsid w:val="001C090A"/>
    <w:rsid w:val="001C09BC"/>
    <w:rsid w:val="001C0E0B"/>
    <w:rsid w:val="001C15B8"/>
    <w:rsid w:val="001C1756"/>
    <w:rsid w:val="001C2853"/>
    <w:rsid w:val="001C2BD5"/>
    <w:rsid w:val="001C37E2"/>
    <w:rsid w:val="001C4A1E"/>
    <w:rsid w:val="001C6B29"/>
    <w:rsid w:val="001C6BD1"/>
    <w:rsid w:val="001C6E68"/>
    <w:rsid w:val="001D09A7"/>
    <w:rsid w:val="001D2C8D"/>
    <w:rsid w:val="001D2CA6"/>
    <w:rsid w:val="001D34E7"/>
    <w:rsid w:val="001D6777"/>
    <w:rsid w:val="001D7E05"/>
    <w:rsid w:val="001D7EA2"/>
    <w:rsid w:val="001D7FBB"/>
    <w:rsid w:val="001E1043"/>
    <w:rsid w:val="001E1681"/>
    <w:rsid w:val="001E2BE5"/>
    <w:rsid w:val="001E3FAB"/>
    <w:rsid w:val="001E7440"/>
    <w:rsid w:val="001E7517"/>
    <w:rsid w:val="001F0508"/>
    <w:rsid w:val="001F2702"/>
    <w:rsid w:val="001F287E"/>
    <w:rsid w:val="001F2C4C"/>
    <w:rsid w:val="001F4A70"/>
    <w:rsid w:val="001F6159"/>
    <w:rsid w:val="001F64AF"/>
    <w:rsid w:val="001F705C"/>
    <w:rsid w:val="001F7768"/>
    <w:rsid w:val="001F7BDC"/>
    <w:rsid w:val="0020092F"/>
    <w:rsid w:val="00202135"/>
    <w:rsid w:val="00202C2E"/>
    <w:rsid w:val="00203857"/>
    <w:rsid w:val="00203D20"/>
    <w:rsid w:val="00205718"/>
    <w:rsid w:val="00205B8C"/>
    <w:rsid w:val="00205F06"/>
    <w:rsid w:val="002064AE"/>
    <w:rsid w:val="00206E13"/>
    <w:rsid w:val="00207360"/>
    <w:rsid w:val="00207A21"/>
    <w:rsid w:val="0021136E"/>
    <w:rsid w:val="0021151E"/>
    <w:rsid w:val="00213810"/>
    <w:rsid w:val="00215AEC"/>
    <w:rsid w:val="00215E4E"/>
    <w:rsid w:val="00216064"/>
    <w:rsid w:val="00217340"/>
    <w:rsid w:val="0022126D"/>
    <w:rsid w:val="002212E5"/>
    <w:rsid w:val="002213E5"/>
    <w:rsid w:val="002219A8"/>
    <w:rsid w:val="00221EF8"/>
    <w:rsid w:val="00221FC3"/>
    <w:rsid w:val="00222865"/>
    <w:rsid w:val="0022341C"/>
    <w:rsid w:val="002244F5"/>
    <w:rsid w:val="00225054"/>
    <w:rsid w:val="00227245"/>
    <w:rsid w:val="002305D6"/>
    <w:rsid w:val="002313F6"/>
    <w:rsid w:val="00231C0A"/>
    <w:rsid w:val="00232384"/>
    <w:rsid w:val="002337B5"/>
    <w:rsid w:val="002342A4"/>
    <w:rsid w:val="00234FF3"/>
    <w:rsid w:val="00235046"/>
    <w:rsid w:val="0023548A"/>
    <w:rsid w:val="00242BA5"/>
    <w:rsid w:val="0024359A"/>
    <w:rsid w:val="00243DC3"/>
    <w:rsid w:val="00244F78"/>
    <w:rsid w:val="00245478"/>
    <w:rsid w:val="002472A3"/>
    <w:rsid w:val="002474A2"/>
    <w:rsid w:val="00247C44"/>
    <w:rsid w:val="00247F47"/>
    <w:rsid w:val="002502B7"/>
    <w:rsid w:val="00250B6A"/>
    <w:rsid w:val="00250BC1"/>
    <w:rsid w:val="00250E31"/>
    <w:rsid w:val="002522C1"/>
    <w:rsid w:val="0025256A"/>
    <w:rsid w:val="00252629"/>
    <w:rsid w:val="00253A1E"/>
    <w:rsid w:val="0025764E"/>
    <w:rsid w:val="0025797B"/>
    <w:rsid w:val="00262ADE"/>
    <w:rsid w:val="00263809"/>
    <w:rsid w:val="00263D68"/>
    <w:rsid w:val="00267CAA"/>
    <w:rsid w:val="00270113"/>
    <w:rsid w:val="00271474"/>
    <w:rsid w:val="00272990"/>
    <w:rsid w:val="00275604"/>
    <w:rsid w:val="00276494"/>
    <w:rsid w:val="00276F24"/>
    <w:rsid w:val="00277524"/>
    <w:rsid w:val="00281CFF"/>
    <w:rsid w:val="002827B8"/>
    <w:rsid w:val="00282AB0"/>
    <w:rsid w:val="00283200"/>
    <w:rsid w:val="002852FB"/>
    <w:rsid w:val="00286AEC"/>
    <w:rsid w:val="0029061F"/>
    <w:rsid w:val="00290AC3"/>
    <w:rsid w:val="00292E0C"/>
    <w:rsid w:val="002937F6"/>
    <w:rsid w:val="00293AA0"/>
    <w:rsid w:val="00293BD9"/>
    <w:rsid w:val="002945AF"/>
    <w:rsid w:val="00295A5A"/>
    <w:rsid w:val="00295D08"/>
    <w:rsid w:val="00295F84"/>
    <w:rsid w:val="00296EBE"/>
    <w:rsid w:val="002A050F"/>
    <w:rsid w:val="002A0898"/>
    <w:rsid w:val="002A364E"/>
    <w:rsid w:val="002A3D49"/>
    <w:rsid w:val="002A45BB"/>
    <w:rsid w:val="002A4AC7"/>
    <w:rsid w:val="002A709B"/>
    <w:rsid w:val="002A72E9"/>
    <w:rsid w:val="002A7B49"/>
    <w:rsid w:val="002A7D9A"/>
    <w:rsid w:val="002A7FAF"/>
    <w:rsid w:val="002B011A"/>
    <w:rsid w:val="002B0AD8"/>
    <w:rsid w:val="002B0DC8"/>
    <w:rsid w:val="002B2726"/>
    <w:rsid w:val="002B2DA0"/>
    <w:rsid w:val="002B5AC3"/>
    <w:rsid w:val="002B6851"/>
    <w:rsid w:val="002B6D92"/>
    <w:rsid w:val="002B72E2"/>
    <w:rsid w:val="002B7395"/>
    <w:rsid w:val="002B7E1D"/>
    <w:rsid w:val="002C0754"/>
    <w:rsid w:val="002C0A6F"/>
    <w:rsid w:val="002C0DB1"/>
    <w:rsid w:val="002C35A8"/>
    <w:rsid w:val="002C52E5"/>
    <w:rsid w:val="002C5DD0"/>
    <w:rsid w:val="002C7010"/>
    <w:rsid w:val="002C7756"/>
    <w:rsid w:val="002D07F5"/>
    <w:rsid w:val="002D0F38"/>
    <w:rsid w:val="002D1235"/>
    <w:rsid w:val="002D1BA8"/>
    <w:rsid w:val="002D255D"/>
    <w:rsid w:val="002D353A"/>
    <w:rsid w:val="002D369B"/>
    <w:rsid w:val="002D49F2"/>
    <w:rsid w:val="002D4D5A"/>
    <w:rsid w:val="002D50CF"/>
    <w:rsid w:val="002D6B26"/>
    <w:rsid w:val="002E1F83"/>
    <w:rsid w:val="002E27D0"/>
    <w:rsid w:val="002E2C08"/>
    <w:rsid w:val="002E304D"/>
    <w:rsid w:val="002E3088"/>
    <w:rsid w:val="002E37F4"/>
    <w:rsid w:val="002E40AC"/>
    <w:rsid w:val="002E6769"/>
    <w:rsid w:val="002E76B7"/>
    <w:rsid w:val="002F04A3"/>
    <w:rsid w:val="002F1527"/>
    <w:rsid w:val="002F1D50"/>
    <w:rsid w:val="002F24B5"/>
    <w:rsid w:val="002F37B7"/>
    <w:rsid w:val="002F7CA4"/>
    <w:rsid w:val="002F7FAD"/>
    <w:rsid w:val="00300F60"/>
    <w:rsid w:val="00301176"/>
    <w:rsid w:val="00301196"/>
    <w:rsid w:val="00301BF3"/>
    <w:rsid w:val="00303A9C"/>
    <w:rsid w:val="00304A89"/>
    <w:rsid w:val="00305039"/>
    <w:rsid w:val="0030513D"/>
    <w:rsid w:val="0030552E"/>
    <w:rsid w:val="0030580E"/>
    <w:rsid w:val="00306A08"/>
    <w:rsid w:val="00306B1D"/>
    <w:rsid w:val="003076FA"/>
    <w:rsid w:val="003077AB"/>
    <w:rsid w:val="0031076F"/>
    <w:rsid w:val="00310F0E"/>
    <w:rsid w:val="003117B8"/>
    <w:rsid w:val="00311CA1"/>
    <w:rsid w:val="00312189"/>
    <w:rsid w:val="00312923"/>
    <w:rsid w:val="00313689"/>
    <w:rsid w:val="00315526"/>
    <w:rsid w:val="003156F2"/>
    <w:rsid w:val="003157E2"/>
    <w:rsid w:val="00315A74"/>
    <w:rsid w:val="00315F02"/>
    <w:rsid w:val="003167D5"/>
    <w:rsid w:val="00316A63"/>
    <w:rsid w:val="00320748"/>
    <w:rsid w:val="00321855"/>
    <w:rsid w:val="00321D28"/>
    <w:rsid w:val="003224A6"/>
    <w:rsid w:val="003231B8"/>
    <w:rsid w:val="00323E13"/>
    <w:rsid w:val="00324D4D"/>
    <w:rsid w:val="00324DC0"/>
    <w:rsid w:val="00326D4A"/>
    <w:rsid w:val="00334CD5"/>
    <w:rsid w:val="00336FA7"/>
    <w:rsid w:val="003374A2"/>
    <w:rsid w:val="00337C4C"/>
    <w:rsid w:val="00340923"/>
    <w:rsid w:val="003427AC"/>
    <w:rsid w:val="00342DD5"/>
    <w:rsid w:val="00342F9B"/>
    <w:rsid w:val="003445A3"/>
    <w:rsid w:val="003446C8"/>
    <w:rsid w:val="00344791"/>
    <w:rsid w:val="00345FF2"/>
    <w:rsid w:val="00346AEE"/>
    <w:rsid w:val="00346FB2"/>
    <w:rsid w:val="003470BB"/>
    <w:rsid w:val="00352F0D"/>
    <w:rsid w:val="00353AFB"/>
    <w:rsid w:val="003546BD"/>
    <w:rsid w:val="00355577"/>
    <w:rsid w:val="00356DD1"/>
    <w:rsid w:val="003571F0"/>
    <w:rsid w:val="00357390"/>
    <w:rsid w:val="003576E7"/>
    <w:rsid w:val="00357E11"/>
    <w:rsid w:val="00360C7C"/>
    <w:rsid w:val="00360DFC"/>
    <w:rsid w:val="00360E37"/>
    <w:rsid w:val="0036100D"/>
    <w:rsid w:val="00361887"/>
    <w:rsid w:val="0036220A"/>
    <w:rsid w:val="00363073"/>
    <w:rsid w:val="0036494C"/>
    <w:rsid w:val="0036544F"/>
    <w:rsid w:val="00367DE1"/>
    <w:rsid w:val="00370C70"/>
    <w:rsid w:val="003710D7"/>
    <w:rsid w:val="00371631"/>
    <w:rsid w:val="00373E89"/>
    <w:rsid w:val="00375763"/>
    <w:rsid w:val="00375E40"/>
    <w:rsid w:val="00376B84"/>
    <w:rsid w:val="00377C6B"/>
    <w:rsid w:val="00377DB5"/>
    <w:rsid w:val="003803BF"/>
    <w:rsid w:val="003805E5"/>
    <w:rsid w:val="0038080C"/>
    <w:rsid w:val="003825F4"/>
    <w:rsid w:val="00383613"/>
    <w:rsid w:val="00383BCD"/>
    <w:rsid w:val="003852EE"/>
    <w:rsid w:val="00385BBD"/>
    <w:rsid w:val="00385BF6"/>
    <w:rsid w:val="003866AA"/>
    <w:rsid w:val="00386DCA"/>
    <w:rsid w:val="003871FF"/>
    <w:rsid w:val="0038787A"/>
    <w:rsid w:val="0039127F"/>
    <w:rsid w:val="003921E4"/>
    <w:rsid w:val="00392A5F"/>
    <w:rsid w:val="00392B20"/>
    <w:rsid w:val="0039342B"/>
    <w:rsid w:val="00393E73"/>
    <w:rsid w:val="00394661"/>
    <w:rsid w:val="0039479D"/>
    <w:rsid w:val="00395F08"/>
    <w:rsid w:val="00396E56"/>
    <w:rsid w:val="00397B95"/>
    <w:rsid w:val="003A19B2"/>
    <w:rsid w:val="003A1EA0"/>
    <w:rsid w:val="003A24B1"/>
    <w:rsid w:val="003A2DCC"/>
    <w:rsid w:val="003A2E82"/>
    <w:rsid w:val="003A606E"/>
    <w:rsid w:val="003A65E2"/>
    <w:rsid w:val="003A6E55"/>
    <w:rsid w:val="003B06AC"/>
    <w:rsid w:val="003B163C"/>
    <w:rsid w:val="003B1792"/>
    <w:rsid w:val="003B1CE3"/>
    <w:rsid w:val="003B23D4"/>
    <w:rsid w:val="003B2A2A"/>
    <w:rsid w:val="003B30A9"/>
    <w:rsid w:val="003B4509"/>
    <w:rsid w:val="003B53C2"/>
    <w:rsid w:val="003B56A3"/>
    <w:rsid w:val="003B5D6A"/>
    <w:rsid w:val="003B658A"/>
    <w:rsid w:val="003B7B45"/>
    <w:rsid w:val="003C2B1D"/>
    <w:rsid w:val="003C3784"/>
    <w:rsid w:val="003C5053"/>
    <w:rsid w:val="003C62F8"/>
    <w:rsid w:val="003C781C"/>
    <w:rsid w:val="003C7AD3"/>
    <w:rsid w:val="003C7BE7"/>
    <w:rsid w:val="003D2534"/>
    <w:rsid w:val="003D2B0E"/>
    <w:rsid w:val="003D2C65"/>
    <w:rsid w:val="003D2D9E"/>
    <w:rsid w:val="003D2E77"/>
    <w:rsid w:val="003D3445"/>
    <w:rsid w:val="003D45E5"/>
    <w:rsid w:val="003D4B36"/>
    <w:rsid w:val="003D4E72"/>
    <w:rsid w:val="003D5CE5"/>
    <w:rsid w:val="003D5F8B"/>
    <w:rsid w:val="003D734D"/>
    <w:rsid w:val="003E0478"/>
    <w:rsid w:val="003E078D"/>
    <w:rsid w:val="003E1B4E"/>
    <w:rsid w:val="003E3D4C"/>
    <w:rsid w:val="003E3F09"/>
    <w:rsid w:val="003E4CF0"/>
    <w:rsid w:val="003E5379"/>
    <w:rsid w:val="003E6000"/>
    <w:rsid w:val="003E726D"/>
    <w:rsid w:val="003F474F"/>
    <w:rsid w:val="003F4E7D"/>
    <w:rsid w:val="003F4F80"/>
    <w:rsid w:val="003F674A"/>
    <w:rsid w:val="003F6DB9"/>
    <w:rsid w:val="00401BB5"/>
    <w:rsid w:val="00401CB5"/>
    <w:rsid w:val="00402DD9"/>
    <w:rsid w:val="00403801"/>
    <w:rsid w:val="00404B8A"/>
    <w:rsid w:val="00405CA8"/>
    <w:rsid w:val="00405E5D"/>
    <w:rsid w:val="00406557"/>
    <w:rsid w:val="00406694"/>
    <w:rsid w:val="00407782"/>
    <w:rsid w:val="00411091"/>
    <w:rsid w:val="00411B6B"/>
    <w:rsid w:val="004133C8"/>
    <w:rsid w:val="004134AD"/>
    <w:rsid w:val="00413AE4"/>
    <w:rsid w:val="00413E00"/>
    <w:rsid w:val="00416564"/>
    <w:rsid w:val="004167D8"/>
    <w:rsid w:val="00416B8A"/>
    <w:rsid w:val="00416EDC"/>
    <w:rsid w:val="00420244"/>
    <w:rsid w:val="00421411"/>
    <w:rsid w:val="00421850"/>
    <w:rsid w:val="004232CE"/>
    <w:rsid w:val="0042337D"/>
    <w:rsid w:val="004238DE"/>
    <w:rsid w:val="0042424F"/>
    <w:rsid w:val="0042463B"/>
    <w:rsid w:val="004246C9"/>
    <w:rsid w:val="0042563E"/>
    <w:rsid w:val="00425EDA"/>
    <w:rsid w:val="0042766F"/>
    <w:rsid w:val="004278CC"/>
    <w:rsid w:val="00427CDB"/>
    <w:rsid w:val="00427D4D"/>
    <w:rsid w:val="00431ADD"/>
    <w:rsid w:val="00433EA8"/>
    <w:rsid w:val="004349A3"/>
    <w:rsid w:val="00434AEE"/>
    <w:rsid w:val="00434B63"/>
    <w:rsid w:val="00435139"/>
    <w:rsid w:val="00435354"/>
    <w:rsid w:val="00435486"/>
    <w:rsid w:val="0043579F"/>
    <w:rsid w:val="00435BCB"/>
    <w:rsid w:val="00436BCF"/>
    <w:rsid w:val="00436E9E"/>
    <w:rsid w:val="004375C6"/>
    <w:rsid w:val="004377B2"/>
    <w:rsid w:val="0044150B"/>
    <w:rsid w:val="00441F0A"/>
    <w:rsid w:val="00442643"/>
    <w:rsid w:val="004429F8"/>
    <w:rsid w:val="00444177"/>
    <w:rsid w:val="00444DEF"/>
    <w:rsid w:val="0044563D"/>
    <w:rsid w:val="00445DBA"/>
    <w:rsid w:val="00446184"/>
    <w:rsid w:val="004465EA"/>
    <w:rsid w:val="004510CF"/>
    <w:rsid w:val="00454653"/>
    <w:rsid w:val="004561EC"/>
    <w:rsid w:val="004620A6"/>
    <w:rsid w:val="0046234A"/>
    <w:rsid w:val="00462AEF"/>
    <w:rsid w:val="00465C6A"/>
    <w:rsid w:val="00465C6E"/>
    <w:rsid w:val="00465C92"/>
    <w:rsid w:val="00466C69"/>
    <w:rsid w:val="00467DE4"/>
    <w:rsid w:val="00470A19"/>
    <w:rsid w:val="00471F4E"/>
    <w:rsid w:val="004746CB"/>
    <w:rsid w:val="00474878"/>
    <w:rsid w:val="00476628"/>
    <w:rsid w:val="00477823"/>
    <w:rsid w:val="00477996"/>
    <w:rsid w:val="00477DA9"/>
    <w:rsid w:val="00482FDB"/>
    <w:rsid w:val="00487493"/>
    <w:rsid w:val="004908CC"/>
    <w:rsid w:val="0049176E"/>
    <w:rsid w:val="004921BE"/>
    <w:rsid w:val="0049323F"/>
    <w:rsid w:val="0049489D"/>
    <w:rsid w:val="004959D1"/>
    <w:rsid w:val="00495DB0"/>
    <w:rsid w:val="004963B2"/>
    <w:rsid w:val="00496453"/>
    <w:rsid w:val="00496829"/>
    <w:rsid w:val="00497350"/>
    <w:rsid w:val="004973AD"/>
    <w:rsid w:val="00497545"/>
    <w:rsid w:val="004979EB"/>
    <w:rsid w:val="00497AE6"/>
    <w:rsid w:val="004A0257"/>
    <w:rsid w:val="004A059E"/>
    <w:rsid w:val="004A1A7B"/>
    <w:rsid w:val="004A21FD"/>
    <w:rsid w:val="004A29EC"/>
    <w:rsid w:val="004A3FC4"/>
    <w:rsid w:val="004A4714"/>
    <w:rsid w:val="004A4FD2"/>
    <w:rsid w:val="004A547F"/>
    <w:rsid w:val="004A57C4"/>
    <w:rsid w:val="004A5913"/>
    <w:rsid w:val="004A697B"/>
    <w:rsid w:val="004A7148"/>
    <w:rsid w:val="004A71A4"/>
    <w:rsid w:val="004A7443"/>
    <w:rsid w:val="004A7965"/>
    <w:rsid w:val="004A7C16"/>
    <w:rsid w:val="004B0BFA"/>
    <w:rsid w:val="004B0F62"/>
    <w:rsid w:val="004B30F2"/>
    <w:rsid w:val="004B362E"/>
    <w:rsid w:val="004B4445"/>
    <w:rsid w:val="004B50A6"/>
    <w:rsid w:val="004B50BE"/>
    <w:rsid w:val="004B5461"/>
    <w:rsid w:val="004C00A6"/>
    <w:rsid w:val="004C1240"/>
    <w:rsid w:val="004C1586"/>
    <w:rsid w:val="004C2069"/>
    <w:rsid w:val="004C2311"/>
    <w:rsid w:val="004C336B"/>
    <w:rsid w:val="004C46BE"/>
    <w:rsid w:val="004C50C5"/>
    <w:rsid w:val="004C50FF"/>
    <w:rsid w:val="004C5312"/>
    <w:rsid w:val="004C586C"/>
    <w:rsid w:val="004C5F73"/>
    <w:rsid w:val="004C6574"/>
    <w:rsid w:val="004D096A"/>
    <w:rsid w:val="004D1039"/>
    <w:rsid w:val="004D1915"/>
    <w:rsid w:val="004D2A58"/>
    <w:rsid w:val="004D2B16"/>
    <w:rsid w:val="004D4262"/>
    <w:rsid w:val="004D505F"/>
    <w:rsid w:val="004D77D8"/>
    <w:rsid w:val="004E04D5"/>
    <w:rsid w:val="004E0FE6"/>
    <w:rsid w:val="004E1087"/>
    <w:rsid w:val="004E133A"/>
    <w:rsid w:val="004E1ED2"/>
    <w:rsid w:val="004E23E2"/>
    <w:rsid w:val="004E296D"/>
    <w:rsid w:val="004E2AEB"/>
    <w:rsid w:val="004E3D69"/>
    <w:rsid w:val="004E524A"/>
    <w:rsid w:val="004E7238"/>
    <w:rsid w:val="004E73C5"/>
    <w:rsid w:val="004F06FD"/>
    <w:rsid w:val="004F1FF7"/>
    <w:rsid w:val="004F2766"/>
    <w:rsid w:val="004F3364"/>
    <w:rsid w:val="004F3BAB"/>
    <w:rsid w:val="004F3C58"/>
    <w:rsid w:val="004F453D"/>
    <w:rsid w:val="004F45C2"/>
    <w:rsid w:val="004F5010"/>
    <w:rsid w:val="004F549F"/>
    <w:rsid w:val="004F5DC2"/>
    <w:rsid w:val="004F62A6"/>
    <w:rsid w:val="004F66B8"/>
    <w:rsid w:val="00500380"/>
    <w:rsid w:val="00500AC8"/>
    <w:rsid w:val="00501541"/>
    <w:rsid w:val="00501785"/>
    <w:rsid w:val="00502973"/>
    <w:rsid w:val="0050405E"/>
    <w:rsid w:val="00505336"/>
    <w:rsid w:val="00506A25"/>
    <w:rsid w:val="00511525"/>
    <w:rsid w:val="00511A23"/>
    <w:rsid w:val="005122D7"/>
    <w:rsid w:val="00512363"/>
    <w:rsid w:val="00512988"/>
    <w:rsid w:val="00514392"/>
    <w:rsid w:val="0051447E"/>
    <w:rsid w:val="00514766"/>
    <w:rsid w:val="00515EC1"/>
    <w:rsid w:val="00516882"/>
    <w:rsid w:val="005203CD"/>
    <w:rsid w:val="00520D34"/>
    <w:rsid w:val="00522795"/>
    <w:rsid w:val="00523000"/>
    <w:rsid w:val="005234C6"/>
    <w:rsid w:val="0052660B"/>
    <w:rsid w:val="00526FF9"/>
    <w:rsid w:val="00527715"/>
    <w:rsid w:val="00527C43"/>
    <w:rsid w:val="00530493"/>
    <w:rsid w:val="005321B6"/>
    <w:rsid w:val="00532C3D"/>
    <w:rsid w:val="00532D3A"/>
    <w:rsid w:val="0053483F"/>
    <w:rsid w:val="00536F69"/>
    <w:rsid w:val="00537437"/>
    <w:rsid w:val="00537D24"/>
    <w:rsid w:val="00540AAD"/>
    <w:rsid w:val="00541D09"/>
    <w:rsid w:val="00542283"/>
    <w:rsid w:val="00542A00"/>
    <w:rsid w:val="00544E5F"/>
    <w:rsid w:val="00545342"/>
    <w:rsid w:val="00545BA8"/>
    <w:rsid w:val="00546444"/>
    <w:rsid w:val="00546CAE"/>
    <w:rsid w:val="0054716E"/>
    <w:rsid w:val="00547CB4"/>
    <w:rsid w:val="00547E47"/>
    <w:rsid w:val="00550ADC"/>
    <w:rsid w:val="00550F3D"/>
    <w:rsid w:val="005511AE"/>
    <w:rsid w:val="00551655"/>
    <w:rsid w:val="00551889"/>
    <w:rsid w:val="005527FC"/>
    <w:rsid w:val="005537B8"/>
    <w:rsid w:val="0055453E"/>
    <w:rsid w:val="00554E51"/>
    <w:rsid w:val="00556B6B"/>
    <w:rsid w:val="00557656"/>
    <w:rsid w:val="0056026B"/>
    <w:rsid w:val="005603FA"/>
    <w:rsid w:val="005605E8"/>
    <w:rsid w:val="00560975"/>
    <w:rsid w:val="00561E3D"/>
    <w:rsid w:val="00563B24"/>
    <w:rsid w:val="00564F0D"/>
    <w:rsid w:val="00565EEA"/>
    <w:rsid w:val="00566261"/>
    <w:rsid w:val="0056733A"/>
    <w:rsid w:val="005673DF"/>
    <w:rsid w:val="00570715"/>
    <w:rsid w:val="00572AEE"/>
    <w:rsid w:val="00574B55"/>
    <w:rsid w:val="00574C61"/>
    <w:rsid w:val="00575205"/>
    <w:rsid w:val="00576A63"/>
    <w:rsid w:val="005816B5"/>
    <w:rsid w:val="00581FBA"/>
    <w:rsid w:val="00582148"/>
    <w:rsid w:val="0058214D"/>
    <w:rsid w:val="00582D06"/>
    <w:rsid w:val="00583073"/>
    <w:rsid w:val="00584804"/>
    <w:rsid w:val="005861D7"/>
    <w:rsid w:val="00587472"/>
    <w:rsid w:val="005905F0"/>
    <w:rsid w:val="005906BD"/>
    <w:rsid w:val="00591703"/>
    <w:rsid w:val="00591984"/>
    <w:rsid w:val="005932F3"/>
    <w:rsid w:val="00593DB0"/>
    <w:rsid w:val="005947AE"/>
    <w:rsid w:val="00594C26"/>
    <w:rsid w:val="005952FF"/>
    <w:rsid w:val="00595A83"/>
    <w:rsid w:val="00596585"/>
    <w:rsid w:val="0059698C"/>
    <w:rsid w:val="00597CE0"/>
    <w:rsid w:val="00597FB8"/>
    <w:rsid w:val="005A0D18"/>
    <w:rsid w:val="005A0FB4"/>
    <w:rsid w:val="005A296B"/>
    <w:rsid w:val="005A62DE"/>
    <w:rsid w:val="005A6724"/>
    <w:rsid w:val="005B0553"/>
    <w:rsid w:val="005B1AC8"/>
    <w:rsid w:val="005B2C16"/>
    <w:rsid w:val="005B3BD3"/>
    <w:rsid w:val="005B3F07"/>
    <w:rsid w:val="005B4249"/>
    <w:rsid w:val="005B4DF4"/>
    <w:rsid w:val="005B6568"/>
    <w:rsid w:val="005B6EE4"/>
    <w:rsid w:val="005C0799"/>
    <w:rsid w:val="005C0F14"/>
    <w:rsid w:val="005C2536"/>
    <w:rsid w:val="005C2678"/>
    <w:rsid w:val="005C2C7E"/>
    <w:rsid w:val="005C447C"/>
    <w:rsid w:val="005C45BC"/>
    <w:rsid w:val="005C4B04"/>
    <w:rsid w:val="005C543C"/>
    <w:rsid w:val="005C5D25"/>
    <w:rsid w:val="005C5D80"/>
    <w:rsid w:val="005C6D95"/>
    <w:rsid w:val="005D09BD"/>
    <w:rsid w:val="005D0DBD"/>
    <w:rsid w:val="005D1F01"/>
    <w:rsid w:val="005D27F4"/>
    <w:rsid w:val="005D3BBB"/>
    <w:rsid w:val="005D44F9"/>
    <w:rsid w:val="005D61C6"/>
    <w:rsid w:val="005D68BA"/>
    <w:rsid w:val="005E02CE"/>
    <w:rsid w:val="005E0414"/>
    <w:rsid w:val="005E38E5"/>
    <w:rsid w:val="005E4361"/>
    <w:rsid w:val="005E4ECC"/>
    <w:rsid w:val="005E5BD4"/>
    <w:rsid w:val="005F0237"/>
    <w:rsid w:val="005F2087"/>
    <w:rsid w:val="005F3200"/>
    <w:rsid w:val="005F33A2"/>
    <w:rsid w:val="005F4044"/>
    <w:rsid w:val="005F512A"/>
    <w:rsid w:val="005F6530"/>
    <w:rsid w:val="005F688F"/>
    <w:rsid w:val="005F6A2B"/>
    <w:rsid w:val="00600318"/>
    <w:rsid w:val="00602E34"/>
    <w:rsid w:val="00603251"/>
    <w:rsid w:val="0060495D"/>
    <w:rsid w:val="00604B90"/>
    <w:rsid w:val="00606EB3"/>
    <w:rsid w:val="006100EE"/>
    <w:rsid w:val="006139CA"/>
    <w:rsid w:val="00614714"/>
    <w:rsid w:val="00614C89"/>
    <w:rsid w:val="00615729"/>
    <w:rsid w:val="006160C5"/>
    <w:rsid w:val="006165AF"/>
    <w:rsid w:val="00620100"/>
    <w:rsid w:val="00621E00"/>
    <w:rsid w:val="00622F8A"/>
    <w:rsid w:val="006248EC"/>
    <w:rsid w:val="006249F5"/>
    <w:rsid w:val="00624AE5"/>
    <w:rsid w:val="00626947"/>
    <w:rsid w:val="0062781C"/>
    <w:rsid w:val="00631E9B"/>
    <w:rsid w:val="006330FD"/>
    <w:rsid w:val="00633DA0"/>
    <w:rsid w:val="0063473B"/>
    <w:rsid w:val="00635087"/>
    <w:rsid w:val="006351A2"/>
    <w:rsid w:val="00636196"/>
    <w:rsid w:val="0063651B"/>
    <w:rsid w:val="0063665C"/>
    <w:rsid w:val="006405E8"/>
    <w:rsid w:val="00641B57"/>
    <w:rsid w:val="00642517"/>
    <w:rsid w:val="006435D6"/>
    <w:rsid w:val="00644E86"/>
    <w:rsid w:val="00650061"/>
    <w:rsid w:val="00651AE4"/>
    <w:rsid w:val="00652C0E"/>
    <w:rsid w:val="00654C1E"/>
    <w:rsid w:val="00655ADC"/>
    <w:rsid w:val="00655B88"/>
    <w:rsid w:val="006561DF"/>
    <w:rsid w:val="006566F8"/>
    <w:rsid w:val="00656746"/>
    <w:rsid w:val="00657A56"/>
    <w:rsid w:val="0066001B"/>
    <w:rsid w:val="006603EC"/>
    <w:rsid w:val="00661903"/>
    <w:rsid w:val="006626EE"/>
    <w:rsid w:val="00662C69"/>
    <w:rsid w:val="0066323F"/>
    <w:rsid w:val="00663779"/>
    <w:rsid w:val="0066455B"/>
    <w:rsid w:val="00665F34"/>
    <w:rsid w:val="006662B8"/>
    <w:rsid w:val="006705A5"/>
    <w:rsid w:val="00670649"/>
    <w:rsid w:val="0067174F"/>
    <w:rsid w:val="006719F1"/>
    <w:rsid w:val="00672598"/>
    <w:rsid w:val="00672D67"/>
    <w:rsid w:val="006752C1"/>
    <w:rsid w:val="0067555D"/>
    <w:rsid w:val="00680AD5"/>
    <w:rsid w:val="00681FE3"/>
    <w:rsid w:val="0068280D"/>
    <w:rsid w:val="0068284C"/>
    <w:rsid w:val="00684B38"/>
    <w:rsid w:val="006864B6"/>
    <w:rsid w:val="00687F84"/>
    <w:rsid w:val="0069085D"/>
    <w:rsid w:val="0069273F"/>
    <w:rsid w:val="00692C28"/>
    <w:rsid w:val="0069340F"/>
    <w:rsid w:val="00693957"/>
    <w:rsid w:val="00695F8D"/>
    <w:rsid w:val="00696E6E"/>
    <w:rsid w:val="006A02A4"/>
    <w:rsid w:val="006A0A94"/>
    <w:rsid w:val="006A181C"/>
    <w:rsid w:val="006A2365"/>
    <w:rsid w:val="006A29A7"/>
    <w:rsid w:val="006A2DF2"/>
    <w:rsid w:val="006A2EF1"/>
    <w:rsid w:val="006A3119"/>
    <w:rsid w:val="006A313F"/>
    <w:rsid w:val="006A3695"/>
    <w:rsid w:val="006A534E"/>
    <w:rsid w:val="006A57C2"/>
    <w:rsid w:val="006A6FEC"/>
    <w:rsid w:val="006B02B9"/>
    <w:rsid w:val="006B02BC"/>
    <w:rsid w:val="006B12C6"/>
    <w:rsid w:val="006B188C"/>
    <w:rsid w:val="006B1F92"/>
    <w:rsid w:val="006B219F"/>
    <w:rsid w:val="006B2EE4"/>
    <w:rsid w:val="006B3AAB"/>
    <w:rsid w:val="006B50CF"/>
    <w:rsid w:val="006B6983"/>
    <w:rsid w:val="006B76C9"/>
    <w:rsid w:val="006C1ED0"/>
    <w:rsid w:val="006C33A8"/>
    <w:rsid w:val="006C3A41"/>
    <w:rsid w:val="006C4CD4"/>
    <w:rsid w:val="006C5996"/>
    <w:rsid w:val="006C5C72"/>
    <w:rsid w:val="006D0B4F"/>
    <w:rsid w:val="006D1FBA"/>
    <w:rsid w:val="006D248B"/>
    <w:rsid w:val="006D589E"/>
    <w:rsid w:val="006D59FE"/>
    <w:rsid w:val="006D79F2"/>
    <w:rsid w:val="006D7A78"/>
    <w:rsid w:val="006E2826"/>
    <w:rsid w:val="006E2D4D"/>
    <w:rsid w:val="006E2EAB"/>
    <w:rsid w:val="006E3046"/>
    <w:rsid w:val="006E30F6"/>
    <w:rsid w:val="006E3209"/>
    <w:rsid w:val="006E4CD6"/>
    <w:rsid w:val="006E6727"/>
    <w:rsid w:val="006F19C0"/>
    <w:rsid w:val="006F2D69"/>
    <w:rsid w:val="006F315F"/>
    <w:rsid w:val="006F3240"/>
    <w:rsid w:val="006F7202"/>
    <w:rsid w:val="006F7C64"/>
    <w:rsid w:val="007007F0"/>
    <w:rsid w:val="0070126A"/>
    <w:rsid w:val="007014D5"/>
    <w:rsid w:val="007014D9"/>
    <w:rsid w:val="007017F4"/>
    <w:rsid w:val="00701BA6"/>
    <w:rsid w:val="007024C0"/>
    <w:rsid w:val="007030DC"/>
    <w:rsid w:val="00703B38"/>
    <w:rsid w:val="007062A3"/>
    <w:rsid w:val="00706BD6"/>
    <w:rsid w:val="00706DB4"/>
    <w:rsid w:val="00707BBD"/>
    <w:rsid w:val="00707DE2"/>
    <w:rsid w:val="00712340"/>
    <w:rsid w:val="00714D1D"/>
    <w:rsid w:val="00714E7C"/>
    <w:rsid w:val="00715758"/>
    <w:rsid w:val="0071588F"/>
    <w:rsid w:val="00720809"/>
    <w:rsid w:val="00720A11"/>
    <w:rsid w:val="00722888"/>
    <w:rsid w:val="00723044"/>
    <w:rsid w:val="007239C6"/>
    <w:rsid w:val="00724292"/>
    <w:rsid w:val="007242AE"/>
    <w:rsid w:val="00724F08"/>
    <w:rsid w:val="00724F42"/>
    <w:rsid w:val="007257AE"/>
    <w:rsid w:val="00725C5D"/>
    <w:rsid w:val="00725C98"/>
    <w:rsid w:val="00730478"/>
    <w:rsid w:val="007309BA"/>
    <w:rsid w:val="00731A33"/>
    <w:rsid w:val="007334A6"/>
    <w:rsid w:val="007335F0"/>
    <w:rsid w:val="00733E73"/>
    <w:rsid w:val="0073467E"/>
    <w:rsid w:val="00735C7C"/>
    <w:rsid w:val="007363B6"/>
    <w:rsid w:val="0073712D"/>
    <w:rsid w:val="00741316"/>
    <w:rsid w:val="0074175F"/>
    <w:rsid w:val="00741D8A"/>
    <w:rsid w:val="00745F3A"/>
    <w:rsid w:val="007460AB"/>
    <w:rsid w:val="007460B7"/>
    <w:rsid w:val="0074734E"/>
    <w:rsid w:val="007473E8"/>
    <w:rsid w:val="007510C8"/>
    <w:rsid w:val="00751B35"/>
    <w:rsid w:val="00751BD3"/>
    <w:rsid w:val="00754CD2"/>
    <w:rsid w:val="00754FEE"/>
    <w:rsid w:val="00756148"/>
    <w:rsid w:val="0075728D"/>
    <w:rsid w:val="0076061B"/>
    <w:rsid w:val="00760E73"/>
    <w:rsid w:val="00763213"/>
    <w:rsid w:val="00763A28"/>
    <w:rsid w:val="00763DBB"/>
    <w:rsid w:val="007641D5"/>
    <w:rsid w:val="007654D5"/>
    <w:rsid w:val="007673C8"/>
    <w:rsid w:val="00770FF9"/>
    <w:rsid w:val="0077112A"/>
    <w:rsid w:val="007711DC"/>
    <w:rsid w:val="00772C6A"/>
    <w:rsid w:val="00773BDD"/>
    <w:rsid w:val="00773CE0"/>
    <w:rsid w:val="00774C13"/>
    <w:rsid w:val="00774CE9"/>
    <w:rsid w:val="00775E95"/>
    <w:rsid w:val="00776C12"/>
    <w:rsid w:val="00777C45"/>
    <w:rsid w:val="0078023A"/>
    <w:rsid w:val="0078115D"/>
    <w:rsid w:val="00781E9F"/>
    <w:rsid w:val="00783A0D"/>
    <w:rsid w:val="00784140"/>
    <w:rsid w:val="00784D73"/>
    <w:rsid w:val="00785DF6"/>
    <w:rsid w:val="00786F61"/>
    <w:rsid w:val="00787B6D"/>
    <w:rsid w:val="007909CC"/>
    <w:rsid w:val="00790F99"/>
    <w:rsid w:val="00791CEC"/>
    <w:rsid w:val="0079268B"/>
    <w:rsid w:val="00792AEA"/>
    <w:rsid w:val="00794652"/>
    <w:rsid w:val="007950C3"/>
    <w:rsid w:val="00795917"/>
    <w:rsid w:val="00795CFD"/>
    <w:rsid w:val="007A0C16"/>
    <w:rsid w:val="007A205F"/>
    <w:rsid w:val="007A2529"/>
    <w:rsid w:val="007A46A3"/>
    <w:rsid w:val="007A4B46"/>
    <w:rsid w:val="007A5645"/>
    <w:rsid w:val="007A5931"/>
    <w:rsid w:val="007A678C"/>
    <w:rsid w:val="007A7FDE"/>
    <w:rsid w:val="007B1DF5"/>
    <w:rsid w:val="007B2802"/>
    <w:rsid w:val="007B383B"/>
    <w:rsid w:val="007B3DC4"/>
    <w:rsid w:val="007B492A"/>
    <w:rsid w:val="007B5B86"/>
    <w:rsid w:val="007B5F63"/>
    <w:rsid w:val="007B669F"/>
    <w:rsid w:val="007B70D6"/>
    <w:rsid w:val="007B74C0"/>
    <w:rsid w:val="007C20AD"/>
    <w:rsid w:val="007C365A"/>
    <w:rsid w:val="007C557B"/>
    <w:rsid w:val="007C55E1"/>
    <w:rsid w:val="007C5C19"/>
    <w:rsid w:val="007C5DFF"/>
    <w:rsid w:val="007C5E19"/>
    <w:rsid w:val="007C6827"/>
    <w:rsid w:val="007C6DA6"/>
    <w:rsid w:val="007C6EC8"/>
    <w:rsid w:val="007C7ED7"/>
    <w:rsid w:val="007D371B"/>
    <w:rsid w:val="007D497A"/>
    <w:rsid w:val="007D61A6"/>
    <w:rsid w:val="007D6F19"/>
    <w:rsid w:val="007D6FF1"/>
    <w:rsid w:val="007E09A5"/>
    <w:rsid w:val="007E0C2A"/>
    <w:rsid w:val="007E1F59"/>
    <w:rsid w:val="007E2ABC"/>
    <w:rsid w:val="007E4392"/>
    <w:rsid w:val="007E445D"/>
    <w:rsid w:val="007E46F2"/>
    <w:rsid w:val="007E4CAF"/>
    <w:rsid w:val="007E4E62"/>
    <w:rsid w:val="007E5C05"/>
    <w:rsid w:val="007E7AE3"/>
    <w:rsid w:val="007F00E4"/>
    <w:rsid w:val="007F0D05"/>
    <w:rsid w:val="007F2A78"/>
    <w:rsid w:val="007F3296"/>
    <w:rsid w:val="007F3546"/>
    <w:rsid w:val="007F406E"/>
    <w:rsid w:val="007F4105"/>
    <w:rsid w:val="007F449B"/>
    <w:rsid w:val="007F5C3C"/>
    <w:rsid w:val="007F5F7D"/>
    <w:rsid w:val="007F6060"/>
    <w:rsid w:val="007F66D9"/>
    <w:rsid w:val="007F7CF4"/>
    <w:rsid w:val="00800D95"/>
    <w:rsid w:val="00800D98"/>
    <w:rsid w:val="0080122E"/>
    <w:rsid w:val="00802004"/>
    <w:rsid w:val="00802A9D"/>
    <w:rsid w:val="008032A2"/>
    <w:rsid w:val="0080349B"/>
    <w:rsid w:val="008036BD"/>
    <w:rsid w:val="00803BDB"/>
    <w:rsid w:val="00804BD8"/>
    <w:rsid w:val="00807C24"/>
    <w:rsid w:val="00811337"/>
    <w:rsid w:val="0081159D"/>
    <w:rsid w:val="00811891"/>
    <w:rsid w:val="00811CC1"/>
    <w:rsid w:val="00814175"/>
    <w:rsid w:val="00814BA8"/>
    <w:rsid w:val="008154D4"/>
    <w:rsid w:val="00816F96"/>
    <w:rsid w:val="00820006"/>
    <w:rsid w:val="008204A1"/>
    <w:rsid w:val="00820783"/>
    <w:rsid w:val="008217A3"/>
    <w:rsid w:val="00822036"/>
    <w:rsid w:val="008232AC"/>
    <w:rsid w:val="008238D1"/>
    <w:rsid w:val="00823BA3"/>
    <w:rsid w:val="0082549E"/>
    <w:rsid w:val="00826F19"/>
    <w:rsid w:val="00830CB8"/>
    <w:rsid w:val="0083152C"/>
    <w:rsid w:val="00831992"/>
    <w:rsid w:val="00832FD8"/>
    <w:rsid w:val="00834E29"/>
    <w:rsid w:val="00836285"/>
    <w:rsid w:val="00836F79"/>
    <w:rsid w:val="00842433"/>
    <w:rsid w:val="00842E07"/>
    <w:rsid w:val="0084302A"/>
    <w:rsid w:val="008430DC"/>
    <w:rsid w:val="00843C04"/>
    <w:rsid w:val="00846C8D"/>
    <w:rsid w:val="0084792E"/>
    <w:rsid w:val="0085037B"/>
    <w:rsid w:val="008504F6"/>
    <w:rsid w:val="00850C4A"/>
    <w:rsid w:val="00851385"/>
    <w:rsid w:val="00851A8B"/>
    <w:rsid w:val="0085232B"/>
    <w:rsid w:val="00853968"/>
    <w:rsid w:val="0085478F"/>
    <w:rsid w:val="00854B45"/>
    <w:rsid w:val="0085614E"/>
    <w:rsid w:val="00856574"/>
    <w:rsid w:val="00856B26"/>
    <w:rsid w:val="0085703A"/>
    <w:rsid w:val="008604C0"/>
    <w:rsid w:val="008608A4"/>
    <w:rsid w:val="008620E2"/>
    <w:rsid w:val="0086238F"/>
    <w:rsid w:val="00862C3C"/>
    <w:rsid w:val="008636C1"/>
    <w:rsid w:val="00863710"/>
    <w:rsid w:val="0086372F"/>
    <w:rsid w:val="00866168"/>
    <w:rsid w:val="00866A3C"/>
    <w:rsid w:val="00871A63"/>
    <w:rsid w:val="00871B31"/>
    <w:rsid w:val="008726FF"/>
    <w:rsid w:val="00872B0F"/>
    <w:rsid w:val="00874177"/>
    <w:rsid w:val="00874DD9"/>
    <w:rsid w:val="00874E59"/>
    <w:rsid w:val="00876544"/>
    <w:rsid w:val="00881385"/>
    <w:rsid w:val="00881844"/>
    <w:rsid w:val="00881889"/>
    <w:rsid w:val="00884613"/>
    <w:rsid w:val="008847E3"/>
    <w:rsid w:val="008852E3"/>
    <w:rsid w:val="008861A6"/>
    <w:rsid w:val="00887465"/>
    <w:rsid w:val="0089055B"/>
    <w:rsid w:val="00892875"/>
    <w:rsid w:val="008955CC"/>
    <w:rsid w:val="00895925"/>
    <w:rsid w:val="00895DAA"/>
    <w:rsid w:val="00896487"/>
    <w:rsid w:val="008A0D20"/>
    <w:rsid w:val="008A0FEB"/>
    <w:rsid w:val="008A1743"/>
    <w:rsid w:val="008A26C9"/>
    <w:rsid w:val="008A2F01"/>
    <w:rsid w:val="008A3CF2"/>
    <w:rsid w:val="008A47FB"/>
    <w:rsid w:val="008A4F5A"/>
    <w:rsid w:val="008A5D8C"/>
    <w:rsid w:val="008A66A5"/>
    <w:rsid w:val="008A6E1E"/>
    <w:rsid w:val="008B1786"/>
    <w:rsid w:val="008B31C7"/>
    <w:rsid w:val="008B3A42"/>
    <w:rsid w:val="008B479F"/>
    <w:rsid w:val="008B51B5"/>
    <w:rsid w:val="008B6A9F"/>
    <w:rsid w:val="008C098F"/>
    <w:rsid w:val="008C0AB9"/>
    <w:rsid w:val="008C0FBE"/>
    <w:rsid w:val="008C12C5"/>
    <w:rsid w:val="008C1B52"/>
    <w:rsid w:val="008C25C0"/>
    <w:rsid w:val="008C4676"/>
    <w:rsid w:val="008C5C02"/>
    <w:rsid w:val="008C6799"/>
    <w:rsid w:val="008C690D"/>
    <w:rsid w:val="008D046D"/>
    <w:rsid w:val="008D0A8A"/>
    <w:rsid w:val="008D1719"/>
    <w:rsid w:val="008D2577"/>
    <w:rsid w:val="008D270E"/>
    <w:rsid w:val="008D29BB"/>
    <w:rsid w:val="008D2A28"/>
    <w:rsid w:val="008D2A97"/>
    <w:rsid w:val="008D3E07"/>
    <w:rsid w:val="008D42CF"/>
    <w:rsid w:val="008D4548"/>
    <w:rsid w:val="008D6572"/>
    <w:rsid w:val="008D7954"/>
    <w:rsid w:val="008E021E"/>
    <w:rsid w:val="008E0BF2"/>
    <w:rsid w:val="008E1252"/>
    <w:rsid w:val="008E153A"/>
    <w:rsid w:val="008E186C"/>
    <w:rsid w:val="008E1D61"/>
    <w:rsid w:val="008E2C78"/>
    <w:rsid w:val="008E2EB8"/>
    <w:rsid w:val="008E35DF"/>
    <w:rsid w:val="008E38B9"/>
    <w:rsid w:val="008E44FC"/>
    <w:rsid w:val="008E4C32"/>
    <w:rsid w:val="008E622F"/>
    <w:rsid w:val="008E6998"/>
    <w:rsid w:val="008E749A"/>
    <w:rsid w:val="008E7B79"/>
    <w:rsid w:val="008F084C"/>
    <w:rsid w:val="008F0A89"/>
    <w:rsid w:val="008F12E6"/>
    <w:rsid w:val="008F3536"/>
    <w:rsid w:val="008F50C3"/>
    <w:rsid w:val="008F62C9"/>
    <w:rsid w:val="008F6453"/>
    <w:rsid w:val="008F72C1"/>
    <w:rsid w:val="008F78DE"/>
    <w:rsid w:val="00900FC8"/>
    <w:rsid w:val="0090123A"/>
    <w:rsid w:val="009019C9"/>
    <w:rsid w:val="00902266"/>
    <w:rsid w:val="00902350"/>
    <w:rsid w:val="0090257E"/>
    <w:rsid w:val="00903676"/>
    <w:rsid w:val="00903942"/>
    <w:rsid w:val="00904855"/>
    <w:rsid w:val="00905416"/>
    <w:rsid w:val="00906128"/>
    <w:rsid w:val="0090755B"/>
    <w:rsid w:val="00910202"/>
    <w:rsid w:val="00910409"/>
    <w:rsid w:val="009108F1"/>
    <w:rsid w:val="009112A7"/>
    <w:rsid w:val="009112CD"/>
    <w:rsid w:val="009112EB"/>
    <w:rsid w:val="00912684"/>
    <w:rsid w:val="0091400E"/>
    <w:rsid w:val="009154DC"/>
    <w:rsid w:val="00915D31"/>
    <w:rsid w:val="00916DC9"/>
    <w:rsid w:val="009173B3"/>
    <w:rsid w:val="009209B6"/>
    <w:rsid w:val="009209F6"/>
    <w:rsid w:val="00922BB7"/>
    <w:rsid w:val="0092324D"/>
    <w:rsid w:val="00924D88"/>
    <w:rsid w:val="00925084"/>
    <w:rsid w:val="009264A1"/>
    <w:rsid w:val="0092708A"/>
    <w:rsid w:val="009277D2"/>
    <w:rsid w:val="00927F35"/>
    <w:rsid w:val="009311DA"/>
    <w:rsid w:val="0093139A"/>
    <w:rsid w:val="0093152B"/>
    <w:rsid w:val="00931F39"/>
    <w:rsid w:val="00932473"/>
    <w:rsid w:val="00933318"/>
    <w:rsid w:val="00935ABD"/>
    <w:rsid w:val="00936BBD"/>
    <w:rsid w:val="00937068"/>
    <w:rsid w:val="009374F1"/>
    <w:rsid w:val="0094261C"/>
    <w:rsid w:val="009436E9"/>
    <w:rsid w:val="00944B68"/>
    <w:rsid w:val="00950C78"/>
    <w:rsid w:val="00950CF2"/>
    <w:rsid w:val="00951275"/>
    <w:rsid w:val="009527BF"/>
    <w:rsid w:val="00952A26"/>
    <w:rsid w:val="00952CC8"/>
    <w:rsid w:val="0095404B"/>
    <w:rsid w:val="0095418A"/>
    <w:rsid w:val="009549F6"/>
    <w:rsid w:val="00954C31"/>
    <w:rsid w:val="00957103"/>
    <w:rsid w:val="00961DB9"/>
    <w:rsid w:val="00962F4B"/>
    <w:rsid w:val="00962FB8"/>
    <w:rsid w:val="009641C6"/>
    <w:rsid w:val="00964958"/>
    <w:rsid w:val="00965C3E"/>
    <w:rsid w:val="00965D6B"/>
    <w:rsid w:val="009661F7"/>
    <w:rsid w:val="009718B5"/>
    <w:rsid w:val="009718D8"/>
    <w:rsid w:val="0097493C"/>
    <w:rsid w:val="00974CA1"/>
    <w:rsid w:val="0097640F"/>
    <w:rsid w:val="00976605"/>
    <w:rsid w:val="00976C1C"/>
    <w:rsid w:val="0098022A"/>
    <w:rsid w:val="00980B8A"/>
    <w:rsid w:val="00980CDC"/>
    <w:rsid w:val="00984700"/>
    <w:rsid w:val="0098476A"/>
    <w:rsid w:val="00984C07"/>
    <w:rsid w:val="00985C8B"/>
    <w:rsid w:val="009860FF"/>
    <w:rsid w:val="00986606"/>
    <w:rsid w:val="00986830"/>
    <w:rsid w:val="009877F2"/>
    <w:rsid w:val="00987A46"/>
    <w:rsid w:val="00987DAA"/>
    <w:rsid w:val="009901FE"/>
    <w:rsid w:val="00990EFA"/>
    <w:rsid w:val="009926DF"/>
    <w:rsid w:val="00992D83"/>
    <w:rsid w:val="0099310D"/>
    <w:rsid w:val="00993DD9"/>
    <w:rsid w:val="00994B38"/>
    <w:rsid w:val="0099554F"/>
    <w:rsid w:val="00995EB3"/>
    <w:rsid w:val="00996B45"/>
    <w:rsid w:val="009978E6"/>
    <w:rsid w:val="009A1420"/>
    <w:rsid w:val="009A1B4A"/>
    <w:rsid w:val="009A2049"/>
    <w:rsid w:val="009A2202"/>
    <w:rsid w:val="009A23D9"/>
    <w:rsid w:val="009A2EC1"/>
    <w:rsid w:val="009A38C5"/>
    <w:rsid w:val="009A3F1E"/>
    <w:rsid w:val="009A467B"/>
    <w:rsid w:val="009A4932"/>
    <w:rsid w:val="009A5FD5"/>
    <w:rsid w:val="009B0C64"/>
    <w:rsid w:val="009B1126"/>
    <w:rsid w:val="009B1ADB"/>
    <w:rsid w:val="009B2980"/>
    <w:rsid w:val="009B43ED"/>
    <w:rsid w:val="009B48B4"/>
    <w:rsid w:val="009B6B78"/>
    <w:rsid w:val="009C004D"/>
    <w:rsid w:val="009C0916"/>
    <w:rsid w:val="009C1056"/>
    <w:rsid w:val="009C1938"/>
    <w:rsid w:val="009C4263"/>
    <w:rsid w:val="009C53E5"/>
    <w:rsid w:val="009C6B8B"/>
    <w:rsid w:val="009C7272"/>
    <w:rsid w:val="009D0A53"/>
    <w:rsid w:val="009D0E9B"/>
    <w:rsid w:val="009D2769"/>
    <w:rsid w:val="009D2F94"/>
    <w:rsid w:val="009D30E9"/>
    <w:rsid w:val="009D6D8D"/>
    <w:rsid w:val="009D74E2"/>
    <w:rsid w:val="009D7FD9"/>
    <w:rsid w:val="009E0A7A"/>
    <w:rsid w:val="009E104E"/>
    <w:rsid w:val="009E50E7"/>
    <w:rsid w:val="009E640F"/>
    <w:rsid w:val="009E6E88"/>
    <w:rsid w:val="009E71EE"/>
    <w:rsid w:val="009E7A71"/>
    <w:rsid w:val="009F12ED"/>
    <w:rsid w:val="009F1EC9"/>
    <w:rsid w:val="009F2659"/>
    <w:rsid w:val="009F32E0"/>
    <w:rsid w:val="009F3EB4"/>
    <w:rsid w:val="009F40B4"/>
    <w:rsid w:val="009F605C"/>
    <w:rsid w:val="009F741F"/>
    <w:rsid w:val="00A00166"/>
    <w:rsid w:val="00A003AB"/>
    <w:rsid w:val="00A04192"/>
    <w:rsid w:val="00A044A9"/>
    <w:rsid w:val="00A0709B"/>
    <w:rsid w:val="00A07827"/>
    <w:rsid w:val="00A11935"/>
    <w:rsid w:val="00A12C0B"/>
    <w:rsid w:val="00A1303C"/>
    <w:rsid w:val="00A13B97"/>
    <w:rsid w:val="00A13C99"/>
    <w:rsid w:val="00A149FC"/>
    <w:rsid w:val="00A14BE2"/>
    <w:rsid w:val="00A14C31"/>
    <w:rsid w:val="00A1700C"/>
    <w:rsid w:val="00A17C31"/>
    <w:rsid w:val="00A20236"/>
    <w:rsid w:val="00A216E9"/>
    <w:rsid w:val="00A2295E"/>
    <w:rsid w:val="00A23464"/>
    <w:rsid w:val="00A23F38"/>
    <w:rsid w:val="00A26184"/>
    <w:rsid w:val="00A26AEC"/>
    <w:rsid w:val="00A26F3F"/>
    <w:rsid w:val="00A27086"/>
    <w:rsid w:val="00A27353"/>
    <w:rsid w:val="00A3008F"/>
    <w:rsid w:val="00A3099F"/>
    <w:rsid w:val="00A30AC8"/>
    <w:rsid w:val="00A32282"/>
    <w:rsid w:val="00A32390"/>
    <w:rsid w:val="00A331E6"/>
    <w:rsid w:val="00A36231"/>
    <w:rsid w:val="00A373A4"/>
    <w:rsid w:val="00A37AD7"/>
    <w:rsid w:val="00A40BFF"/>
    <w:rsid w:val="00A40FEA"/>
    <w:rsid w:val="00A42D71"/>
    <w:rsid w:val="00A42FF1"/>
    <w:rsid w:val="00A43891"/>
    <w:rsid w:val="00A45487"/>
    <w:rsid w:val="00A45909"/>
    <w:rsid w:val="00A4692B"/>
    <w:rsid w:val="00A47EB6"/>
    <w:rsid w:val="00A47F91"/>
    <w:rsid w:val="00A5108E"/>
    <w:rsid w:val="00A51D7F"/>
    <w:rsid w:val="00A521F0"/>
    <w:rsid w:val="00A525DF"/>
    <w:rsid w:val="00A52EB1"/>
    <w:rsid w:val="00A53409"/>
    <w:rsid w:val="00A54619"/>
    <w:rsid w:val="00A55A4C"/>
    <w:rsid w:val="00A56E4D"/>
    <w:rsid w:val="00A570C8"/>
    <w:rsid w:val="00A572EE"/>
    <w:rsid w:val="00A60E98"/>
    <w:rsid w:val="00A63236"/>
    <w:rsid w:val="00A64C8E"/>
    <w:rsid w:val="00A66C97"/>
    <w:rsid w:val="00A70CB1"/>
    <w:rsid w:val="00A722F0"/>
    <w:rsid w:val="00A723FF"/>
    <w:rsid w:val="00A728B1"/>
    <w:rsid w:val="00A736D8"/>
    <w:rsid w:val="00A7444A"/>
    <w:rsid w:val="00A74F9D"/>
    <w:rsid w:val="00A76769"/>
    <w:rsid w:val="00A76B17"/>
    <w:rsid w:val="00A77190"/>
    <w:rsid w:val="00A77CDB"/>
    <w:rsid w:val="00A807F1"/>
    <w:rsid w:val="00A82058"/>
    <w:rsid w:val="00A83190"/>
    <w:rsid w:val="00A8322B"/>
    <w:rsid w:val="00A8471A"/>
    <w:rsid w:val="00A8601C"/>
    <w:rsid w:val="00A8613C"/>
    <w:rsid w:val="00A86B1D"/>
    <w:rsid w:val="00A86DC7"/>
    <w:rsid w:val="00A870F4"/>
    <w:rsid w:val="00A900D3"/>
    <w:rsid w:val="00A90750"/>
    <w:rsid w:val="00A91C2C"/>
    <w:rsid w:val="00A91DF7"/>
    <w:rsid w:val="00A929D1"/>
    <w:rsid w:val="00A92C94"/>
    <w:rsid w:val="00A970CD"/>
    <w:rsid w:val="00A97221"/>
    <w:rsid w:val="00A97FB2"/>
    <w:rsid w:val="00AA36E3"/>
    <w:rsid w:val="00AA397B"/>
    <w:rsid w:val="00AA3CA1"/>
    <w:rsid w:val="00AA6F00"/>
    <w:rsid w:val="00AA71C3"/>
    <w:rsid w:val="00AB175F"/>
    <w:rsid w:val="00AB1A5E"/>
    <w:rsid w:val="00AB1C44"/>
    <w:rsid w:val="00AB36B6"/>
    <w:rsid w:val="00AB3827"/>
    <w:rsid w:val="00AB5259"/>
    <w:rsid w:val="00AB555A"/>
    <w:rsid w:val="00AC016F"/>
    <w:rsid w:val="00AC257F"/>
    <w:rsid w:val="00AC379B"/>
    <w:rsid w:val="00AC427A"/>
    <w:rsid w:val="00AC53AC"/>
    <w:rsid w:val="00AC6551"/>
    <w:rsid w:val="00AC753E"/>
    <w:rsid w:val="00AD2AD3"/>
    <w:rsid w:val="00AD30D4"/>
    <w:rsid w:val="00AD37C3"/>
    <w:rsid w:val="00AD39ED"/>
    <w:rsid w:val="00AD497C"/>
    <w:rsid w:val="00AD4F40"/>
    <w:rsid w:val="00AD5F8C"/>
    <w:rsid w:val="00AD61B3"/>
    <w:rsid w:val="00AD6336"/>
    <w:rsid w:val="00AD77CF"/>
    <w:rsid w:val="00AE0E44"/>
    <w:rsid w:val="00AE1D0D"/>
    <w:rsid w:val="00AE22E0"/>
    <w:rsid w:val="00AE2F40"/>
    <w:rsid w:val="00AE38CD"/>
    <w:rsid w:val="00AE6C0C"/>
    <w:rsid w:val="00AF1E5A"/>
    <w:rsid w:val="00AF33DC"/>
    <w:rsid w:val="00AF3B8F"/>
    <w:rsid w:val="00AF41ED"/>
    <w:rsid w:val="00AF4B70"/>
    <w:rsid w:val="00AF5E2B"/>
    <w:rsid w:val="00AF60D3"/>
    <w:rsid w:val="00AF61F3"/>
    <w:rsid w:val="00B0067F"/>
    <w:rsid w:val="00B01263"/>
    <w:rsid w:val="00B01F77"/>
    <w:rsid w:val="00B03175"/>
    <w:rsid w:val="00B055B5"/>
    <w:rsid w:val="00B06B0E"/>
    <w:rsid w:val="00B1125F"/>
    <w:rsid w:val="00B114F1"/>
    <w:rsid w:val="00B11EBC"/>
    <w:rsid w:val="00B12973"/>
    <w:rsid w:val="00B12BBC"/>
    <w:rsid w:val="00B12C93"/>
    <w:rsid w:val="00B162FE"/>
    <w:rsid w:val="00B17F8E"/>
    <w:rsid w:val="00B20CD5"/>
    <w:rsid w:val="00B2202E"/>
    <w:rsid w:val="00B2272C"/>
    <w:rsid w:val="00B23B28"/>
    <w:rsid w:val="00B2458B"/>
    <w:rsid w:val="00B25669"/>
    <w:rsid w:val="00B26A4F"/>
    <w:rsid w:val="00B3018D"/>
    <w:rsid w:val="00B31113"/>
    <w:rsid w:val="00B331C8"/>
    <w:rsid w:val="00B36B01"/>
    <w:rsid w:val="00B40CB2"/>
    <w:rsid w:val="00B41D45"/>
    <w:rsid w:val="00B42606"/>
    <w:rsid w:val="00B426B6"/>
    <w:rsid w:val="00B435BC"/>
    <w:rsid w:val="00B43896"/>
    <w:rsid w:val="00B45BB6"/>
    <w:rsid w:val="00B4631A"/>
    <w:rsid w:val="00B4648E"/>
    <w:rsid w:val="00B51D72"/>
    <w:rsid w:val="00B535EE"/>
    <w:rsid w:val="00B53A92"/>
    <w:rsid w:val="00B556D1"/>
    <w:rsid w:val="00B561D2"/>
    <w:rsid w:val="00B56D8E"/>
    <w:rsid w:val="00B56F71"/>
    <w:rsid w:val="00B574C2"/>
    <w:rsid w:val="00B61944"/>
    <w:rsid w:val="00B61B3A"/>
    <w:rsid w:val="00B637C0"/>
    <w:rsid w:val="00B63E56"/>
    <w:rsid w:val="00B6420F"/>
    <w:rsid w:val="00B64B47"/>
    <w:rsid w:val="00B652B8"/>
    <w:rsid w:val="00B65326"/>
    <w:rsid w:val="00B67401"/>
    <w:rsid w:val="00B67678"/>
    <w:rsid w:val="00B67D07"/>
    <w:rsid w:val="00B7206B"/>
    <w:rsid w:val="00B72B35"/>
    <w:rsid w:val="00B73047"/>
    <w:rsid w:val="00B76867"/>
    <w:rsid w:val="00B80DAD"/>
    <w:rsid w:val="00B8223E"/>
    <w:rsid w:val="00B861E3"/>
    <w:rsid w:val="00B86A43"/>
    <w:rsid w:val="00B8706D"/>
    <w:rsid w:val="00B87697"/>
    <w:rsid w:val="00B87B8D"/>
    <w:rsid w:val="00B90D87"/>
    <w:rsid w:val="00B912AB"/>
    <w:rsid w:val="00B913D1"/>
    <w:rsid w:val="00B92165"/>
    <w:rsid w:val="00B92B96"/>
    <w:rsid w:val="00B936D9"/>
    <w:rsid w:val="00B94ABF"/>
    <w:rsid w:val="00B951FC"/>
    <w:rsid w:val="00B95628"/>
    <w:rsid w:val="00B974F7"/>
    <w:rsid w:val="00B97594"/>
    <w:rsid w:val="00B976DE"/>
    <w:rsid w:val="00BA35E0"/>
    <w:rsid w:val="00BA6480"/>
    <w:rsid w:val="00BA6D06"/>
    <w:rsid w:val="00BA74CD"/>
    <w:rsid w:val="00BB0A82"/>
    <w:rsid w:val="00BB220E"/>
    <w:rsid w:val="00BB27F8"/>
    <w:rsid w:val="00BB33DA"/>
    <w:rsid w:val="00BB3614"/>
    <w:rsid w:val="00BB37D6"/>
    <w:rsid w:val="00BB592F"/>
    <w:rsid w:val="00BB5C42"/>
    <w:rsid w:val="00BB61C5"/>
    <w:rsid w:val="00BC0C1E"/>
    <w:rsid w:val="00BC1338"/>
    <w:rsid w:val="00BC2267"/>
    <w:rsid w:val="00BC38EA"/>
    <w:rsid w:val="00BC4F5B"/>
    <w:rsid w:val="00BC69A3"/>
    <w:rsid w:val="00BC731E"/>
    <w:rsid w:val="00BC7625"/>
    <w:rsid w:val="00BD0422"/>
    <w:rsid w:val="00BD1488"/>
    <w:rsid w:val="00BD1607"/>
    <w:rsid w:val="00BD2F2C"/>
    <w:rsid w:val="00BD5471"/>
    <w:rsid w:val="00BD5EC9"/>
    <w:rsid w:val="00BD65D3"/>
    <w:rsid w:val="00BD7916"/>
    <w:rsid w:val="00BD7FE2"/>
    <w:rsid w:val="00BE2089"/>
    <w:rsid w:val="00BE2D4F"/>
    <w:rsid w:val="00BE4039"/>
    <w:rsid w:val="00BE4447"/>
    <w:rsid w:val="00BE579D"/>
    <w:rsid w:val="00BE61F7"/>
    <w:rsid w:val="00BE6383"/>
    <w:rsid w:val="00BE63B9"/>
    <w:rsid w:val="00BE7255"/>
    <w:rsid w:val="00BF034C"/>
    <w:rsid w:val="00BF09EF"/>
    <w:rsid w:val="00BF0ABA"/>
    <w:rsid w:val="00BF1791"/>
    <w:rsid w:val="00BF1F88"/>
    <w:rsid w:val="00BF2239"/>
    <w:rsid w:val="00BF2620"/>
    <w:rsid w:val="00BF6624"/>
    <w:rsid w:val="00BF6EF1"/>
    <w:rsid w:val="00BF7045"/>
    <w:rsid w:val="00BF7516"/>
    <w:rsid w:val="00BF797F"/>
    <w:rsid w:val="00C00264"/>
    <w:rsid w:val="00C01B9F"/>
    <w:rsid w:val="00C026E3"/>
    <w:rsid w:val="00C04F38"/>
    <w:rsid w:val="00C05B17"/>
    <w:rsid w:val="00C068E7"/>
    <w:rsid w:val="00C1136B"/>
    <w:rsid w:val="00C128B4"/>
    <w:rsid w:val="00C13F8F"/>
    <w:rsid w:val="00C15144"/>
    <w:rsid w:val="00C152B4"/>
    <w:rsid w:val="00C160A6"/>
    <w:rsid w:val="00C17AFF"/>
    <w:rsid w:val="00C20A06"/>
    <w:rsid w:val="00C20D4E"/>
    <w:rsid w:val="00C219EE"/>
    <w:rsid w:val="00C2303C"/>
    <w:rsid w:val="00C24B21"/>
    <w:rsid w:val="00C25B3C"/>
    <w:rsid w:val="00C273D0"/>
    <w:rsid w:val="00C300F0"/>
    <w:rsid w:val="00C3092F"/>
    <w:rsid w:val="00C30F6C"/>
    <w:rsid w:val="00C3119E"/>
    <w:rsid w:val="00C31C00"/>
    <w:rsid w:val="00C32164"/>
    <w:rsid w:val="00C3282B"/>
    <w:rsid w:val="00C3289B"/>
    <w:rsid w:val="00C3311C"/>
    <w:rsid w:val="00C33DC6"/>
    <w:rsid w:val="00C33DE8"/>
    <w:rsid w:val="00C352DB"/>
    <w:rsid w:val="00C3570E"/>
    <w:rsid w:val="00C35783"/>
    <w:rsid w:val="00C365AD"/>
    <w:rsid w:val="00C377B9"/>
    <w:rsid w:val="00C37CFE"/>
    <w:rsid w:val="00C37D89"/>
    <w:rsid w:val="00C40132"/>
    <w:rsid w:val="00C41BB6"/>
    <w:rsid w:val="00C43427"/>
    <w:rsid w:val="00C43529"/>
    <w:rsid w:val="00C44FF0"/>
    <w:rsid w:val="00C453BF"/>
    <w:rsid w:val="00C45820"/>
    <w:rsid w:val="00C47549"/>
    <w:rsid w:val="00C51102"/>
    <w:rsid w:val="00C51382"/>
    <w:rsid w:val="00C52243"/>
    <w:rsid w:val="00C52826"/>
    <w:rsid w:val="00C52E14"/>
    <w:rsid w:val="00C545FA"/>
    <w:rsid w:val="00C55036"/>
    <w:rsid w:val="00C560BD"/>
    <w:rsid w:val="00C56620"/>
    <w:rsid w:val="00C56A30"/>
    <w:rsid w:val="00C57346"/>
    <w:rsid w:val="00C573B4"/>
    <w:rsid w:val="00C57ABB"/>
    <w:rsid w:val="00C60552"/>
    <w:rsid w:val="00C60F73"/>
    <w:rsid w:val="00C61454"/>
    <w:rsid w:val="00C61941"/>
    <w:rsid w:val="00C623AD"/>
    <w:rsid w:val="00C63432"/>
    <w:rsid w:val="00C635E4"/>
    <w:rsid w:val="00C63848"/>
    <w:rsid w:val="00C642C6"/>
    <w:rsid w:val="00C6469E"/>
    <w:rsid w:val="00C64D5A"/>
    <w:rsid w:val="00C66601"/>
    <w:rsid w:val="00C677BB"/>
    <w:rsid w:val="00C71375"/>
    <w:rsid w:val="00C71A39"/>
    <w:rsid w:val="00C734C9"/>
    <w:rsid w:val="00C74E16"/>
    <w:rsid w:val="00C755CD"/>
    <w:rsid w:val="00C76EA6"/>
    <w:rsid w:val="00C7747F"/>
    <w:rsid w:val="00C77A51"/>
    <w:rsid w:val="00C81EE4"/>
    <w:rsid w:val="00C81F62"/>
    <w:rsid w:val="00C82022"/>
    <w:rsid w:val="00C82C63"/>
    <w:rsid w:val="00C876B2"/>
    <w:rsid w:val="00C87981"/>
    <w:rsid w:val="00C904ED"/>
    <w:rsid w:val="00C90539"/>
    <w:rsid w:val="00C9061F"/>
    <w:rsid w:val="00C913D2"/>
    <w:rsid w:val="00C93F6B"/>
    <w:rsid w:val="00C957B1"/>
    <w:rsid w:val="00C96427"/>
    <w:rsid w:val="00C979B8"/>
    <w:rsid w:val="00C97D1F"/>
    <w:rsid w:val="00CA0EC7"/>
    <w:rsid w:val="00CA20E3"/>
    <w:rsid w:val="00CA2893"/>
    <w:rsid w:val="00CA339C"/>
    <w:rsid w:val="00CA36A9"/>
    <w:rsid w:val="00CA36E6"/>
    <w:rsid w:val="00CA3C50"/>
    <w:rsid w:val="00CA44AF"/>
    <w:rsid w:val="00CA63F9"/>
    <w:rsid w:val="00CA6FEF"/>
    <w:rsid w:val="00CB0DB8"/>
    <w:rsid w:val="00CB1582"/>
    <w:rsid w:val="00CB20DF"/>
    <w:rsid w:val="00CB21B1"/>
    <w:rsid w:val="00CB356D"/>
    <w:rsid w:val="00CB54AD"/>
    <w:rsid w:val="00CB5552"/>
    <w:rsid w:val="00CB5960"/>
    <w:rsid w:val="00CB62B2"/>
    <w:rsid w:val="00CB667C"/>
    <w:rsid w:val="00CB763B"/>
    <w:rsid w:val="00CC1009"/>
    <w:rsid w:val="00CC2146"/>
    <w:rsid w:val="00CC3339"/>
    <w:rsid w:val="00CC3443"/>
    <w:rsid w:val="00CC439C"/>
    <w:rsid w:val="00CC643C"/>
    <w:rsid w:val="00CC6B9B"/>
    <w:rsid w:val="00CC7E70"/>
    <w:rsid w:val="00CD0453"/>
    <w:rsid w:val="00CD0DD2"/>
    <w:rsid w:val="00CD307E"/>
    <w:rsid w:val="00CD3FB3"/>
    <w:rsid w:val="00CD6419"/>
    <w:rsid w:val="00CD65D7"/>
    <w:rsid w:val="00CD6AA9"/>
    <w:rsid w:val="00CD6F76"/>
    <w:rsid w:val="00CD76CB"/>
    <w:rsid w:val="00CE1317"/>
    <w:rsid w:val="00CE25A8"/>
    <w:rsid w:val="00CE2AFB"/>
    <w:rsid w:val="00CE3856"/>
    <w:rsid w:val="00CE40D8"/>
    <w:rsid w:val="00CE4BA5"/>
    <w:rsid w:val="00CE59BD"/>
    <w:rsid w:val="00CF45FE"/>
    <w:rsid w:val="00CF467B"/>
    <w:rsid w:val="00CF52C6"/>
    <w:rsid w:val="00CF565D"/>
    <w:rsid w:val="00CF59BA"/>
    <w:rsid w:val="00CF6969"/>
    <w:rsid w:val="00D0028A"/>
    <w:rsid w:val="00D031E3"/>
    <w:rsid w:val="00D048A5"/>
    <w:rsid w:val="00D059CA"/>
    <w:rsid w:val="00D05A86"/>
    <w:rsid w:val="00D077A1"/>
    <w:rsid w:val="00D10E7D"/>
    <w:rsid w:val="00D10FBF"/>
    <w:rsid w:val="00D118D7"/>
    <w:rsid w:val="00D12BFC"/>
    <w:rsid w:val="00D139B5"/>
    <w:rsid w:val="00D15A70"/>
    <w:rsid w:val="00D15BEA"/>
    <w:rsid w:val="00D16D23"/>
    <w:rsid w:val="00D16E7B"/>
    <w:rsid w:val="00D17842"/>
    <w:rsid w:val="00D17E06"/>
    <w:rsid w:val="00D206FE"/>
    <w:rsid w:val="00D21EA8"/>
    <w:rsid w:val="00D2247A"/>
    <w:rsid w:val="00D22D80"/>
    <w:rsid w:val="00D243EB"/>
    <w:rsid w:val="00D24E4E"/>
    <w:rsid w:val="00D266CA"/>
    <w:rsid w:val="00D26BE2"/>
    <w:rsid w:val="00D2768F"/>
    <w:rsid w:val="00D27878"/>
    <w:rsid w:val="00D27C0C"/>
    <w:rsid w:val="00D3100D"/>
    <w:rsid w:val="00D31D55"/>
    <w:rsid w:val="00D32288"/>
    <w:rsid w:val="00D33078"/>
    <w:rsid w:val="00D3323A"/>
    <w:rsid w:val="00D3438B"/>
    <w:rsid w:val="00D34757"/>
    <w:rsid w:val="00D357AA"/>
    <w:rsid w:val="00D405C5"/>
    <w:rsid w:val="00D41067"/>
    <w:rsid w:val="00D41BC7"/>
    <w:rsid w:val="00D43FE4"/>
    <w:rsid w:val="00D448CE"/>
    <w:rsid w:val="00D45F21"/>
    <w:rsid w:val="00D5009E"/>
    <w:rsid w:val="00D50A51"/>
    <w:rsid w:val="00D518D0"/>
    <w:rsid w:val="00D51DC2"/>
    <w:rsid w:val="00D5209E"/>
    <w:rsid w:val="00D520D3"/>
    <w:rsid w:val="00D525E0"/>
    <w:rsid w:val="00D52D7B"/>
    <w:rsid w:val="00D53143"/>
    <w:rsid w:val="00D538AD"/>
    <w:rsid w:val="00D56456"/>
    <w:rsid w:val="00D57497"/>
    <w:rsid w:val="00D57DC4"/>
    <w:rsid w:val="00D6016D"/>
    <w:rsid w:val="00D61B8F"/>
    <w:rsid w:val="00D62053"/>
    <w:rsid w:val="00D6239F"/>
    <w:rsid w:val="00D635B8"/>
    <w:rsid w:val="00D668E7"/>
    <w:rsid w:val="00D66B9A"/>
    <w:rsid w:val="00D67BBB"/>
    <w:rsid w:val="00D67C95"/>
    <w:rsid w:val="00D702CD"/>
    <w:rsid w:val="00D71032"/>
    <w:rsid w:val="00D7236F"/>
    <w:rsid w:val="00D74A9C"/>
    <w:rsid w:val="00D7628B"/>
    <w:rsid w:val="00D7716E"/>
    <w:rsid w:val="00D8011D"/>
    <w:rsid w:val="00D80334"/>
    <w:rsid w:val="00D8386F"/>
    <w:rsid w:val="00D842C3"/>
    <w:rsid w:val="00D8634A"/>
    <w:rsid w:val="00D86A2B"/>
    <w:rsid w:val="00D86D27"/>
    <w:rsid w:val="00D905A7"/>
    <w:rsid w:val="00D9075E"/>
    <w:rsid w:val="00D9088B"/>
    <w:rsid w:val="00D93810"/>
    <w:rsid w:val="00D9396D"/>
    <w:rsid w:val="00D93A1D"/>
    <w:rsid w:val="00D93B4F"/>
    <w:rsid w:val="00D9402F"/>
    <w:rsid w:val="00D953BF"/>
    <w:rsid w:val="00D959D6"/>
    <w:rsid w:val="00D96532"/>
    <w:rsid w:val="00DA01F5"/>
    <w:rsid w:val="00DA0BF2"/>
    <w:rsid w:val="00DA11F8"/>
    <w:rsid w:val="00DA2754"/>
    <w:rsid w:val="00DA2A56"/>
    <w:rsid w:val="00DA3BFF"/>
    <w:rsid w:val="00DA40BB"/>
    <w:rsid w:val="00DA4127"/>
    <w:rsid w:val="00DA42E8"/>
    <w:rsid w:val="00DA4722"/>
    <w:rsid w:val="00DA48D7"/>
    <w:rsid w:val="00DA66F8"/>
    <w:rsid w:val="00DA68DE"/>
    <w:rsid w:val="00DA7109"/>
    <w:rsid w:val="00DB0183"/>
    <w:rsid w:val="00DB1919"/>
    <w:rsid w:val="00DB431A"/>
    <w:rsid w:val="00DB4579"/>
    <w:rsid w:val="00DC15B0"/>
    <w:rsid w:val="00DC451B"/>
    <w:rsid w:val="00DC523C"/>
    <w:rsid w:val="00DC5778"/>
    <w:rsid w:val="00DC5D14"/>
    <w:rsid w:val="00DD1E74"/>
    <w:rsid w:val="00DD250F"/>
    <w:rsid w:val="00DD3BC3"/>
    <w:rsid w:val="00DD4332"/>
    <w:rsid w:val="00DD51ED"/>
    <w:rsid w:val="00DD5364"/>
    <w:rsid w:val="00DD59DF"/>
    <w:rsid w:val="00DD6DDF"/>
    <w:rsid w:val="00DE3BC2"/>
    <w:rsid w:val="00DE4ACA"/>
    <w:rsid w:val="00DE59CC"/>
    <w:rsid w:val="00DE611D"/>
    <w:rsid w:val="00DE710E"/>
    <w:rsid w:val="00DE79D1"/>
    <w:rsid w:val="00DE7C93"/>
    <w:rsid w:val="00DE7D65"/>
    <w:rsid w:val="00DF064D"/>
    <w:rsid w:val="00DF0862"/>
    <w:rsid w:val="00DF11E9"/>
    <w:rsid w:val="00DF18C4"/>
    <w:rsid w:val="00DF1A1D"/>
    <w:rsid w:val="00DF21D6"/>
    <w:rsid w:val="00DF6FF3"/>
    <w:rsid w:val="00E00293"/>
    <w:rsid w:val="00E009D9"/>
    <w:rsid w:val="00E01768"/>
    <w:rsid w:val="00E025FF"/>
    <w:rsid w:val="00E036A8"/>
    <w:rsid w:val="00E03B2C"/>
    <w:rsid w:val="00E0465F"/>
    <w:rsid w:val="00E06304"/>
    <w:rsid w:val="00E06DEC"/>
    <w:rsid w:val="00E11F9F"/>
    <w:rsid w:val="00E12FBB"/>
    <w:rsid w:val="00E13801"/>
    <w:rsid w:val="00E15E0F"/>
    <w:rsid w:val="00E169AB"/>
    <w:rsid w:val="00E20C2A"/>
    <w:rsid w:val="00E2120F"/>
    <w:rsid w:val="00E2199D"/>
    <w:rsid w:val="00E21F88"/>
    <w:rsid w:val="00E236CE"/>
    <w:rsid w:val="00E23739"/>
    <w:rsid w:val="00E240CF"/>
    <w:rsid w:val="00E244F0"/>
    <w:rsid w:val="00E24C48"/>
    <w:rsid w:val="00E26935"/>
    <w:rsid w:val="00E27540"/>
    <w:rsid w:val="00E27F7D"/>
    <w:rsid w:val="00E32998"/>
    <w:rsid w:val="00E33BBF"/>
    <w:rsid w:val="00E33D74"/>
    <w:rsid w:val="00E3566C"/>
    <w:rsid w:val="00E359BF"/>
    <w:rsid w:val="00E36915"/>
    <w:rsid w:val="00E41173"/>
    <w:rsid w:val="00E41F69"/>
    <w:rsid w:val="00E42813"/>
    <w:rsid w:val="00E440E4"/>
    <w:rsid w:val="00E44E5B"/>
    <w:rsid w:val="00E46165"/>
    <w:rsid w:val="00E50664"/>
    <w:rsid w:val="00E51EA5"/>
    <w:rsid w:val="00E53551"/>
    <w:rsid w:val="00E53D9E"/>
    <w:rsid w:val="00E5579E"/>
    <w:rsid w:val="00E56209"/>
    <w:rsid w:val="00E565D9"/>
    <w:rsid w:val="00E57360"/>
    <w:rsid w:val="00E5772E"/>
    <w:rsid w:val="00E62C00"/>
    <w:rsid w:val="00E62E75"/>
    <w:rsid w:val="00E63A61"/>
    <w:rsid w:val="00E64508"/>
    <w:rsid w:val="00E66A81"/>
    <w:rsid w:val="00E66FD2"/>
    <w:rsid w:val="00E6722C"/>
    <w:rsid w:val="00E67879"/>
    <w:rsid w:val="00E70BFC"/>
    <w:rsid w:val="00E72D0C"/>
    <w:rsid w:val="00E738A0"/>
    <w:rsid w:val="00E745B3"/>
    <w:rsid w:val="00E746BB"/>
    <w:rsid w:val="00E747F1"/>
    <w:rsid w:val="00E748D9"/>
    <w:rsid w:val="00E74A27"/>
    <w:rsid w:val="00E75F62"/>
    <w:rsid w:val="00E76662"/>
    <w:rsid w:val="00E770EA"/>
    <w:rsid w:val="00E7772D"/>
    <w:rsid w:val="00E8204D"/>
    <w:rsid w:val="00E82394"/>
    <w:rsid w:val="00E8481F"/>
    <w:rsid w:val="00E84D3D"/>
    <w:rsid w:val="00E84FFF"/>
    <w:rsid w:val="00E8646C"/>
    <w:rsid w:val="00E87B02"/>
    <w:rsid w:val="00E87C3C"/>
    <w:rsid w:val="00E91B7A"/>
    <w:rsid w:val="00E9410E"/>
    <w:rsid w:val="00E9490E"/>
    <w:rsid w:val="00E95C45"/>
    <w:rsid w:val="00E96B47"/>
    <w:rsid w:val="00E96EB6"/>
    <w:rsid w:val="00EA0E8C"/>
    <w:rsid w:val="00EA0F3C"/>
    <w:rsid w:val="00EA2ABF"/>
    <w:rsid w:val="00EA2D6B"/>
    <w:rsid w:val="00EA2EA1"/>
    <w:rsid w:val="00EA392C"/>
    <w:rsid w:val="00EA52FA"/>
    <w:rsid w:val="00EA55FE"/>
    <w:rsid w:val="00EA5EAB"/>
    <w:rsid w:val="00EA5FBA"/>
    <w:rsid w:val="00EA688C"/>
    <w:rsid w:val="00EA6DD4"/>
    <w:rsid w:val="00EA7765"/>
    <w:rsid w:val="00EB0072"/>
    <w:rsid w:val="00EB1477"/>
    <w:rsid w:val="00EB4929"/>
    <w:rsid w:val="00EB5B47"/>
    <w:rsid w:val="00EB652A"/>
    <w:rsid w:val="00EB66AB"/>
    <w:rsid w:val="00EB7101"/>
    <w:rsid w:val="00EB77A9"/>
    <w:rsid w:val="00EC0593"/>
    <w:rsid w:val="00EC0692"/>
    <w:rsid w:val="00EC1EEE"/>
    <w:rsid w:val="00EC23DB"/>
    <w:rsid w:val="00EC259D"/>
    <w:rsid w:val="00EC37F8"/>
    <w:rsid w:val="00EC64F0"/>
    <w:rsid w:val="00EC6D95"/>
    <w:rsid w:val="00EC7D52"/>
    <w:rsid w:val="00EC7DDB"/>
    <w:rsid w:val="00ED0F8D"/>
    <w:rsid w:val="00ED145D"/>
    <w:rsid w:val="00ED1D5E"/>
    <w:rsid w:val="00ED1D84"/>
    <w:rsid w:val="00ED26CE"/>
    <w:rsid w:val="00ED2F17"/>
    <w:rsid w:val="00ED357A"/>
    <w:rsid w:val="00ED4471"/>
    <w:rsid w:val="00ED5C1A"/>
    <w:rsid w:val="00ED6B7F"/>
    <w:rsid w:val="00ED6C46"/>
    <w:rsid w:val="00ED6E15"/>
    <w:rsid w:val="00EE0232"/>
    <w:rsid w:val="00EE1996"/>
    <w:rsid w:val="00EE29B8"/>
    <w:rsid w:val="00EE2C22"/>
    <w:rsid w:val="00EE4546"/>
    <w:rsid w:val="00EE5845"/>
    <w:rsid w:val="00EE5982"/>
    <w:rsid w:val="00EE65EE"/>
    <w:rsid w:val="00EE6E9A"/>
    <w:rsid w:val="00EE7AB7"/>
    <w:rsid w:val="00EF02EF"/>
    <w:rsid w:val="00EF08E2"/>
    <w:rsid w:val="00EF0A0C"/>
    <w:rsid w:val="00EF0CB7"/>
    <w:rsid w:val="00EF10B6"/>
    <w:rsid w:val="00EF1DB8"/>
    <w:rsid w:val="00EF28BD"/>
    <w:rsid w:val="00EF30B7"/>
    <w:rsid w:val="00EF40F0"/>
    <w:rsid w:val="00EF48A2"/>
    <w:rsid w:val="00EF5883"/>
    <w:rsid w:val="00EF59F5"/>
    <w:rsid w:val="00F02F06"/>
    <w:rsid w:val="00F03760"/>
    <w:rsid w:val="00F0385E"/>
    <w:rsid w:val="00F04D92"/>
    <w:rsid w:val="00F04FB7"/>
    <w:rsid w:val="00F0648E"/>
    <w:rsid w:val="00F0681C"/>
    <w:rsid w:val="00F10B1F"/>
    <w:rsid w:val="00F10C81"/>
    <w:rsid w:val="00F119BB"/>
    <w:rsid w:val="00F124AC"/>
    <w:rsid w:val="00F12DF3"/>
    <w:rsid w:val="00F13712"/>
    <w:rsid w:val="00F15B2B"/>
    <w:rsid w:val="00F20F29"/>
    <w:rsid w:val="00F21CCA"/>
    <w:rsid w:val="00F22EF4"/>
    <w:rsid w:val="00F22F15"/>
    <w:rsid w:val="00F22F97"/>
    <w:rsid w:val="00F232ED"/>
    <w:rsid w:val="00F24901"/>
    <w:rsid w:val="00F24B20"/>
    <w:rsid w:val="00F24FC9"/>
    <w:rsid w:val="00F26211"/>
    <w:rsid w:val="00F27D56"/>
    <w:rsid w:val="00F302F8"/>
    <w:rsid w:val="00F318E5"/>
    <w:rsid w:val="00F31B8F"/>
    <w:rsid w:val="00F3398E"/>
    <w:rsid w:val="00F35931"/>
    <w:rsid w:val="00F40EA6"/>
    <w:rsid w:val="00F40EB5"/>
    <w:rsid w:val="00F429E5"/>
    <w:rsid w:val="00F439EF"/>
    <w:rsid w:val="00F451F4"/>
    <w:rsid w:val="00F452C0"/>
    <w:rsid w:val="00F459A1"/>
    <w:rsid w:val="00F46FD2"/>
    <w:rsid w:val="00F50509"/>
    <w:rsid w:val="00F50C91"/>
    <w:rsid w:val="00F513FA"/>
    <w:rsid w:val="00F51B8D"/>
    <w:rsid w:val="00F51D9C"/>
    <w:rsid w:val="00F529F0"/>
    <w:rsid w:val="00F53B1F"/>
    <w:rsid w:val="00F54268"/>
    <w:rsid w:val="00F55545"/>
    <w:rsid w:val="00F55671"/>
    <w:rsid w:val="00F559F6"/>
    <w:rsid w:val="00F55C15"/>
    <w:rsid w:val="00F560E2"/>
    <w:rsid w:val="00F56724"/>
    <w:rsid w:val="00F569B0"/>
    <w:rsid w:val="00F56B61"/>
    <w:rsid w:val="00F608E3"/>
    <w:rsid w:val="00F61486"/>
    <w:rsid w:val="00F64C1A"/>
    <w:rsid w:val="00F660D7"/>
    <w:rsid w:val="00F67A16"/>
    <w:rsid w:val="00F70213"/>
    <w:rsid w:val="00F73538"/>
    <w:rsid w:val="00F735B9"/>
    <w:rsid w:val="00F750A0"/>
    <w:rsid w:val="00F76CD1"/>
    <w:rsid w:val="00F77282"/>
    <w:rsid w:val="00F7765D"/>
    <w:rsid w:val="00F7766E"/>
    <w:rsid w:val="00F80F84"/>
    <w:rsid w:val="00F82C7F"/>
    <w:rsid w:val="00F84706"/>
    <w:rsid w:val="00F85510"/>
    <w:rsid w:val="00F85A96"/>
    <w:rsid w:val="00F85EA6"/>
    <w:rsid w:val="00F86EB1"/>
    <w:rsid w:val="00F86FFE"/>
    <w:rsid w:val="00F870C1"/>
    <w:rsid w:val="00F87AEA"/>
    <w:rsid w:val="00F902C2"/>
    <w:rsid w:val="00F90393"/>
    <w:rsid w:val="00F904B3"/>
    <w:rsid w:val="00F92DAC"/>
    <w:rsid w:val="00F9674E"/>
    <w:rsid w:val="00FA0082"/>
    <w:rsid w:val="00FA0D57"/>
    <w:rsid w:val="00FA253B"/>
    <w:rsid w:val="00FA38B7"/>
    <w:rsid w:val="00FA4FA8"/>
    <w:rsid w:val="00FA6453"/>
    <w:rsid w:val="00FA6F04"/>
    <w:rsid w:val="00FA70CC"/>
    <w:rsid w:val="00FA776C"/>
    <w:rsid w:val="00FA7BF4"/>
    <w:rsid w:val="00FB0A30"/>
    <w:rsid w:val="00FB17D2"/>
    <w:rsid w:val="00FB1E37"/>
    <w:rsid w:val="00FB1F1B"/>
    <w:rsid w:val="00FB2700"/>
    <w:rsid w:val="00FB2F36"/>
    <w:rsid w:val="00FB3CF7"/>
    <w:rsid w:val="00FB3E36"/>
    <w:rsid w:val="00FB51EA"/>
    <w:rsid w:val="00FB58DB"/>
    <w:rsid w:val="00FB653E"/>
    <w:rsid w:val="00FB6F39"/>
    <w:rsid w:val="00FB751F"/>
    <w:rsid w:val="00FB7ED0"/>
    <w:rsid w:val="00FC00A3"/>
    <w:rsid w:val="00FC1FA0"/>
    <w:rsid w:val="00FC4F6D"/>
    <w:rsid w:val="00FC597D"/>
    <w:rsid w:val="00FC5A60"/>
    <w:rsid w:val="00FC5EB9"/>
    <w:rsid w:val="00FC70AE"/>
    <w:rsid w:val="00FC748D"/>
    <w:rsid w:val="00FC75F4"/>
    <w:rsid w:val="00FD1977"/>
    <w:rsid w:val="00FD1AE3"/>
    <w:rsid w:val="00FD37DD"/>
    <w:rsid w:val="00FD5345"/>
    <w:rsid w:val="00FD67CD"/>
    <w:rsid w:val="00FD6912"/>
    <w:rsid w:val="00FE11ED"/>
    <w:rsid w:val="00FE2CD0"/>
    <w:rsid w:val="00FE4218"/>
    <w:rsid w:val="00FE7677"/>
    <w:rsid w:val="00FF0148"/>
    <w:rsid w:val="00FF1D9B"/>
    <w:rsid w:val="00FF25C9"/>
    <w:rsid w:val="00FF30DD"/>
    <w:rsid w:val="00FF34BA"/>
    <w:rsid w:val="00FF3692"/>
    <w:rsid w:val="00FF3C8E"/>
    <w:rsid w:val="00FF3E29"/>
    <w:rsid w:val="00FF40B5"/>
    <w:rsid w:val="00FF4383"/>
    <w:rsid w:val="00FF49DE"/>
    <w:rsid w:val="00FF599A"/>
    <w:rsid w:val="00FF6A3E"/>
    <w:rsid w:val="00FF7AF9"/>
    <w:rsid w:val="00FF7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1EC75E1"/>
  <w15:docId w15:val="{82AB62C4-A3A3-4765-8B21-D662D036B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9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A5EAB"/>
    <w:rPr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9B1ADB"/>
    <w:pPr>
      <w:keepNext/>
      <w:numPr>
        <w:numId w:val="1"/>
      </w:numPr>
      <w:spacing w:before="240" w:after="60"/>
      <w:outlineLvl w:val="0"/>
    </w:pPr>
    <w:rPr>
      <w:rFonts w:ascii="Arial" w:eastAsia="MS Gothic" w:hAnsi="Arial"/>
      <w:b/>
      <w:bCs/>
      <w:kern w:val="32"/>
      <w:sz w:val="28"/>
      <w:szCs w:val="32"/>
    </w:rPr>
  </w:style>
  <w:style w:type="paragraph" w:styleId="Ttulo2">
    <w:name w:val="heading 2"/>
    <w:basedOn w:val="Normal"/>
    <w:next w:val="Normal"/>
    <w:link w:val="Ttulo2Char"/>
    <w:unhideWhenUsed/>
    <w:qFormat/>
    <w:rsid w:val="00340923"/>
    <w:pPr>
      <w:keepNext/>
      <w:numPr>
        <w:ilvl w:val="1"/>
        <w:numId w:val="1"/>
      </w:numPr>
      <w:spacing w:before="240" w:after="60"/>
      <w:outlineLvl w:val="1"/>
    </w:pPr>
    <w:rPr>
      <w:rFonts w:ascii="Arial" w:eastAsia="MS Gothic" w:hAnsi="Arial"/>
      <w:b/>
      <w:bCs/>
      <w:iCs/>
      <w:szCs w:val="28"/>
    </w:rPr>
  </w:style>
  <w:style w:type="paragraph" w:styleId="Ttulo3">
    <w:name w:val="heading 3"/>
    <w:basedOn w:val="Normal"/>
    <w:next w:val="Normal"/>
    <w:link w:val="Ttulo3Char"/>
    <w:unhideWhenUsed/>
    <w:qFormat/>
    <w:rsid w:val="002B2726"/>
    <w:pPr>
      <w:keepNext/>
      <w:numPr>
        <w:ilvl w:val="2"/>
        <w:numId w:val="1"/>
      </w:numPr>
      <w:spacing w:before="240" w:after="60"/>
      <w:outlineLvl w:val="2"/>
    </w:pPr>
    <w:rPr>
      <w:rFonts w:ascii="Arial" w:eastAsia="MS Gothic" w:hAnsi="Arial"/>
      <w:b/>
      <w:bCs/>
      <w:sz w:val="22"/>
      <w:szCs w:val="26"/>
    </w:rPr>
  </w:style>
  <w:style w:type="paragraph" w:styleId="Ttulo4">
    <w:name w:val="heading 4"/>
    <w:basedOn w:val="Normal"/>
    <w:next w:val="Normal"/>
    <w:link w:val="Ttulo4Char"/>
    <w:unhideWhenUsed/>
    <w:qFormat/>
    <w:rsid w:val="0029061F"/>
    <w:pPr>
      <w:keepNext/>
      <w:numPr>
        <w:ilvl w:val="3"/>
        <w:numId w:val="1"/>
      </w:numPr>
      <w:spacing w:before="240" w:after="60"/>
      <w:outlineLvl w:val="3"/>
    </w:pPr>
    <w:rPr>
      <w:rFonts w:ascii="Calibri" w:eastAsia="MS Mincho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semiHidden/>
    <w:unhideWhenUsed/>
    <w:qFormat/>
    <w:rsid w:val="0029061F"/>
    <w:pPr>
      <w:numPr>
        <w:ilvl w:val="4"/>
        <w:numId w:val="1"/>
      </w:numPr>
      <w:spacing w:before="240" w:after="60"/>
      <w:outlineLvl w:val="4"/>
    </w:pPr>
    <w:rPr>
      <w:rFonts w:ascii="Calibri" w:eastAsia="MS Mincho" w:hAnsi="Calibr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semiHidden/>
    <w:unhideWhenUsed/>
    <w:qFormat/>
    <w:rsid w:val="0029061F"/>
    <w:pPr>
      <w:numPr>
        <w:ilvl w:val="5"/>
        <w:numId w:val="1"/>
      </w:numPr>
      <w:spacing w:before="240" w:after="60"/>
      <w:outlineLvl w:val="5"/>
    </w:pPr>
    <w:rPr>
      <w:rFonts w:ascii="Calibri" w:eastAsia="MS Mincho" w:hAnsi="Calibri"/>
      <w:b/>
      <w:bCs/>
      <w:sz w:val="22"/>
      <w:szCs w:val="22"/>
    </w:rPr>
  </w:style>
  <w:style w:type="paragraph" w:styleId="Ttulo7">
    <w:name w:val="heading 7"/>
    <w:basedOn w:val="Normal"/>
    <w:next w:val="Normal"/>
    <w:link w:val="Ttulo7Char"/>
    <w:semiHidden/>
    <w:unhideWhenUsed/>
    <w:qFormat/>
    <w:rsid w:val="0029061F"/>
    <w:pPr>
      <w:numPr>
        <w:ilvl w:val="6"/>
        <w:numId w:val="1"/>
      </w:numPr>
      <w:spacing w:before="240" w:after="60"/>
      <w:outlineLvl w:val="6"/>
    </w:pPr>
    <w:rPr>
      <w:rFonts w:ascii="Calibri" w:eastAsia="MS Mincho" w:hAnsi="Calibri"/>
    </w:rPr>
  </w:style>
  <w:style w:type="paragraph" w:styleId="Ttulo8">
    <w:name w:val="heading 8"/>
    <w:basedOn w:val="Normal"/>
    <w:next w:val="Normal"/>
    <w:link w:val="Ttulo8Char"/>
    <w:semiHidden/>
    <w:unhideWhenUsed/>
    <w:qFormat/>
    <w:rsid w:val="0029061F"/>
    <w:pPr>
      <w:numPr>
        <w:ilvl w:val="7"/>
        <w:numId w:val="1"/>
      </w:numPr>
      <w:spacing w:before="240" w:after="60"/>
      <w:outlineLvl w:val="7"/>
    </w:pPr>
    <w:rPr>
      <w:rFonts w:ascii="Calibri" w:eastAsia="MS Mincho" w:hAnsi="Calibri"/>
      <w:i/>
      <w:iCs/>
    </w:rPr>
  </w:style>
  <w:style w:type="paragraph" w:styleId="Ttulo9">
    <w:name w:val="heading 9"/>
    <w:basedOn w:val="Normal"/>
    <w:next w:val="Normal"/>
    <w:link w:val="Ttulo9Char"/>
    <w:semiHidden/>
    <w:unhideWhenUsed/>
    <w:qFormat/>
    <w:rsid w:val="0029061F"/>
    <w:pPr>
      <w:numPr>
        <w:ilvl w:val="8"/>
        <w:numId w:val="1"/>
      </w:numPr>
      <w:spacing w:before="240" w:after="60"/>
      <w:outlineLvl w:val="8"/>
    </w:pPr>
    <w:rPr>
      <w:rFonts w:ascii="Cambria" w:eastAsia="MS Gothic" w:hAnsi="Cambria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99"/>
    <w:rsid w:val="009D30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TMISInstrues">
    <w:name w:val="CTM/IS Instruções"/>
    <w:rsid w:val="00BB3614"/>
    <w:pPr>
      <w:suppressAutoHyphens/>
      <w:spacing w:before="60" w:after="60"/>
      <w:jc w:val="both"/>
    </w:pPr>
    <w:rPr>
      <w:rFonts w:ascii="Arial" w:hAnsi="Arial" w:cs="Arial"/>
      <w:i/>
      <w:color w:val="0000FF"/>
      <w:sz w:val="18"/>
      <w:lang w:eastAsia="ar-SA"/>
    </w:rPr>
  </w:style>
  <w:style w:type="character" w:styleId="Nmerodepgina">
    <w:name w:val="page number"/>
    <w:semiHidden/>
    <w:rsid w:val="00BB3614"/>
    <w:rPr>
      <w:sz w:val="16"/>
    </w:rPr>
  </w:style>
  <w:style w:type="paragraph" w:styleId="Ttulo">
    <w:name w:val="Title"/>
    <w:basedOn w:val="Normal"/>
    <w:next w:val="Normal"/>
    <w:link w:val="TtuloChar"/>
    <w:qFormat/>
    <w:rsid w:val="0029061F"/>
    <w:pPr>
      <w:spacing w:before="240" w:after="60"/>
      <w:jc w:val="center"/>
      <w:outlineLvl w:val="0"/>
    </w:pPr>
    <w:rPr>
      <w:rFonts w:ascii="Cambria" w:eastAsia="MS Gothic" w:hAnsi="Cambria"/>
      <w:b/>
      <w:bCs/>
      <w:kern w:val="28"/>
      <w:sz w:val="32"/>
      <w:szCs w:val="32"/>
    </w:rPr>
  </w:style>
  <w:style w:type="character" w:customStyle="1" w:styleId="TtuloChar">
    <w:name w:val="Título Char"/>
    <w:link w:val="Ttulo"/>
    <w:rsid w:val="0029061F"/>
    <w:rPr>
      <w:rFonts w:ascii="Cambria" w:eastAsia="MS Gothic" w:hAnsi="Cambria" w:cs="Times New Roman"/>
      <w:b/>
      <w:bCs/>
      <w:kern w:val="28"/>
      <w:sz w:val="32"/>
      <w:szCs w:val="32"/>
      <w:lang w:eastAsia="pt-BR"/>
    </w:rPr>
  </w:style>
  <w:style w:type="character" w:customStyle="1" w:styleId="Ttulo1Char">
    <w:name w:val="Título 1 Char"/>
    <w:link w:val="Ttulo1"/>
    <w:uiPriority w:val="9"/>
    <w:rsid w:val="002B2726"/>
    <w:rPr>
      <w:rFonts w:ascii="Arial" w:eastAsia="MS Gothic" w:hAnsi="Arial"/>
      <w:b/>
      <w:bCs/>
      <w:kern w:val="32"/>
      <w:sz w:val="28"/>
      <w:szCs w:val="32"/>
    </w:rPr>
  </w:style>
  <w:style w:type="character" w:customStyle="1" w:styleId="Ttulo2Char">
    <w:name w:val="Título 2 Char"/>
    <w:link w:val="Ttulo2"/>
    <w:rsid w:val="00340923"/>
    <w:rPr>
      <w:rFonts w:ascii="Arial" w:eastAsia="MS Gothic" w:hAnsi="Arial"/>
      <w:b/>
      <w:bCs/>
      <w:iCs/>
      <w:sz w:val="24"/>
      <w:szCs w:val="28"/>
    </w:rPr>
  </w:style>
  <w:style w:type="character" w:customStyle="1" w:styleId="Ttulo3Char">
    <w:name w:val="Título 3 Char"/>
    <w:link w:val="Ttulo3"/>
    <w:rsid w:val="002B2726"/>
    <w:rPr>
      <w:rFonts w:ascii="Arial" w:eastAsia="MS Gothic" w:hAnsi="Arial"/>
      <w:b/>
      <w:bCs/>
      <w:sz w:val="22"/>
      <w:szCs w:val="26"/>
    </w:rPr>
  </w:style>
  <w:style w:type="character" w:customStyle="1" w:styleId="Ttulo4Char">
    <w:name w:val="Título 4 Char"/>
    <w:link w:val="Ttulo4"/>
    <w:rsid w:val="0029061F"/>
    <w:rPr>
      <w:rFonts w:ascii="Calibri" w:eastAsia="MS Mincho" w:hAnsi="Calibri"/>
      <w:b/>
      <w:bCs/>
      <w:sz w:val="28"/>
      <w:szCs w:val="28"/>
    </w:rPr>
  </w:style>
  <w:style w:type="character" w:customStyle="1" w:styleId="Ttulo5Char">
    <w:name w:val="Título 5 Char"/>
    <w:link w:val="Ttulo5"/>
    <w:semiHidden/>
    <w:rsid w:val="0029061F"/>
    <w:rPr>
      <w:rFonts w:ascii="Calibri" w:eastAsia="MS Mincho" w:hAnsi="Calibri"/>
      <w:b/>
      <w:bCs/>
      <w:i/>
      <w:iCs/>
      <w:sz w:val="26"/>
      <w:szCs w:val="26"/>
    </w:rPr>
  </w:style>
  <w:style w:type="character" w:customStyle="1" w:styleId="Ttulo6Char">
    <w:name w:val="Título 6 Char"/>
    <w:link w:val="Ttulo6"/>
    <w:semiHidden/>
    <w:rsid w:val="0029061F"/>
    <w:rPr>
      <w:rFonts w:ascii="Calibri" w:eastAsia="MS Mincho" w:hAnsi="Calibri"/>
      <w:b/>
      <w:bCs/>
      <w:sz w:val="22"/>
      <w:szCs w:val="22"/>
    </w:rPr>
  </w:style>
  <w:style w:type="character" w:customStyle="1" w:styleId="Ttulo7Char">
    <w:name w:val="Título 7 Char"/>
    <w:link w:val="Ttulo7"/>
    <w:semiHidden/>
    <w:rsid w:val="0029061F"/>
    <w:rPr>
      <w:rFonts w:ascii="Calibri" w:eastAsia="MS Mincho" w:hAnsi="Calibri"/>
      <w:sz w:val="24"/>
      <w:szCs w:val="24"/>
    </w:rPr>
  </w:style>
  <w:style w:type="character" w:customStyle="1" w:styleId="Ttulo8Char">
    <w:name w:val="Título 8 Char"/>
    <w:link w:val="Ttulo8"/>
    <w:semiHidden/>
    <w:rsid w:val="0029061F"/>
    <w:rPr>
      <w:rFonts w:ascii="Calibri" w:eastAsia="MS Mincho" w:hAnsi="Calibri"/>
      <w:i/>
      <w:iCs/>
      <w:sz w:val="24"/>
      <w:szCs w:val="24"/>
    </w:rPr>
  </w:style>
  <w:style w:type="character" w:customStyle="1" w:styleId="Ttulo9Char">
    <w:name w:val="Título 9 Char"/>
    <w:link w:val="Ttulo9"/>
    <w:semiHidden/>
    <w:rsid w:val="0029061F"/>
    <w:rPr>
      <w:rFonts w:ascii="Cambria" w:eastAsia="MS Gothic" w:hAnsi="Cambria"/>
      <w:sz w:val="22"/>
      <w:szCs w:val="22"/>
    </w:rPr>
  </w:style>
  <w:style w:type="paragraph" w:styleId="Cabealho">
    <w:name w:val="header"/>
    <w:basedOn w:val="Normal"/>
    <w:link w:val="CabealhoChar"/>
    <w:uiPriority w:val="99"/>
    <w:rsid w:val="001B5DE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rsid w:val="001B5DEE"/>
    <w:rPr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rsid w:val="001B5DEE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rsid w:val="001B5DEE"/>
    <w:rPr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rsid w:val="001B5DEE"/>
    <w:rPr>
      <w:rFonts w:ascii="Tahoma" w:hAnsi="Tahoma"/>
      <w:sz w:val="16"/>
      <w:szCs w:val="16"/>
    </w:rPr>
  </w:style>
  <w:style w:type="character" w:customStyle="1" w:styleId="TextodebaloChar">
    <w:name w:val="Texto de balão Char"/>
    <w:link w:val="Textodebalo"/>
    <w:rsid w:val="001B5DEE"/>
    <w:rPr>
      <w:rFonts w:ascii="Tahoma" w:hAnsi="Tahoma" w:cs="Tahoma"/>
      <w:sz w:val="16"/>
      <w:szCs w:val="16"/>
      <w:lang w:eastAsia="pt-BR"/>
    </w:rPr>
  </w:style>
  <w:style w:type="paragraph" w:styleId="SemEspaamento">
    <w:name w:val="No Spacing"/>
    <w:link w:val="SemEspaamentoChar"/>
    <w:uiPriority w:val="1"/>
    <w:qFormat/>
    <w:rsid w:val="001B5DEE"/>
    <w:rPr>
      <w:rFonts w:ascii="Calibri" w:eastAsia="MS Mincho" w:hAnsi="Calibri"/>
      <w:sz w:val="22"/>
      <w:szCs w:val="22"/>
      <w:lang w:eastAsia="en-US"/>
    </w:rPr>
  </w:style>
  <w:style w:type="character" w:customStyle="1" w:styleId="SemEspaamentoChar">
    <w:name w:val="Sem Espaçamento Char"/>
    <w:link w:val="SemEspaamento"/>
    <w:uiPriority w:val="1"/>
    <w:rsid w:val="001B5DEE"/>
    <w:rPr>
      <w:rFonts w:ascii="Calibri" w:eastAsia="MS Mincho" w:hAnsi="Calibri"/>
      <w:sz w:val="22"/>
      <w:szCs w:val="22"/>
      <w:lang w:val="pt-BR" w:eastAsia="en-US" w:bidi="ar-SA"/>
    </w:rPr>
  </w:style>
  <w:style w:type="paragraph" w:styleId="Data">
    <w:name w:val="Date"/>
    <w:basedOn w:val="Normal"/>
    <w:next w:val="Normal"/>
    <w:link w:val="DataChar"/>
    <w:rsid w:val="00CC439C"/>
  </w:style>
  <w:style w:type="character" w:customStyle="1" w:styleId="DataChar">
    <w:name w:val="Data Char"/>
    <w:link w:val="Data"/>
    <w:rsid w:val="00CC439C"/>
    <w:rPr>
      <w:sz w:val="24"/>
      <w:szCs w:val="24"/>
      <w:lang w:eastAsia="pt-BR"/>
    </w:rPr>
  </w:style>
  <w:style w:type="paragraph" w:styleId="CabealhodoSumrio">
    <w:name w:val="TOC Heading"/>
    <w:basedOn w:val="Ttulo1"/>
    <w:next w:val="Normal"/>
    <w:uiPriority w:val="39"/>
    <w:unhideWhenUsed/>
    <w:qFormat/>
    <w:rsid w:val="00A525DF"/>
    <w:pPr>
      <w:keepLines/>
      <w:numPr>
        <w:numId w:val="0"/>
      </w:numPr>
      <w:spacing w:before="480" w:after="0" w:line="276" w:lineRule="auto"/>
      <w:outlineLvl w:val="9"/>
    </w:pPr>
    <w:rPr>
      <w:color w:val="365F91"/>
      <w:kern w:val="0"/>
      <w:szCs w:val="28"/>
      <w:lang w:eastAsia="en-US"/>
    </w:rPr>
  </w:style>
  <w:style w:type="paragraph" w:styleId="Sumrio1">
    <w:name w:val="toc 1"/>
    <w:basedOn w:val="Normal"/>
    <w:next w:val="Normal"/>
    <w:autoRedefine/>
    <w:uiPriority w:val="39"/>
    <w:qFormat/>
    <w:rsid w:val="00D077A1"/>
    <w:rPr>
      <w:rFonts w:ascii="Arial" w:hAnsi="Arial"/>
      <w:b/>
      <w:i/>
      <w:sz w:val="20"/>
    </w:rPr>
  </w:style>
  <w:style w:type="paragraph" w:styleId="Sumrio2">
    <w:name w:val="toc 2"/>
    <w:basedOn w:val="Normal"/>
    <w:next w:val="Normal"/>
    <w:autoRedefine/>
    <w:uiPriority w:val="39"/>
    <w:qFormat/>
    <w:rsid w:val="00D077A1"/>
    <w:pPr>
      <w:ind w:left="240"/>
    </w:pPr>
    <w:rPr>
      <w:rFonts w:ascii="Arial" w:hAnsi="Arial"/>
      <w:b/>
      <w:sz w:val="20"/>
    </w:rPr>
  </w:style>
  <w:style w:type="character" w:styleId="Hyperlink">
    <w:name w:val="Hyperlink"/>
    <w:uiPriority w:val="99"/>
    <w:unhideWhenUsed/>
    <w:rsid w:val="00A525DF"/>
    <w:rPr>
      <w:color w:val="0000FF"/>
      <w:u w:val="single"/>
    </w:rPr>
  </w:style>
  <w:style w:type="paragraph" w:customStyle="1" w:styleId="Ttulo10">
    <w:name w:val="Título1"/>
    <w:basedOn w:val="Normal"/>
    <w:next w:val="Corpodetexto"/>
    <w:rsid w:val="00A12C0B"/>
    <w:pPr>
      <w:keepNext/>
      <w:suppressAutoHyphens/>
      <w:spacing w:before="240" w:after="120"/>
    </w:pPr>
    <w:rPr>
      <w:rFonts w:ascii="Arial" w:eastAsia="Lucida Sans Unicode" w:hAnsi="Arial" w:cs="Tahoma"/>
      <w:color w:val="000000"/>
      <w:sz w:val="28"/>
      <w:szCs w:val="28"/>
      <w:lang w:eastAsia="ar-SA"/>
    </w:rPr>
  </w:style>
  <w:style w:type="paragraph" w:customStyle="1" w:styleId="RUPCorpo1">
    <w:name w:val="RUP Corpo 1"/>
    <w:rsid w:val="00A12C0B"/>
    <w:pPr>
      <w:suppressAutoHyphens/>
      <w:spacing w:before="120"/>
      <w:ind w:firstLine="425"/>
      <w:jc w:val="both"/>
    </w:pPr>
    <w:rPr>
      <w:rFonts w:ascii="Arial" w:hAnsi="Arial"/>
      <w:lang w:eastAsia="ar-SA"/>
    </w:rPr>
  </w:style>
  <w:style w:type="paragraph" w:customStyle="1" w:styleId="RUPTabela">
    <w:name w:val="RUP Tabela"/>
    <w:rsid w:val="00A12C0B"/>
    <w:pPr>
      <w:suppressAutoHyphens/>
      <w:spacing w:before="60" w:after="60"/>
    </w:pPr>
    <w:rPr>
      <w:rFonts w:ascii="Arial" w:hAnsi="Arial" w:cs="Arial"/>
      <w:lang w:val="es-ES_tradnl" w:eastAsia="ar-SA"/>
    </w:rPr>
  </w:style>
  <w:style w:type="paragraph" w:styleId="Corpodetexto">
    <w:name w:val="Body Text"/>
    <w:basedOn w:val="Normal"/>
    <w:link w:val="CorpodetextoChar"/>
    <w:rsid w:val="00A12C0B"/>
    <w:pPr>
      <w:spacing w:after="120"/>
    </w:pPr>
  </w:style>
  <w:style w:type="character" w:customStyle="1" w:styleId="CorpodetextoChar">
    <w:name w:val="Corpo de texto Char"/>
    <w:link w:val="Corpodetexto"/>
    <w:rsid w:val="00A12C0B"/>
    <w:rPr>
      <w:sz w:val="24"/>
      <w:szCs w:val="24"/>
      <w:lang w:eastAsia="pt-BR"/>
    </w:rPr>
  </w:style>
  <w:style w:type="paragraph" w:customStyle="1" w:styleId="Recuodecorpodetexto31">
    <w:name w:val="Recuo de corpo de texto 31"/>
    <w:basedOn w:val="Normal"/>
    <w:rsid w:val="00A12C0B"/>
    <w:pPr>
      <w:suppressAutoHyphens/>
      <w:ind w:left="709"/>
      <w:jc w:val="both"/>
    </w:pPr>
    <w:rPr>
      <w:rFonts w:ascii="Arial" w:hAnsi="Arial"/>
      <w:szCs w:val="20"/>
      <w:lang w:eastAsia="ar-SA"/>
    </w:rPr>
  </w:style>
  <w:style w:type="paragraph" w:styleId="Sumrio3">
    <w:name w:val="toc 3"/>
    <w:basedOn w:val="Normal"/>
    <w:next w:val="Normal"/>
    <w:autoRedefine/>
    <w:uiPriority w:val="39"/>
    <w:qFormat/>
    <w:rsid w:val="000C3238"/>
    <w:pPr>
      <w:ind w:left="480"/>
    </w:pPr>
    <w:rPr>
      <w:rFonts w:ascii="Arial" w:hAnsi="Arial"/>
      <w:sz w:val="20"/>
    </w:rPr>
  </w:style>
  <w:style w:type="paragraph" w:customStyle="1" w:styleId="Standard">
    <w:name w:val="Standard"/>
    <w:rsid w:val="00296EBE"/>
    <w:pPr>
      <w:suppressAutoHyphens/>
      <w:autoSpaceDN w:val="0"/>
      <w:textAlignment w:val="baseline"/>
    </w:pPr>
    <w:rPr>
      <w:rFonts w:ascii="Arial" w:hAnsi="Arial"/>
      <w:color w:val="000000"/>
      <w:kern w:val="3"/>
      <w:sz w:val="24"/>
      <w:lang w:eastAsia="ja-JP"/>
    </w:rPr>
  </w:style>
  <w:style w:type="character" w:customStyle="1" w:styleId="Fontepargpadro3">
    <w:name w:val="Fonte parág. padrão3"/>
    <w:rsid w:val="00631E9B"/>
  </w:style>
  <w:style w:type="paragraph" w:customStyle="1" w:styleId="CTMISTabela">
    <w:name w:val="CTM/IS Tabela"/>
    <w:rsid w:val="00631E9B"/>
    <w:pPr>
      <w:suppressAutoHyphens/>
      <w:spacing w:before="60" w:after="60" w:line="100" w:lineRule="atLeast"/>
      <w:textAlignment w:val="baseline"/>
    </w:pPr>
    <w:rPr>
      <w:rFonts w:ascii="Arial" w:eastAsia="Arial" w:hAnsi="Arial" w:cs="Arial"/>
      <w:kern w:val="1"/>
      <w:lang w:val="es-ES" w:eastAsia="ar-SA"/>
    </w:rPr>
  </w:style>
  <w:style w:type="paragraph" w:styleId="PargrafodaLista">
    <w:name w:val="List Paragraph"/>
    <w:basedOn w:val="Normal"/>
    <w:uiPriority w:val="34"/>
    <w:qFormat/>
    <w:rsid w:val="007007F0"/>
    <w:pPr>
      <w:ind w:left="720"/>
      <w:contextualSpacing/>
    </w:pPr>
  </w:style>
  <w:style w:type="paragraph" w:styleId="MapadoDocumento">
    <w:name w:val="Document Map"/>
    <w:basedOn w:val="Normal"/>
    <w:link w:val="MapadoDocumentoChar"/>
    <w:rsid w:val="00324D4D"/>
    <w:rPr>
      <w:rFonts w:ascii="Tahoma" w:hAnsi="Tahoma" w:cs="Tahoma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rsid w:val="00324D4D"/>
    <w:rPr>
      <w:rFonts w:ascii="Tahoma" w:hAnsi="Tahoma" w:cs="Tahoma"/>
      <w:sz w:val="16"/>
      <w:szCs w:val="16"/>
    </w:rPr>
  </w:style>
  <w:style w:type="paragraph" w:customStyle="1" w:styleId="Contedodatabela">
    <w:name w:val="Conteúdo da tabela"/>
    <w:basedOn w:val="Normal"/>
    <w:rsid w:val="00081612"/>
    <w:pPr>
      <w:widowControl w:val="0"/>
      <w:suppressLineNumbers/>
      <w:suppressAutoHyphens/>
      <w:spacing w:line="100" w:lineRule="atLeast"/>
    </w:pPr>
    <w:rPr>
      <w:rFonts w:ascii="Arial" w:eastAsia="Arial Unicode MS" w:hAnsi="Arial"/>
      <w:sz w:val="18"/>
    </w:rPr>
  </w:style>
  <w:style w:type="paragraph" w:customStyle="1" w:styleId="TabelaCentralizada">
    <w:name w:val="Tabela_Centralizada"/>
    <w:link w:val="TabelaCentralizadaChar"/>
    <w:rsid w:val="00EB0072"/>
    <w:pPr>
      <w:suppressAutoHyphens/>
      <w:jc w:val="center"/>
    </w:pPr>
    <w:rPr>
      <w:rFonts w:ascii="Arial" w:hAnsi="Arial" w:cs="Arial"/>
      <w:lang w:eastAsia="ar-SA"/>
    </w:rPr>
  </w:style>
  <w:style w:type="character" w:customStyle="1" w:styleId="TabelaCentralizadaChar">
    <w:name w:val="Tabela_Centralizada Char"/>
    <w:link w:val="TabelaCentralizada"/>
    <w:rsid w:val="00EB0072"/>
    <w:rPr>
      <w:rFonts w:ascii="Arial" w:hAnsi="Arial" w:cs="Arial"/>
      <w:lang w:eastAsia="ar-SA" w:bidi="ar-SA"/>
    </w:rPr>
  </w:style>
  <w:style w:type="character" w:styleId="Refdecomentrio">
    <w:name w:val="annotation reference"/>
    <w:basedOn w:val="Fontepargpadro"/>
    <w:rsid w:val="00C01B9F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C01B9F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rsid w:val="00C01B9F"/>
  </w:style>
  <w:style w:type="paragraph" w:styleId="Assuntodocomentrio">
    <w:name w:val="annotation subject"/>
    <w:basedOn w:val="Textodecomentrio"/>
    <w:next w:val="Textodecomentrio"/>
    <w:link w:val="AssuntodocomentrioChar"/>
    <w:rsid w:val="00C01B9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C01B9F"/>
    <w:rPr>
      <w:b/>
      <w:bCs/>
    </w:rPr>
  </w:style>
  <w:style w:type="paragraph" w:customStyle="1" w:styleId="western">
    <w:name w:val="western"/>
    <w:basedOn w:val="Normal"/>
    <w:rsid w:val="00B861E3"/>
    <w:pPr>
      <w:spacing w:before="100" w:beforeAutospacing="1" w:after="119"/>
    </w:pPr>
    <w:rPr>
      <w:rFonts w:ascii="Arial" w:hAnsi="Arial" w:cs="Arial"/>
      <w:color w:val="000000"/>
    </w:rPr>
  </w:style>
  <w:style w:type="paragraph" w:customStyle="1" w:styleId="InfoBlue">
    <w:name w:val="InfoBlue"/>
    <w:basedOn w:val="Standard"/>
    <w:qFormat/>
    <w:rsid w:val="007B70D6"/>
    <w:pPr>
      <w:suppressAutoHyphens w:val="0"/>
      <w:jc w:val="both"/>
    </w:pPr>
    <w:rPr>
      <w:rFonts w:eastAsia="Calibri"/>
      <w:i/>
      <w:color w:val="3333FF"/>
      <w:sz w:val="20"/>
      <w:szCs w:val="22"/>
      <w:lang w:eastAsia="pt-BR"/>
    </w:rPr>
  </w:style>
  <w:style w:type="paragraph" w:styleId="NormalWeb">
    <w:name w:val="Normal (Web)"/>
    <w:basedOn w:val="Normal"/>
    <w:uiPriority w:val="99"/>
    <w:unhideWhenUsed/>
    <w:rsid w:val="007B70D6"/>
    <w:pPr>
      <w:spacing w:before="100" w:beforeAutospacing="1" w:line="360" w:lineRule="auto"/>
      <w:ind w:left="431"/>
      <w:jc w:val="both"/>
    </w:pPr>
    <w:rPr>
      <w:color w:val="000000"/>
    </w:rPr>
  </w:style>
  <w:style w:type="paragraph" w:styleId="Reviso">
    <w:name w:val="Revision"/>
    <w:hidden/>
    <w:uiPriority w:val="99"/>
    <w:semiHidden/>
    <w:rsid w:val="00B45BB6"/>
    <w:rPr>
      <w:sz w:val="24"/>
      <w:szCs w:val="24"/>
    </w:rPr>
  </w:style>
  <w:style w:type="paragraph" w:styleId="Legenda">
    <w:name w:val="caption"/>
    <w:basedOn w:val="Normal"/>
    <w:next w:val="Normal"/>
    <w:unhideWhenUsed/>
    <w:qFormat/>
    <w:rsid w:val="006A2DF2"/>
    <w:pPr>
      <w:spacing w:after="200"/>
    </w:pPr>
    <w:rPr>
      <w:i/>
      <w:iCs/>
      <w:color w:val="1F497D" w:themeColor="text2"/>
      <w:sz w:val="18"/>
      <w:szCs w:val="18"/>
    </w:rPr>
  </w:style>
  <w:style w:type="paragraph" w:customStyle="1" w:styleId="RegradeNegocioItem">
    <w:name w:val="Regra_de_Negocio_Item"/>
    <w:basedOn w:val="Normal"/>
    <w:rsid w:val="0000643E"/>
    <w:pPr>
      <w:tabs>
        <w:tab w:val="left" w:pos="2160"/>
      </w:tabs>
      <w:suppressAutoHyphens/>
      <w:autoSpaceDN w:val="0"/>
      <w:spacing w:after="170"/>
      <w:ind w:left="1080" w:hanging="720"/>
      <w:textAlignment w:val="baseline"/>
    </w:pPr>
    <w:rPr>
      <w:rFonts w:ascii="Arial" w:eastAsia="Arial" w:hAnsi="Arial"/>
      <w:b/>
      <w:i/>
      <w:kern w:val="3"/>
      <w:sz w:val="20"/>
      <w:szCs w:val="20"/>
    </w:rPr>
  </w:style>
  <w:style w:type="paragraph" w:customStyle="1" w:styleId="Estilo2">
    <w:name w:val="Estilo2"/>
    <w:basedOn w:val="Normal"/>
    <w:rsid w:val="0000643E"/>
    <w:pPr>
      <w:widowControl w:val="0"/>
      <w:numPr>
        <w:numId w:val="23"/>
      </w:numPr>
      <w:tabs>
        <w:tab w:val="left" w:pos="0"/>
      </w:tabs>
      <w:suppressAutoHyphens/>
      <w:autoSpaceDN w:val="0"/>
      <w:spacing w:before="40" w:after="120" w:line="360" w:lineRule="auto"/>
      <w:ind w:right="170"/>
      <w:textAlignment w:val="baseline"/>
    </w:pPr>
    <w:rPr>
      <w:rFonts w:ascii="Arial" w:eastAsia="Arial Unicode MS" w:hAnsi="Arial" w:cs="Tahoma"/>
      <w:b/>
      <w:i/>
      <w:kern w:val="3"/>
      <w:lang w:eastAsia="ar-SA"/>
    </w:rPr>
  </w:style>
  <w:style w:type="numbering" w:customStyle="1" w:styleId="Regras">
    <w:name w:val="Regras"/>
    <w:basedOn w:val="Semlista"/>
    <w:rsid w:val="0000643E"/>
    <w:pPr>
      <w:numPr>
        <w:numId w:val="23"/>
      </w:numPr>
    </w:pPr>
  </w:style>
  <w:style w:type="paragraph" w:customStyle="1" w:styleId="TtuloNvel1">
    <w:name w:val="Título_Nível1"/>
    <w:basedOn w:val="Normal"/>
    <w:next w:val="Normal"/>
    <w:rsid w:val="00262ADE"/>
    <w:pPr>
      <w:keepNext/>
      <w:keepLines/>
      <w:tabs>
        <w:tab w:val="num" w:pos="0"/>
      </w:tabs>
      <w:spacing w:before="240" w:after="240"/>
      <w:ind w:left="360" w:hanging="360"/>
    </w:pPr>
    <w:rPr>
      <w:rFonts w:ascii="Arial" w:hAnsi="Arial"/>
      <w:b/>
      <w:bCs/>
      <w:caps/>
      <w:color w:val="000000"/>
      <w:sz w:val="22"/>
      <w:szCs w:val="28"/>
      <w:lang w:eastAsia="ar-SA"/>
    </w:rPr>
  </w:style>
  <w:style w:type="paragraph" w:customStyle="1" w:styleId="TtuloNvel2">
    <w:name w:val="Título_Nível2"/>
    <w:basedOn w:val="Normal"/>
    <w:next w:val="Normal"/>
    <w:rsid w:val="00262ADE"/>
    <w:pPr>
      <w:keepNext/>
      <w:keepLines/>
      <w:numPr>
        <w:numId w:val="25"/>
      </w:numPr>
      <w:tabs>
        <w:tab w:val="left" w:pos="993"/>
      </w:tabs>
      <w:autoSpaceDN w:val="0"/>
      <w:spacing w:before="120" w:after="120"/>
      <w:textAlignment w:val="baseline"/>
    </w:pPr>
    <w:rPr>
      <w:rFonts w:ascii="Arial" w:hAnsi="Arial"/>
      <w:b/>
      <w:bCs/>
      <w:color w:val="000000"/>
      <w:kern w:val="3"/>
      <w:sz w:val="20"/>
      <w:szCs w:val="20"/>
    </w:rPr>
  </w:style>
  <w:style w:type="numbering" w:customStyle="1" w:styleId="WW8Num8">
    <w:name w:val="WW8Num8"/>
    <w:basedOn w:val="Semlista"/>
    <w:rsid w:val="00262ADE"/>
    <w:pPr>
      <w:numPr>
        <w:numId w:val="25"/>
      </w:numPr>
    </w:pPr>
  </w:style>
  <w:style w:type="paragraph" w:customStyle="1" w:styleId="Instruo">
    <w:name w:val="Instrução"/>
    <w:basedOn w:val="Normal"/>
    <w:next w:val="Normal"/>
    <w:rsid w:val="00262ADE"/>
    <w:rPr>
      <w:rFonts w:ascii="Arial" w:hAnsi="Arial" w:cs="Arial"/>
      <w:i/>
      <w:color w:val="0000F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71779">
      <w:bodyDiv w:val="1"/>
      <w:marLeft w:val="0"/>
      <w:marRight w:val="31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42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1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3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9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52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9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5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0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94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0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5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9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1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9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leidson.magalhaes\Documents\CTIS\SESCOOP\Novos%20Templates\Template_Especificacao_Tecnica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D51A97-D034-4E3E-ADC5-BC403CC7BA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Template_Especificacao_Tecnica</Template>
  <TotalTime>2</TotalTime>
  <Pages>1</Pages>
  <Words>645</Words>
  <Characters>3488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Projeto X</vt:lpstr>
    </vt:vector>
  </TitlesOfParts>
  <Company>ctis tecnologia</Company>
  <LinksUpToDate>false</LinksUpToDate>
  <CharactersWithSpaces>4125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Projeto X</dc:title>
  <dc:subject>Requisição de Informação Técnica - RIT</dc:subject>
  <dc:creator>Yulyan Corsi</dc:creator>
  <cp:keywords>Nome RIT</cp:keywords>
  <dc:description>Versão 0.1</dc:description>
  <cp:lastModifiedBy>Ivan Junio Medeiros Ferreira</cp:lastModifiedBy>
  <cp:revision>5</cp:revision>
  <cp:lastPrinted>2013-08-26T12:29:00Z</cp:lastPrinted>
  <dcterms:created xsi:type="dcterms:W3CDTF">2018-10-22T13:27:00Z</dcterms:created>
  <dcterms:modified xsi:type="dcterms:W3CDTF">2022-10-20T13:05:00Z</dcterms:modified>
</cp:coreProperties>
</file>
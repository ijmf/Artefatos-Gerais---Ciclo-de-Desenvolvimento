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A5E05" w14:textId="77777777" w:rsidR="00756148" w:rsidRPr="00DF21D6" w:rsidRDefault="00756148" w:rsidP="0004629F">
      <w:pPr>
        <w:rPr>
          <w:rFonts w:cs="Arial"/>
          <w:b/>
          <w:bCs/>
          <w:sz w:val="30"/>
          <w:szCs w:val="30"/>
        </w:rPr>
      </w:pPr>
    </w:p>
    <w:p w14:paraId="0495D098" w14:textId="77777777" w:rsidR="00756148" w:rsidRPr="00DF21D6" w:rsidRDefault="00756148" w:rsidP="00756148">
      <w:pPr>
        <w:spacing w:before="120" w:line="360" w:lineRule="auto"/>
        <w:jc w:val="center"/>
        <w:rPr>
          <w:rFonts w:cs="Arial"/>
          <w:b/>
          <w:bCs/>
          <w:sz w:val="30"/>
          <w:szCs w:val="30"/>
        </w:rPr>
      </w:pPr>
    </w:p>
    <w:p w14:paraId="0270048E" w14:textId="77777777" w:rsidR="00756148" w:rsidRPr="00DF21D6" w:rsidRDefault="00756148" w:rsidP="00756148">
      <w:pPr>
        <w:spacing w:before="120" w:line="360" w:lineRule="auto"/>
        <w:jc w:val="center"/>
        <w:rPr>
          <w:rFonts w:cs="Arial"/>
          <w:b/>
          <w:bCs/>
          <w:sz w:val="30"/>
          <w:szCs w:val="30"/>
        </w:rPr>
      </w:pPr>
    </w:p>
    <w:p w14:paraId="1E6B6AF1" w14:textId="77777777" w:rsidR="00756148" w:rsidRPr="00DF21D6" w:rsidRDefault="00756148" w:rsidP="00756148">
      <w:pPr>
        <w:jc w:val="right"/>
        <w:rPr>
          <w:rFonts w:cs="Arial"/>
        </w:rPr>
      </w:pPr>
    </w:p>
    <w:p w14:paraId="19F2719A" w14:textId="77777777" w:rsidR="00756148" w:rsidRPr="00DF21D6" w:rsidRDefault="00756148" w:rsidP="00756148">
      <w:pPr>
        <w:jc w:val="right"/>
        <w:rPr>
          <w:rFonts w:cs="Arial"/>
        </w:rPr>
      </w:pPr>
    </w:p>
    <w:p w14:paraId="04FCE775" w14:textId="711AAE9F" w:rsidR="00D35AF3" w:rsidRPr="00781258" w:rsidRDefault="00000000" w:rsidP="00756148">
      <w:pPr>
        <w:spacing w:after="240"/>
        <w:jc w:val="right"/>
        <w:rPr>
          <w:rFonts w:cs="Arial"/>
          <w:b/>
          <w:bCs/>
          <w:i/>
          <w:color w:val="365F91" w:themeColor="accent1" w:themeShade="BF"/>
          <w:sz w:val="30"/>
          <w:szCs w:val="30"/>
        </w:rPr>
      </w:pPr>
      <w:sdt>
        <w:sdtPr>
          <w:rPr>
            <w:rFonts w:cs="Arial"/>
            <w:b/>
            <w:bCs/>
            <w:i/>
            <w:color w:val="365F91" w:themeColor="accent1" w:themeShade="BF"/>
            <w:sz w:val="30"/>
            <w:szCs w:val="30"/>
          </w:rPr>
          <w:alias w:val="Título"/>
          <w:tag w:val=""/>
          <w:id w:val="1291632427"/>
          <w:placeholder>
            <w:docPart w:val="9093EEB4887D41DF984A8F6F733DBBA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D701AB">
            <w:rPr>
              <w:rFonts w:cs="Arial"/>
              <w:b/>
              <w:bCs/>
              <w:i/>
              <w:color w:val="365F91" w:themeColor="accent1" w:themeShade="BF"/>
              <w:sz w:val="30"/>
              <w:szCs w:val="30"/>
            </w:rPr>
            <w:t xml:space="preserve">Painel </w:t>
          </w:r>
          <w:r w:rsidR="009F4C5A">
            <w:rPr>
              <w:rFonts w:cs="Arial"/>
              <w:b/>
              <w:bCs/>
              <w:i/>
              <w:color w:val="365F91" w:themeColor="accent1" w:themeShade="BF"/>
              <w:sz w:val="30"/>
              <w:szCs w:val="30"/>
            </w:rPr>
            <w:t>XXXXXXXXX</w:t>
          </w:r>
        </w:sdtContent>
      </w:sdt>
    </w:p>
    <w:p w14:paraId="23396722" w14:textId="7401F48C" w:rsidR="00A8531D" w:rsidRDefault="00A758C1" w:rsidP="00756148">
      <w:pPr>
        <w:spacing w:after="240"/>
        <w:jc w:val="right"/>
        <w:rPr>
          <w:b/>
          <w:sz w:val="30"/>
          <w:szCs w:val="30"/>
        </w:rPr>
      </w:pPr>
      <w:r>
        <w:rPr>
          <w:b/>
          <w:sz w:val="30"/>
          <w:szCs w:val="30"/>
        </w:rPr>
        <w:t>Especificação Técnica</w:t>
      </w:r>
    </w:p>
    <w:p w14:paraId="0D218B15" w14:textId="46D73BA4" w:rsidR="0010571F" w:rsidRPr="00781258" w:rsidRDefault="00533F87" w:rsidP="00756148">
      <w:pPr>
        <w:spacing w:after="240"/>
        <w:jc w:val="right"/>
        <w:rPr>
          <w:b/>
          <w:color w:val="365F91" w:themeColor="accent1" w:themeShade="BF"/>
          <w:sz w:val="30"/>
          <w:szCs w:val="30"/>
        </w:rPr>
      </w:pPr>
      <w:r>
        <w:rPr>
          <w:b/>
          <w:sz w:val="30"/>
          <w:szCs w:val="30"/>
        </w:rPr>
        <w:t>Módulo</w:t>
      </w:r>
      <w:r w:rsidR="00C43E53">
        <w:rPr>
          <w:b/>
          <w:sz w:val="30"/>
          <w:szCs w:val="30"/>
        </w:rPr>
        <w:t xml:space="preserve"> </w:t>
      </w:r>
      <w:r w:rsidR="00C43E53">
        <w:rPr>
          <w:b/>
          <w:sz w:val="30"/>
          <w:szCs w:val="30"/>
        </w:rPr>
        <w:fldChar w:fldCharType="begin"/>
      </w:r>
      <w:r w:rsidR="00C43E53">
        <w:rPr>
          <w:b/>
          <w:sz w:val="30"/>
          <w:szCs w:val="30"/>
        </w:rPr>
        <w:instrText xml:space="preserve"> SUBJECT   \* MERGEFORMAT </w:instrText>
      </w:r>
      <w:r w:rsidR="00C43E53">
        <w:rPr>
          <w:b/>
          <w:sz w:val="30"/>
          <w:szCs w:val="30"/>
        </w:rPr>
        <w:fldChar w:fldCharType="end"/>
      </w:r>
      <w:sdt>
        <w:sdtPr>
          <w:rPr>
            <w:rFonts w:cs="Arial"/>
            <w:b/>
            <w:bCs/>
            <w:i/>
            <w:color w:val="365F91" w:themeColor="accent1" w:themeShade="BF"/>
            <w:sz w:val="30"/>
            <w:szCs w:val="30"/>
          </w:rPr>
          <w:alias w:val="Palavras-chave"/>
          <w:tag w:val=""/>
          <w:id w:val="154038628"/>
          <w:placeholder>
            <w:docPart w:val="0CCACBEF54A741B68AA4095A2EC96703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="00774643" w:rsidRPr="00781258">
            <w:rPr>
              <w:rFonts w:cs="Arial"/>
              <w:b/>
              <w:bCs/>
              <w:i/>
              <w:color w:val="365F91" w:themeColor="accent1" w:themeShade="BF"/>
              <w:sz w:val="30"/>
              <w:szCs w:val="30"/>
            </w:rPr>
            <w:t>[Nome do Módulo]</w:t>
          </w:r>
        </w:sdtContent>
      </w:sdt>
    </w:p>
    <w:p w14:paraId="6B9C21E6" w14:textId="48013A2E" w:rsidR="00756148" w:rsidRDefault="00D35AF3" w:rsidP="00756148">
      <w:pPr>
        <w:spacing w:after="240"/>
        <w:jc w:val="right"/>
        <w:rPr>
          <w:rFonts w:cs="Arial"/>
          <w:sz w:val="30"/>
          <w:szCs w:val="30"/>
        </w:rPr>
      </w:pPr>
      <w:r>
        <w:rPr>
          <w:rFonts w:cs="Arial"/>
          <w:sz w:val="30"/>
          <w:szCs w:val="30"/>
        </w:rPr>
        <w:fldChar w:fldCharType="begin"/>
      </w:r>
      <w:r>
        <w:rPr>
          <w:rFonts w:cs="Arial"/>
          <w:sz w:val="30"/>
          <w:szCs w:val="30"/>
        </w:rPr>
        <w:instrText xml:space="preserve"> KEYWORDS   \* MERGEFORMAT </w:instrText>
      </w:r>
      <w:r>
        <w:rPr>
          <w:rFonts w:cs="Arial"/>
          <w:sz w:val="30"/>
          <w:szCs w:val="30"/>
        </w:rPr>
        <w:fldChar w:fldCharType="separate"/>
      </w:r>
      <w:r w:rsidR="005C209C">
        <w:rPr>
          <w:rFonts w:cs="Arial"/>
          <w:sz w:val="30"/>
          <w:szCs w:val="30"/>
        </w:rPr>
        <w:t xml:space="preserve">ET001 - </w:t>
      </w:r>
      <w:r>
        <w:rPr>
          <w:rFonts w:cs="Arial"/>
          <w:sz w:val="30"/>
          <w:szCs w:val="30"/>
        </w:rPr>
        <w:fldChar w:fldCharType="end"/>
      </w:r>
      <w:sdt>
        <w:sdtPr>
          <w:rPr>
            <w:rFonts w:cs="Arial"/>
            <w:color w:val="365F91" w:themeColor="accent1" w:themeShade="BF"/>
            <w:sz w:val="30"/>
            <w:szCs w:val="30"/>
          </w:rPr>
          <w:alias w:val="Palavras-chave"/>
          <w:tag w:val=""/>
          <w:id w:val="-1374459603"/>
          <w:placeholder>
            <w:docPart w:val="4C75F126CE2249E2B3D8349E8F68361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="00774643" w:rsidRPr="00781258">
            <w:rPr>
              <w:rFonts w:cs="Arial"/>
              <w:color w:val="365F91" w:themeColor="accent1" w:themeShade="BF"/>
              <w:sz w:val="30"/>
              <w:szCs w:val="30"/>
            </w:rPr>
            <w:t>[Nome do Módulo]</w:t>
          </w:r>
        </w:sdtContent>
      </w:sdt>
    </w:p>
    <w:sdt>
      <w:sdtPr>
        <w:rPr>
          <w:rFonts w:cs="Arial"/>
          <w:sz w:val="28"/>
          <w:szCs w:val="28"/>
        </w:rPr>
        <w:alias w:val="Comentários"/>
        <w:tag w:val=""/>
        <w:id w:val="-828523649"/>
        <w:placeholder>
          <w:docPart w:val="173A7FB2CE2A415283D5664A774AD273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p w14:paraId="5FCD5549" w14:textId="5CEC5F87" w:rsidR="00D35AF3" w:rsidRDefault="00C43E53" w:rsidP="00D35AF3">
          <w:pPr>
            <w:jc w:val="right"/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Versão 0.1</w:t>
          </w:r>
        </w:p>
      </w:sdtContent>
    </w:sdt>
    <w:p w14:paraId="634DBE8A" w14:textId="77777777" w:rsidR="00D35AF3" w:rsidRDefault="00D35AF3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1160E81F" w14:textId="758C82FC" w:rsidR="000C48DA" w:rsidRDefault="00BB37D6" w:rsidP="000031C0">
      <w:pPr>
        <w:jc w:val="center"/>
        <w:rPr>
          <w:rFonts w:cs="Arial"/>
          <w:b/>
          <w:sz w:val="28"/>
          <w:szCs w:val="28"/>
        </w:rPr>
      </w:pPr>
      <w:r w:rsidRPr="00DF21D6">
        <w:rPr>
          <w:rFonts w:cs="Arial"/>
          <w:b/>
          <w:sz w:val="28"/>
          <w:szCs w:val="28"/>
        </w:rPr>
        <w:lastRenderedPageBreak/>
        <w:t>Histórico de Revisão</w:t>
      </w:r>
    </w:p>
    <w:tbl>
      <w:tblPr>
        <w:tblpPr w:leftFromText="141" w:rightFromText="141" w:vertAnchor="text" w:horzAnchor="margin" w:tblpY="52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6"/>
        <w:gridCol w:w="850"/>
        <w:gridCol w:w="6261"/>
        <w:gridCol w:w="1559"/>
      </w:tblGrid>
      <w:tr w:rsidR="00A8531D" w:rsidRPr="00DF21D6" w14:paraId="3D08FB5D" w14:textId="77777777" w:rsidTr="00344D7D">
        <w:tc>
          <w:tcPr>
            <w:tcW w:w="1106" w:type="dxa"/>
            <w:shd w:val="clear" w:color="auto" w:fill="8DB3E2" w:themeFill="text2" w:themeFillTint="66"/>
          </w:tcPr>
          <w:p w14:paraId="4BF8A0E1" w14:textId="77777777" w:rsidR="00A8531D" w:rsidRPr="00DF21D6" w:rsidRDefault="00A8531D" w:rsidP="00A8531D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 w:rsidRPr="00DF21D6">
              <w:rPr>
                <w:b/>
                <w:lang w:val="pt-BR"/>
              </w:rPr>
              <w:t>Data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14:paraId="1C40BA59" w14:textId="77777777" w:rsidR="00A8531D" w:rsidRPr="00DF21D6" w:rsidRDefault="00A8531D" w:rsidP="00A8531D">
            <w:pPr>
              <w:pStyle w:val="RUPTabela"/>
              <w:snapToGrid w:val="0"/>
              <w:ind w:left="-108" w:right="-108"/>
              <w:jc w:val="center"/>
              <w:rPr>
                <w:b/>
                <w:lang w:val="pt-BR"/>
              </w:rPr>
            </w:pPr>
            <w:r w:rsidRPr="00DF21D6">
              <w:rPr>
                <w:b/>
                <w:lang w:val="pt-BR"/>
              </w:rPr>
              <w:t>Versão</w:t>
            </w:r>
          </w:p>
        </w:tc>
        <w:tc>
          <w:tcPr>
            <w:tcW w:w="6261" w:type="dxa"/>
            <w:shd w:val="clear" w:color="auto" w:fill="8DB3E2" w:themeFill="text2" w:themeFillTint="66"/>
          </w:tcPr>
          <w:p w14:paraId="7A399D4E" w14:textId="77777777" w:rsidR="00A8531D" w:rsidRPr="00DF21D6" w:rsidRDefault="00A8531D" w:rsidP="00A8531D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 w:rsidRPr="00DF21D6">
              <w:rPr>
                <w:b/>
                <w:lang w:val="pt-BR"/>
              </w:rPr>
              <w:t>Descrição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14:paraId="0F54A34A" w14:textId="77777777" w:rsidR="00A8531D" w:rsidRPr="00DF21D6" w:rsidRDefault="00A8531D" w:rsidP="00A8531D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 w:rsidRPr="00DF21D6">
              <w:rPr>
                <w:b/>
                <w:lang w:val="pt-BR"/>
              </w:rPr>
              <w:t>Autor</w:t>
            </w:r>
          </w:p>
        </w:tc>
      </w:tr>
      <w:tr w:rsidR="00A8531D" w:rsidRPr="00DF21D6" w14:paraId="2444DEBD" w14:textId="77777777" w:rsidTr="00344D7D">
        <w:trPr>
          <w:trHeight w:val="70"/>
        </w:trPr>
        <w:tc>
          <w:tcPr>
            <w:tcW w:w="1106" w:type="dxa"/>
            <w:vAlign w:val="center"/>
          </w:tcPr>
          <w:p w14:paraId="1CA00271" w14:textId="390FE21A" w:rsidR="00A8531D" w:rsidRPr="00AF74C0" w:rsidRDefault="00A8531D" w:rsidP="00E04DDA">
            <w:pPr>
              <w:pStyle w:val="RUPTabela"/>
              <w:snapToGrid w:val="0"/>
              <w:jc w:val="center"/>
              <w:rPr>
                <w:sz w:val="16"/>
                <w:szCs w:val="16"/>
                <w:lang w:val="pt-BR"/>
              </w:rPr>
            </w:pPr>
          </w:p>
        </w:tc>
        <w:tc>
          <w:tcPr>
            <w:tcW w:w="850" w:type="dxa"/>
            <w:vAlign w:val="center"/>
          </w:tcPr>
          <w:p w14:paraId="418A72DB" w14:textId="67E4369C" w:rsidR="00A8531D" w:rsidRPr="00AF74C0" w:rsidRDefault="00A8531D" w:rsidP="00A8531D">
            <w:pPr>
              <w:pStyle w:val="RUPTabela"/>
              <w:snapToGrid w:val="0"/>
              <w:jc w:val="center"/>
              <w:rPr>
                <w:sz w:val="16"/>
                <w:szCs w:val="16"/>
                <w:lang w:val="pt-BR"/>
              </w:rPr>
            </w:pPr>
          </w:p>
        </w:tc>
        <w:tc>
          <w:tcPr>
            <w:tcW w:w="6261" w:type="dxa"/>
            <w:vAlign w:val="center"/>
          </w:tcPr>
          <w:p w14:paraId="7765122C" w14:textId="6B2AE6C6" w:rsidR="00A8531D" w:rsidRPr="00AF74C0" w:rsidRDefault="00A8531D" w:rsidP="00136CB0">
            <w:pPr>
              <w:pStyle w:val="RUPTabela"/>
              <w:snapToGrid w:val="0"/>
              <w:jc w:val="center"/>
              <w:rPr>
                <w:sz w:val="16"/>
                <w:szCs w:val="16"/>
                <w:lang w:val="pt-BR"/>
              </w:rPr>
            </w:pPr>
          </w:p>
        </w:tc>
        <w:tc>
          <w:tcPr>
            <w:tcW w:w="1559" w:type="dxa"/>
            <w:vAlign w:val="center"/>
          </w:tcPr>
          <w:p w14:paraId="7B772149" w14:textId="5105EB90" w:rsidR="00A8531D" w:rsidRPr="00AF74C0" w:rsidRDefault="00A8531D" w:rsidP="00A8531D">
            <w:pPr>
              <w:pStyle w:val="RUPTabela"/>
              <w:snapToGrid w:val="0"/>
              <w:jc w:val="center"/>
              <w:rPr>
                <w:sz w:val="16"/>
                <w:szCs w:val="16"/>
                <w:lang w:val="pt-BR"/>
              </w:rPr>
            </w:pPr>
          </w:p>
        </w:tc>
      </w:tr>
    </w:tbl>
    <w:p w14:paraId="2A89EA0B" w14:textId="77777777" w:rsidR="000031C0" w:rsidRPr="00DF21D6" w:rsidRDefault="000031C0" w:rsidP="000031C0">
      <w:pPr>
        <w:jc w:val="center"/>
        <w:rPr>
          <w:rFonts w:cs="Arial"/>
          <w:lang w:eastAsia="ar-SA"/>
        </w:rPr>
      </w:pPr>
    </w:p>
    <w:sdt>
      <w:sdtPr>
        <w:rPr>
          <w:rFonts w:eastAsia="MS Gothic"/>
          <w:b/>
          <w:bCs/>
          <w:color w:val="365F91"/>
          <w:sz w:val="24"/>
          <w:szCs w:val="28"/>
          <w:lang w:eastAsia="en-US"/>
        </w:rPr>
        <w:id w:val="-1448156906"/>
        <w:docPartObj>
          <w:docPartGallery w:val="Table of Contents"/>
          <w:docPartUnique/>
        </w:docPartObj>
      </w:sdtPr>
      <w:sdtContent>
        <w:p w14:paraId="18B56D39" w14:textId="77777777" w:rsidR="002737BF" w:rsidRDefault="002737BF" w:rsidP="000031C0">
          <w:pPr>
            <w:jc w:val="center"/>
            <w:rPr>
              <w:rFonts w:eastAsia="MS Gothic"/>
              <w:b/>
              <w:bCs/>
              <w:color w:val="365F91"/>
              <w:sz w:val="24"/>
              <w:szCs w:val="28"/>
              <w:lang w:eastAsia="en-US"/>
            </w:rPr>
          </w:pPr>
        </w:p>
        <w:p w14:paraId="45F34057" w14:textId="77777777" w:rsidR="002737BF" w:rsidRDefault="00A8531D">
          <w:pPr>
            <w:jc w:val="left"/>
            <w:rPr>
              <w:rFonts w:eastAsia="MS Gothic"/>
              <w:b/>
              <w:bCs/>
              <w:color w:val="365F91"/>
              <w:sz w:val="24"/>
              <w:szCs w:val="28"/>
              <w:lang w:eastAsia="en-US"/>
            </w:rPr>
          </w:pPr>
          <w:r>
            <w:rPr>
              <w:rFonts w:eastAsia="MS Gothic"/>
              <w:b/>
              <w:bCs/>
              <w:color w:val="365F91"/>
              <w:sz w:val="24"/>
              <w:szCs w:val="28"/>
              <w:lang w:eastAsia="en-US"/>
            </w:rPr>
            <w:t xml:space="preserve"> </w:t>
          </w:r>
          <w:r w:rsidR="002737BF">
            <w:rPr>
              <w:rFonts w:eastAsia="MS Gothic"/>
              <w:b/>
              <w:bCs/>
              <w:color w:val="365F91"/>
              <w:sz w:val="24"/>
              <w:szCs w:val="28"/>
              <w:lang w:eastAsia="en-US"/>
            </w:rPr>
            <w:br w:type="page"/>
          </w:r>
        </w:p>
        <w:p w14:paraId="695A1F36" w14:textId="032BE4C0" w:rsidR="009C4B57" w:rsidRPr="000031C0" w:rsidRDefault="009C4B57" w:rsidP="000031C0">
          <w:pPr>
            <w:jc w:val="center"/>
            <w:rPr>
              <w:rFonts w:cs="Arial"/>
              <w:b/>
              <w:sz w:val="24"/>
            </w:rPr>
          </w:pPr>
          <w:r w:rsidRPr="000031C0">
            <w:rPr>
              <w:rFonts w:cs="Arial"/>
              <w:b/>
              <w:sz w:val="24"/>
            </w:rPr>
            <w:lastRenderedPageBreak/>
            <w:t>Sumário</w:t>
          </w:r>
        </w:p>
        <w:p w14:paraId="416C37FA" w14:textId="77777777" w:rsidR="009C4B57" w:rsidRPr="0001118C" w:rsidRDefault="009C4B57" w:rsidP="009C4B57">
          <w:pPr>
            <w:spacing w:line="360" w:lineRule="auto"/>
            <w:rPr>
              <w:rFonts w:cs="Arial"/>
              <w:color w:val="FF0000"/>
              <w:lang w:eastAsia="en-US"/>
            </w:rPr>
          </w:pPr>
        </w:p>
        <w:p w14:paraId="16057313" w14:textId="3BD9849A" w:rsidR="00E06ADF" w:rsidRDefault="002737BF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rPr>
              <w:bCs/>
              <w:noProof/>
              <w:color w:val="FF0000"/>
            </w:rPr>
            <w:fldChar w:fldCharType="begin"/>
          </w:r>
          <w:r>
            <w:rPr>
              <w:bCs/>
              <w:noProof/>
              <w:color w:val="FF0000"/>
            </w:rPr>
            <w:instrText xml:space="preserve"> TOC \o "1-7" \h \z \u </w:instrText>
          </w:r>
          <w:r>
            <w:rPr>
              <w:bCs/>
              <w:noProof/>
              <w:color w:val="FF0000"/>
            </w:rPr>
            <w:fldChar w:fldCharType="separate"/>
          </w:r>
          <w:hyperlink w:anchor="_Toc54704839" w:history="1">
            <w:r w:rsidR="00E06ADF" w:rsidRPr="00673BD8">
              <w:rPr>
                <w:rStyle w:val="Hyperlink"/>
                <w:rFonts w:eastAsia="MS Mincho" w:cs="Arial"/>
                <w:noProof/>
              </w:rPr>
              <w:t>1.</w:t>
            </w:r>
            <w:r w:rsidR="00E06AD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06ADF" w:rsidRPr="00673BD8">
              <w:rPr>
                <w:rStyle w:val="Hyperlink"/>
                <w:rFonts w:eastAsia="MS Mincho" w:cs="Arial"/>
                <w:noProof/>
              </w:rPr>
              <w:t>INTRODUÇÃO</w:t>
            </w:r>
            <w:r w:rsidR="00E06ADF">
              <w:rPr>
                <w:noProof/>
                <w:webHidden/>
              </w:rPr>
              <w:tab/>
            </w:r>
            <w:r w:rsidR="00E06ADF">
              <w:rPr>
                <w:noProof/>
                <w:webHidden/>
              </w:rPr>
              <w:fldChar w:fldCharType="begin"/>
            </w:r>
            <w:r w:rsidR="00E06ADF">
              <w:rPr>
                <w:noProof/>
                <w:webHidden/>
              </w:rPr>
              <w:instrText xml:space="preserve"> PAGEREF _Toc54704839 \h </w:instrText>
            </w:r>
            <w:r w:rsidR="00E06ADF">
              <w:rPr>
                <w:noProof/>
                <w:webHidden/>
              </w:rPr>
            </w:r>
            <w:r w:rsidR="00E06ADF">
              <w:rPr>
                <w:noProof/>
                <w:webHidden/>
              </w:rPr>
              <w:fldChar w:fldCharType="separate"/>
            </w:r>
            <w:r w:rsidR="00E06ADF">
              <w:rPr>
                <w:noProof/>
                <w:webHidden/>
              </w:rPr>
              <w:t>4</w:t>
            </w:r>
            <w:r w:rsidR="00E06ADF">
              <w:rPr>
                <w:noProof/>
                <w:webHidden/>
              </w:rPr>
              <w:fldChar w:fldCharType="end"/>
            </w:r>
          </w:hyperlink>
        </w:p>
        <w:p w14:paraId="6A1C686E" w14:textId="03739F77" w:rsidR="00E06ADF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4704840" w:history="1">
            <w:r w:rsidR="00E06ADF" w:rsidRPr="00673BD8">
              <w:rPr>
                <w:rStyle w:val="Hyperlink"/>
                <w:rFonts w:eastAsia="MS Mincho" w:cs="Arial"/>
                <w:noProof/>
              </w:rPr>
              <w:t>2.</w:t>
            </w:r>
            <w:r w:rsidR="00E06AD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06ADF" w:rsidRPr="00673BD8">
              <w:rPr>
                <w:rStyle w:val="Hyperlink"/>
                <w:rFonts w:eastAsia="MS Mincho" w:cs="Arial"/>
                <w:noProof/>
              </w:rPr>
              <w:t>BREVE DESCRIÇÃO</w:t>
            </w:r>
            <w:r w:rsidR="00E06ADF">
              <w:rPr>
                <w:noProof/>
                <w:webHidden/>
              </w:rPr>
              <w:tab/>
            </w:r>
            <w:r w:rsidR="00E06ADF">
              <w:rPr>
                <w:noProof/>
                <w:webHidden/>
              </w:rPr>
              <w:fldChar w:fldCharType="begin"/>
            </w:r>
            <w:r w:rsidR="00E06ADF">
              <w:rPr>
                <w:noProof/>
                <w:webHidden/>
              </w:rPr>
              <w:instrText xml:space="preserve"> PAGEREF _Toc54704840 \h </w:instrText>
            </w:r>
            <w:r w:rsidR="00E06ADF">
              <w:rPr>
                <w:noProof/>
                <w:webHidden/>
              </w:rPr>
            </w:r>
            <w:r w:rsidR="00E06ADF">
              <w:rPr>
                <w:noProof/>
                <w:webHidden/>
              </w:rPr>
              <w:fldChar w:fldCharType="separate"/>
            </w:r>
            <w:r w:rsidR="00E06ADF">
              <w:rPr>
                <w:noProof/>
                <w:webHidden/>
              </w:rPr>
              <w:t>4</w:t>
            </w:r>
            <w:r w:rsidR="00E06ADF">
              <w:rPr>
                <w:noProof/>
                <w:webHidden/>
              </w:rPr>
              <w:fldChar w:fldCharType="end"/>
            </w:r>
          </w:hyperlink>
        </w:p>
        <w:p w14:paraId="5EDF3D91" w14:textId="56747DD0" w:rsidR="00E06ADF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4704841" w:history="1">
            <w:r w:rsidR="00E06ADF" w:rsidRPr="00673BD8">
              <w:rPr>
                <w:rStyle w:val="Hyperlink"/>
                <w:rFonts w:eastAsia="MS Mincho" w:cs="Arial"/>
                <w:noProof/>
              </w:rPr>
              <w:t>3.</w:t>
            </w:r>
            <w:r w:rsidR="00E06AD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06ADF" w:rsidRPr="00673BD8">
              <w:rPr>
                <w:rStyle w:val="Hyperlink"/>
                <w:rFonts w:eastAsia="MS Mincho" w:cs="Arial"/>
                <w:noProof/>
              </w:rPr>
              <w:t>ATORES</w:t>
            </w:r>
            <w:r w:rsidR="00E06ADF">
              <w:rPr>
                <w:noProof/>
                <w:webHidden/>
              </w:rPr>
              <w:tab/>
            </w:r>
            <w:r w:rsidR="00E06ADF">
              <w:rPr>
                <w:noProof/>
                <w:webHidden/>
              </w:rPr>
              <w:fldChar w:fldCharType="begin"/>
            </w:r>
            <w:r w:rsidR="00E06ADF">
              <w:rPr>
                <w:noProof/>
                <w:webHidden/>
              </w:rPr>
              <w:instrText xml:space="preserve"> PAGEREF _Toc54704841 \h </w:instrText>
            </w:r>
            <w:r w:rsidR="00E06ADF">
              <w:rPr>
                <w:noProof/>
                <w:webHidden/>
              </w:rPr>
            </w:r>
            <w:r w:rsidR="00E06ADF">
              <w:rPr>
                <w:noProof/>
                <w:webHidden/>
              </w:rPr>
              <w:fldChar w:fldCharType="separate"/>
            </w:r>
            <w:r w:rsidR="00E06ADF">
              <w:rPr>
                <w:noProof/>
                <w:webHidden/>
              </w:rPr>
              <w:t>4</w:t>
            </w:r>
            <w:r w:rsidR="00E06ADF">
              <w:rPr>
                <w:noProof/>
                <w:webHidden/>
              </w:rPr>
              <w:fldChar w:fldCharType="end"/>
            </w:r>
          </w:hyperlink>
        </w:p>
        <w:p w14:paraId="3549DC50" w14:textId="73BFD98F" w:rsidR="00E06ADF" w:rsidRDefault="00000000">
          <w:pPr>
            <w:pStyle w:val="Sumrio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4704842" w:history="1">
            <w:r w:rsidR="00E06ADF" w:rsidRPr="00673BD8">
              <w:rPr>
                <w:rStyle w:val="Hyperlink"/>
                <w:rFonts w:ascii="Wingdings" w:eastAsia="MS Mincho" w:hAnsi="Wingdings"/>
                <w:noProof/>
              </w:rPr>
              <w:t></w:t>
            </w:r>
            <w:r w:rsidR="00E06AD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06ADF" w:rsidRPr="00673BD8">
              <w:rPr>
                <w:rStyle w:val="Hyperlink"/>
                <w:rFonts w:eastAsia="MS Mincho"/>
                <w:noProof/>
              </w:rPr>
              <w:t>Ator 1</w:t>
            </w:r>
            <w:r w:rsidR="00E06ADF">
              <w:rPr>
                <w:noProof/>
                <w:webHidden/>
              </w:rPr>
              <w:tab/>
            </w:r>
            <w:r w:rsidR="00E06ADF">
              <w:rPr>
                <w:noProof/>
                <w:webHidden/>
              </w:rPr>
              <w:fldChar w:fldCharType="begin"/>
            </w:r>
            <w:r w:rsidR="00E06ADF">
              <w:rPr>
                <w:noProof/>
                <w:webHidden/>
              </w:rPr>
              <w:instrText xml:space="preserve"> PAGEREF _Toc54704842 \h </w:instrText>
            </w:r>
            <w:r w:rsidR="00E06ADF">
              <w:rPr>
                <w:noProof/>
                <w:webHidden/>
              </w:rPr>
            </w:r>
            <w:r w:rsidR="00E06ADF">
              <w:rPr>
                <w:noProof/>
                <w:webHidden/>
              </w:rPr>
              <w:fldChar w:fldCharType="separate"/>
            </w:r>
            <w:r w:rsidR="00E06ADF">
              <w:rPr>
                <w:noProof/>
                <w:webHidden/>
              </w:rPr>
              <w:t>4</w:t>
            </w:r>
            <w:r w:rsidR="00E06ADF">
              <w:rPr>
                <w:noProof/>
                <w:webHidden/>
              </w:rPr>
              <w:fldChar w:fldCharType="end"/>
            </w:r>
          </w:hyperlink>
        </w:p>
        <w:p w14:paraId="6D95AD78" w14:textId="10C2BD4A" w:rsidR="00E06ADF" w:rsidRDefault="00000000">
          <w:pPr>
            <w:pStyle w:val="Sumrio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4704843" w:history="1">
            <w:r w:rsidR="00E06ADF" w:rsidRPr="00673BD8">
              <w:rPr>
                <w:rStyle w:val="Hyperlink"/>
                <w:rFonts w:ascii="Wingdings" w:eastAsia="MS Mincho" w:hAnsi="Wingdings"/>
                <w:noProof/>
              </w:rPr>
              <w:t></w:t>
            </w:r>
            <w:r w:rsidR="00E06AD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06ADF" w:rsidRPr="00673BD8">
              <w:rPr>
                <w:rStyle w:val="Hyperlink"/>
                <w:rFonts w:eastAsia="MS Mincho"/>
                <w:noProof/>
              </w:rPr>
              <w:t>Ator 2</w:t>
            </w:r>
            <w:r w:rsidR="00E06ADF">
              <w:rPr>
                <w:noProof/>
                <w:webHidden/>
              </w:rPr>
              <w:tab/>
            </w:r>
            <w:r w:rsidR="00E06ADF">
              <w:rPr>
                <w:noProof/>
                <w:webHidden/>
              </w:rPr>
              <w:fldChar w:fldCharType="begin"/>
            </w:r>
            <w:r w:rsidR="00E06ADF">
              <w:rPr>
                <w:noProof/>
                <w:webHidden/>
              </w:rPr>
              <w:instrText xml:space="preserve"> PAGEREF _Toc54704843 \h </w:instrText>
            </w:r>
            <w:r w:rsidR="00E06ADF">
              <w:rPr>
                <w:noProof/>
                <w:webHidden/>
              </w:rPr>
            </w:r>
            <w:r w:rsidR="00E06ADF">
              <w:rPr>
                <w:noProof/>
                <w:webHidden/>
              </w:rPr>
              <w:fldChar w:fldCharType="separate"/>
            </w:r>
            <w:r w:rsidR="00E06ADF">
              <w:rPr>
                <w:noProof/>
                <w:webHidden/>
              </w:rPr>
              <w:t>4</w:t>
            </w:r>
            <w:r w:rsidR="00E06ADF">
              <w:rPr>
                <w:noProof/>
                <w:webHidden/>
              </w:rPr>
              <w:fldChar w:fldCharType="end"/>
            </w:r>
          </w:hyperlink>
        </w:p>
        <w:p w14:paraId="222CCE94" w14:textId="2F7E348D" w:rsidR="00E06ADF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4704844" w:history="1">
            <w:r w:rsidR="00E06ADF" w:rsidRPr="00673BD8">
              <w:rPr>
                <w:rStyle w:val="Hyperlink"/>
                <w:rFonts w:eastAsia="MS Mincho" w:cs="Arial"/>
                <w:noProof/>
              </w:rPr>
              <w:t>4.</w:t>
            </w:r>
            <w:r w:rsidR="00E06AD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06ADF" w:rsidRPr="00673BD8">
              <w:rPr>
                <w:rStyle w:val="Hyperlink"/>
                <w:rFonts w:eastAsia="MS Mincho" w:cs="Arial"/>
                <w:noProof/>
              </w:rPr>
              <w:t>TELAS</w:t>
            </w:r>
            <w:r w:rsidR="00E06ADF">
              <w:rPr>
                <w:noProof/>
                <w:webHidden/>
              </w:rPr>
              <w:tab/>
            </w:r>
            <w:r w:rsidR="00E06ADF">
              <w:rPr>
                <w:noProof/>
                <w:webHidden/>
              </w:rPr>
              <w:fldChar w:fldCharType="begin"/>
            </w:r>
            <w:r w:rsidR="00E06ADF">
              <w:rPr>
                <w:noProof/>
                <w:webHidden/>
              </w:rPr>
              <w:instrText xml:space="preserve"> PAGEREF _Toc54704844 \h </w:instrText>
            </w:r>
            <w:r w:rsidR="00E06ADF">
              <w:rPr>
                <w:noProof/>
                <w:webHidden/>
              </w:rPr>
            </w:r>
            <w:r w:rsidR="00E06ADF">
              <w:rPr>
                <w:noProof/>
                <w:webHidden/>
              </w:rPr>
              <w:fldChar w:fldCharType="separate"/>
            </w:r>
            <w:r w:rsidR="00E06ADF">
              <w:rPr>
                <w:noProof/>
                <w:webHidden/>
              </w:rPr>
              <w:t>5</w:t>
            </w:r>
            <w:r w:rsidR="00E06ADF">
              <w:rPr>
                <w:noProof/>
                <w:webHidden/>
              </w:rPr>
              <w:fldChar w:fldCharType="end"/>
            </w:r>
          </w:hyperlink>
        </w:p>
        <w:p w14:paraId="2BFDD284" w14:textId="5B8CA629" w:rsidR="00E06ADF" w:rsidRDefault="00000000">
          <w:pPr>
            <w:pStyle w:val="Sumrio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4704845" w:history="1">
            <w:r w:rsidR="00E06ADF" w:rsidRPr="00673BD8">
              <w:rPr>
                <w:rStyle w:val="Hyperlink"/>
                <w:rFonts w:eastAsia="MS Mincho" w:cs="Arial"/>
                <w:noProof/>
              </w:rPr>
              <w:t>4.1</w:t>
            </w:r>
            <w:r w:rsidR="00E06AD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06ADF" w:rsidRPr="00673BD8">
              <w:rPr>
                <w:rStyle w:val="Hyperlink"/>
                <w:rFonts w:eastAsia="MS Mincho"/>
                <w:noProof/>
              </w:rPr>
              <w:t>&lt;Nome da funcionalidade</w:t>
            </w:r>
            <w:r w:rsidR="00E06ADF">
              <w:rPr>
                <w:noProof/>
                <w:webHidden/>
              </w:rPr>
              <w:tab/>
            </w:r>
            <w:r w:rsidR="00E06ADF">
              <w:rPr>
                <w:noProof/>
                <w:webHidden/>
              </w:rPr>
              <w:fldChar w:fldCharType="begin"/>
            </w:r>
            <w:r w:rsidR="00E06ADF">
              <w:rPr>
                <w:noProof/>
                <w:webHidden/>
              </w:rPr>
              <w:instrText xml:space="preserve"> PAGEREF _Toc54704845 \h </w:instrText>
            </w:r>
            <w:r w:rsidR="00E06ADF">
              <w:rPr>
                <w:noProof/>
                <w:webHidden/>
              </w:rPr>
            </w:r>
            <w:r w:rsidR="00E06ADF">
              <w:rPr>
                <w:noProof/>
                <w:webHidden/>
              </w:rPr>
              <w:fldChar w:fldCharType="separate"/>
            </w:r>
            <w:r w:rsidR="00E06ADF">
              <w:rPr>
                <w:noProof/>
                <w:webHidden/>
              </w:rPr>
              <w:t>5</w:t>
            </w:r>
            <w:r w:rsidR="00E06ADF">
              <w:rPr>
                <w:noProof/>
                <w:webHidden/>
              </w:rPr>
              <w:fldChar w:fldCharType="end"/>
            </w:r>
          </w:hyperlink>
        </w:p>
        <w:p w14:paraId="4381E81F" w14:textId="06631311" w:rsidR="00E06ADF" w:rsidRDefault="00000000">
          <w:pPr>
            <w:pStyle w:val="Sumrio7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704846" w:history="1">
            <w:r w:rsidR="00E06ADF" w:rsidRPr="00673BD8">
              <w:rPr>
                <w:rStyle w:val="Hyperlink"/>
                <w:rFonts w:eastAsia="MS Mincho"/>
                <w:noProof/>
              </w:rPr>
              <w:t>I.</w:t>
            </w:r>
            <w:r w:rsidR="00E06A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06ADF" w:rsidRPr="00673BD8">
              <w:rPr>
                <w:rStyle w:val="Hyperlink"/>
                <w:rFonts w:eastAsia="MS Mincho"/>
                <w:noProof/>
              </w:rPr>
              <w:t>Protótipo</w:t>
            </w:r>
            <w:r w:rsidR="00E06ADF">
              <w:rPr>
                <w:noProof/>
                <w:webHidden/>
              </w:rPr>
              <w:tab/>
            </w:r>
            <w:r w:rsidR="00E06ADF">
              <w:rPr>
                <w:noProof/>
                <w:webHidden/>
              </w:rPr>
              <w:fldChar w:fldCharType="begin"/>
            </w:r>
            <w:r w:rsidR="00E06ADF">
              <w:rPr>
                <w:noProof/>
                <w:webHidden/>
              </w:rPr>
              <w:instrText xml:space="preserve"> PAGEREF _Toc54704846 \h </w:instrText>
            </w:r>
            <w:r w:rsidR="00E06ADF">
              <w:rPr>
                <w:noProof/>
                <w:webHidden/>
              </w:rPr>
            </w:r>
            <w:r w:rsidR="00E06ADF">
              <w:rPr>
                <w:noProof/>
                <w:webHidden/>
              </w:rPr>
              <w:fldChar w:fldCharType="separate"/>
            </w:r>
            <w:r w:rsidR="00E06ADF">
              <w:rPr>
                <w:noProof/>
                <w:webHidden/>
              </w:rPr>
              <w:t>5</w:t>
            </w:r>
            <w:r w:rsidR="00E06ADF">
              <w:rPr>
                <w:noProof/>
                <w:webHidden/>
              </w:rPr>
              <w:fldChar w:fldCharType="end"/>
            </w:r>
          </w:hyperlink>
        </w:p>
        <w:p w14:paraId="69B2C2C1" w14:textId="07C44EDB" w:rsidR="00E06ADF" w:rsidRDefault="00000000">
          <w:pPr>
            <w:pStyle w:val="Sumrio7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704847" w:history="1">
            <w:r w:rsidR="00E06ADF" w:rsidRPr="00673BD8">
              <w:rPr>
                <w:rStyle w:val="Hyperlink"/>
                <w:rFonts w:eastAsia="MS Mincho"/>
                <w:noProof/>
              </w:rPr>
              <w:t>II.</w:t>
            </w:r>
            <w:r w:rsidR="00E06A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06ADF" w:rsidRPr="00673BD8">
              <w:rPr>
                <w:rStyle w:val="Hyperlink"/>
                <w:rFonts w:eastAsia="MS Mincho"/>
                <w:noProof/>
              </w:rPr>
              <w:t>Descrição</w:t>
            </w:r>
            <w:r w:rsidR="00E06ADF">
              <w:rPr>
                <w:noProof/>
                <w:webHidden/>
              </w:rPr>
              <w:tab/>
            </w:r>
            <w:r w:rsidR="00E06ADF">
              <w:rPr>
                <w:noProof/>
                <w:webHidden/>
              </w:rPr>
              <w:fldChar w:fldCharType="begin"/>
            </w:r>
            <w:r w:rsidR="00E06ADF">
              <w:rPr>
                <w:noProof/>
                <w:webHidden/>
              </w:rPr>
              <w:instrText xml:space="preserve"> PAGEREF _Toc54704847 \h </w:instrText>
            </w:r>
            <w:r w:rsidR="00E06ADF">
              <w:rPr>
                <w:noProof/>
                <w:webHidden/>
              </w:rPr>
            </w:r>
            <w:r w:rsidR="00E06ADF">
              <w:rPr>
                <w:noProof/>
                <w:webHidden/>
              </w:rPr>
              <w:fldChar w:fldCharType="separate"/>
            </w:r>
            <w:r w:rsidR="00E06ADF">
              <w:rPr>
                <w:noProof/>
                <w:webHidden/>
              </w:rPr>
              <w:t>5</w:t>
            </w:r>
            <w:r w:rsidR="00E06ADF">
              <w:rPr>
                <w:noProof/>
                <w:webHidden/>
              </w:rPr>
              <w:fldChar w:fldCharType="end"/>
            </w:r>
          </w:hyperlink>
        </w:p>
        <w:p w14:paraId="09E6499F" w14:textId="43CED37F" w:rsidR="00E06ADF" w:rsidRDefault="00000000">
          <w:pPr>
            <w:pStyle w:val="Sumrio7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704848" w:history="1">
            <w:r w:rsidR="00E06ADF" w:rsidRPr="00673BD8">
              <w:rPr>
                <w:rStyle w:val="Hyperlink"/>
                <w:rFonts w:eastAsia="MS Mincho"/>
                <w:noProof/>
              </w:rPr>
              <w:t>III.</w:t>
            </w:r>
            <w:r w:rsidR="00E06A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06ADF" w:rsidRPr="00673BD8">
              <w:rPr>
                <w:rStyle w:val="Hyperlink"/>
                <w:rFonts w:eastAsia="MS Mincho"/>
                <w:noProof/>
              </w:rPr>
              <w:t>Detalhamento dos eventos da tela</w:t>
            </w:r>
            <w:r w:rsidR="00E06ADF">
              <w:rPr>
                <w:noProof/>
                <w:webHidden/>
              </w:rPr>
              <w:tab/>
            </w:r>
            <w:r w:rsidR="00E06ADF">
              <w:rPr>
                <w:noProof/>
                <w:webHidden/>
              </w:rPr>
              <w:fldChar w:fldCharType="begin"/>
            </w:r>
            <w:r w:rsidR="00E06ADF">
              <w:rPr>
                <w:noProof/>
                <w:webHidden/>
              </w:rPr>
              <w:instrText xml:space="preserve"> PAGEREF _Toc54704848 \h </w:instrText>
            </w:r>
            <w:r w:rsidR="00E06ADF">
              <w:rPr>
                <w:noProof/>
                <w:webHidden/>
              </w:rPr>
            </w:r>
            <w:r w:rsidR="00E06ADF">
              <w:rPr>
                <w:noProof/>
                <w:webHidden/>
              </w:rPr>
              <w:fldChar w:fldCharType="separate"/>
            </w:r>
            <w:r w:rsidR="00E06ADF">
              <w:rPr>
                <w:noProof/>
                <w:webHidden/>
              </w:rPr>
              <w:t>5</w:t>
            </w:r>
            <w:r w:rsidR="00E06ADF">
              <w:rPr>
                <w:noProof/>
                <w:webHidden/>
              </w:rPr>
              <w:fldChar w:fldCharType="end"/>
            </w:r>
          </w:hyperlink>
        </w:p>
        <w:p w14:paraId="62A314A1" w14:textId="5A471B27" w:rsidR="00E06ADF" w:rsidRDefault="00000000">
          <w:pPr>
            <w:pStyle w:val="Sumrio7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704849" w:history="1">
            <w:r w:rsidR="00E06ADF" w:rsidRPr="00673BD8">
              <w:rPr>
                <w:rStyle w:val="Hyperlink"/>
                <w:rFonts w:eastAsia="MS Mincho"/>
                <w:noProof/>
              </w:rPr>
              <w:t>IV.</w:t>
            </w:r>
            <w:r w:rsidR="00E06A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06ADF" w:rsidRPr="00673BD8">
              <w:rPr>
                <w:rStyle w:val="Hyperlink"/>
                <w:rFonts w:eastAsia="MS Mincho"/>
                <w:noProof/>
              </w:rPr>
              <w:t>Definição dos elementos da tela</w:t>
            </w:r>
            <w:r w:rsidR="00E06ADF">
              <w:rPr>
                <w:noProof/>
                <w:webHidden/>
              </w:rPr>
              <w:tab/>
            </w:r>
            <w:r w:rsidR="00E06ADF">
              <w:rPr>
                <w:noProof/>
                <w:webHidden/>
              </w:rPr>
              <w:fldChar w:fldCharType="begin"/>
            </w:r>
            <w:r w:rsidR="00E06ADF">
              <w:rPr>
                <w:noProof/>
                <w:webHidden/>
              </w:rPr>
              <w:instrText xml:space="preserve"> PAGEREF _Toc54704849 \h </w:instrText>
            </w:r>
            <w:r w:rsidR="00E06ADF">
              <w:rPr>
                <w:noProof/>
                <w:webHidden/>
              </w:rPr>
            </w:r>
            <w:r w:rsidR="00E06ADF">
              <w:rPr>
                <w:noProof/>
                <w:webHidden/>
              </w:rPr>
              <w:fldChar w:fldCharType="separate"/>
            </w:r>
            <w:r w:rsidR="00E06ADF">
              <w:rPr>
                <w:noProof/>
                <w:webHidden/>
              </w:rPr>
              <w:t>5</w:t>
            </w:r>
            <w:r w:rsidR="00E06ADF">
              <w:rPr>
                <w:noProof/>
                <w:webHidden/>
              </w:rPr>
              <w:fldChar w:fldCharType="end"/>
            </w:r>
          </w:hyperlink>
        </w:p>
        <w:p w14:paraId="255B4359" w14:textId="7396D294" w:rsidR="00E06ADF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4704850" w:history="1">
            <w:r w:rsidR="00E06ADF" w:rsidRPr="00673BD8">
              <w:rPr>
                <w:rStyle w:val="Hyperlink"/>
                <w:rFonts w:eastAsia="MS Mincho"/>
                <w:noProof/>
              </w:rPr>
              <w:t>5.</w:t>
            </w:r>
            <w:r w:rsidR="00E06AD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06ADF" w:rsidRPr="00673BD8">
              <w:rPr>
                <w:rStyle w:val="Hyperlink"/>
                <w:rFonts w:eastAsia="MS Mincho"/>
                <w:noProof/>
              </w:rPr>
              <w:t>Regras de Negócio</w:t>
            </w:r>
            <w:r w:rsidR="00E06ADF">
              <w:rPr>
                <w:noProof/>
                <w:webHidden/>
              </w:rPr>
              <w:tab/>
            </w:r>
            <w:r w:rsidR="00E06ADF">
              <w:rPr>
                <w:noProof/>
                <w:webHidden/>
              </w:rPr>
              <w:fldChar w:fldCharType="begin"/>
            </w:r>
            <w:r w:rsidR="00E06ADF">
              <w:rPr>
                <w:noProof/>
                <w:webHidden/>
              </w:rPr>
              <w:instrText xml:space="preserve"> PAGEREF _Toc54704850 \h </w:instrText>
            </w:r>
            <w:r w:rsidR="00E06ADF">
              <w:rPr>
                <w:noProof/>
                <w:webHidden/>
              </w:rPr>
            </w:r>
            <w:r w:rsidR="00E06ADF">
              <w:rPr>
                <w:noProof/>
                <w:webHidden/>
              </w:rPr>
              <w:fldChar w:fldCharType="separate"/>
            </w:r>
            <w:r w:rsidR="00E06ADF">
              <w:rPr>
                <w:noProof/>
                <w:webHidden/>
              </w:rPr>
              <w:t>6</w:t>
            </w:r>
            <w:r w:rsidR="00E06ADF">
              <w:rPr>
                <w:noProof/>
                <w:webHidden/>
              </w:rPr>
              <w:fldChar w:fldCharType="end"/>
            </w:r>
          </w:hyperlink>
        </w:p>
        <w:p w14:paraId="39338586" w14:textId="7B86F197" w:rsidR="00E06ADF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4704851" w:history="1">
            <w:r w:rsidR="00E06ADF" w:rsidRPr="00673BD8">
              <w:rPr>
                <w:rStyle w:val="Hyperlink"/>
                <w:rFonts w:eastAsia="MS Mincho" w:cs="Arial"/>
                <w:noProof/>
              </w:rPr>
              <w:t>6.</w:t>
            </w:r>
            <w:r w:rsidR="00E06AD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06ADF" w:rsidRPr="00673BD8">
              <w:rPr>
                <w:rStyle w:val="Hyperlink"/>
                <w:rFonts w:eastAsia="MS Mincho"/>
                <w:noProof/>
              </w:rPr>
              <w:t>Mensagens de Sistema</w:t>
            </w:r>
            <w:r w:rsidR="00E06ADF">
              <w:rPr>
                <w:noProof/>
                <w:webHidden/>
              </w:rPr>
              <w:tab/>
            </w:r>
            <w:r w:rsidR="00E06ADF">
              <w:rPr>
                <w:noProof/>
                <w:webHidden/>
              </w:rPr>
              <w:fldChar w:fldCharType="begin"/>
            </w:r>
            <w:r w:rsidR="00E06ADF">
              <w:rPr>
                <w:noProof/>
                <w:webHidden/>
              </w:rPr>
              <w:instrText xml:space="preserve"> PAGEREF _Toc54704851 \h </w:instrText>
            </w:r>
            <w:r w:rsidR="00E06ADF">
              <w:rPr>
                <w:noProof/>
                <w:webHidden/>
              </w:rPr>
            </w:r>
            <w:r w:rsidR="00E06ADF">
              <w:rPr>
                <w:noProof/>
                <w:webHidden/>
              </w:rPr>
              <w:fldChar w:fldCharType="separate"/>
            </w:r>
            <w:r w:rsidR="00E06ADF">
              <w:rPr>
                <w:noProof/>
                <w:webHidden/>
              </w:rPr>
              <w:t>7</w:t>
            </w:r>
            <w:r w:rsidR="00E06ADF">
              <w:rPr>
                <w:noProof/>
                <w:webHidden/>
              </w:rPr>
              <w:fldChar w:fldCharType="end"/>
            </w:r>
          </w:hyperlink>
        </w:p>
        <w:p w14:paraId="18EB7792" w14:textId="2BF2A089" w:rsidR="009C4B57" w:rsidRDefault="002737BF" w:rsidP="009C4B57">
          <w:pPr>
            <w:pStyle w:val="CabealhodoSumrio"/>
            <w:jc w:val="center"/>
          </w:pPr>
          <w:r>
            <w:rPr>
              <w:rFonts w:eastAsia="Times New Roman"/>
              <w:bCs w:val="0"/>
              <w:noProof/>
              <w:color w:val="FF0000"/>
              <w:sz w:val="20"/>
              <w:szCs w:val="24"/>
              <w:lang w:eastAsia="pt-BR"/>
            </w:rPr>
            <w:fldChar w:fldCharType="end"/>
          </w:r>
        </w:p>
      </w:sdtContent>
    </w:sdt>
    <w:p w14:paraId="22CB2EEA" w14:textId="77777777" w:rsidR="00377DB5" w:rsidRPr="00DF21D6" w:rsidRDefault="00377DB5" w:rsidP="00AB36B6">
      <w:pPr>
        <w:rPr>
          <w:rFonts w:cs="Arial"/>
          <w:sz w:val="16"/>
          <w:szCs w:val="16"/>
        </w:rPr>
      </w:pPr>
    </w:p>
    <w:p w14:paraId="67D380A0" w14:textId="77777777" w:rsidR="001021F1" w:rsidRDefault="001021F1">
      <w:pPr>
        <w:rPr>
          <w:rFonts w:cs="Arial"/>
          <w:szCs w:val="28"/>
        </w:rPr>
      </w:pPr>
      <w:r w:rsidRPr="00DF21D6">
        <w:rPr>
          <w:rFonts w:cs="Arial"/>
          <w:szCs w:val="28"/>
        </w:rPr>
        <w:br w:type="page"/>
      </w:r>
    </w:p>
    <w:p w14:paraId="37FA6E1D" w14:textId="77777777" w:rsidR="00262ADE" w:rsidRDefault="00262ADE" w:rsidP="00BB0A82">
      <w:pPr>
        <w:pStyle w:val="Ttulo1"/>
        <w:rPr>
          <w:rFonts w:cs="Arial"/>
          <w:sz w:val="22"/>
          <w:szCs w:val="22"/>
        </w:rPr>
      </w:pPr>
      <w:bookmarkStart w:id="0" w:name="_Toc505762145"/>
      <w:bookmarkStart w:id="1" w:name="_Toc505763674"/>
      <w:bookmarkStart w:id="2" w:name="_Toc54704839"/>
      <w:r w:rsidRPr="00DF21D6">
        <w:rPr>
          <w:rFonts w:cs="Arial"/>
          <w:sz w:val="22"/>
          <w:szCs w:val="22"/>
        </w:rPr>
        <w:lastRenderedPageBreak/>
        <w:t>INTRODUÇÃO</w:t>
      </w:r>
      <w:bookmarkEnd w:id="0"/>
      <w:bookmarkEnd w:id="1"/>
      <w:bookmarkEnd w:id="2"/>
    </w:p>
    <w:p w14:paraId="30E2400C" w14:textId="77777777" w:rsidR="007A629B" w:rsidRPr="007A629B" w:rsidRDefault="007A629B" w:rsidP="007A629B"/>
    <w:p w14:paraId="1D5F2F45" w14:textId="77777777" w:rsidR="00D3438B" w:rsidRPr="00DF21D6" w:rsidRDefault="00D3438B" w:rsidP="007A629B">
      <w:pPr>
        <w:pStyle w:val="Instruo"/>
        <w:spacing w:before="40" w:after="40" w:line="360" w:lineRule="auto"/>
        <w:ind w:firstLine="360"/>
        <w:rPr>
          <w:i w:val="0"/>
          <w:color w:val="auto"/>
        </w:rPr>
      </w:pPr>
      <w:r w:rsidRPr="00DF21D6">
        <w:rPr>
          <w:i w:val="0"/>
          <w:color w:val="auto"/>
        </w:rPr>
        <w:t>A proposta deste documento é detalhar uma especificação técnica. Esse detalhamento descreve os cenários operacionais, onde cada cenário representa um conjunto de funcionalidades que devem ser executados pelo sistema, com o objetivo de produzir algo significativo para o(s) ator(es).</w:t>
      </w:r>
    </w:p>
    <w:p w14:paraId="67A530A6" w14:textId="77777777" w:rsidR="00D3438B" w:rsidRDefault="00D3438B" w:rsidP="007A629B">
      <w:pPr>
        <w:pStyle w:val="Instruo"/>
        <w:spacing w:before="40" w:after="40" w:line="360" w:lineRule="auto"/>
        <w:rPr>
          <w:i w:val="0"/>
          <w:color w:val="auto"/>
        </w:rPr>
      </w:pPr>
      <w:r w:rsidRPr="00DF21D6">
        <w:rPr>
          <w:i w:val="0"/>
          <w:color w:val="auto"/>
        </w:rPr>
        <w:t>Seu escopo abrange a descrição dos atores envolvidos na funcionalidade, a descrição das funcionalidades a serem executadas pelo sistema e uma série de características específicas da especificação técnica em questão.</w:t>
      </w:r>
    </w:p>
    <w:p w14:paraId="15C26A74" w14:textId="77777777" w:rsidR="005915C1" w:rsidRPr="005915C1" w:rsidRDefault="005915C1" w:rsidP="005915C1"/>
    <w:p w14:paraId="47482E31" w14:textId="77777777" w:rsidR="00262ADE" w:rsidRDefault="00262ADE" w:rsidP="00BB0A82">
      <w:pPr>
        <w:pStyle w:val="Ttulo1"/>
        <w:rPr>
          <w:rFonts w:cs="Arial"/>
          <w:sz w:val="22"/>
          <w:szCs w:val="22"/>
        </w:rPr>
      </w:pPr>
      <w:bookmarkStart w:id="3" w:name="_Toc505762146"/>
      <w:bookmarkStart w:id="4" w:name="_Toc505763675"/>
      <w:bookmarkStart w:id="5" w:name="_Toc54704840"/>
      <w:r w:rsidRPr="00DF21D6">
        <w:rPr>
          <w:rFonts w:cs="Arial"/>
          <w:sz w:val="22"/>
          <w:szCs w:val="22"/>
        </w:rPr>
        <w:t>BREVE DESCRIÇÃO</w:t>
      </w:r>
      <w:bookmarkEnd w:id="3"/>
      <w:bookmarkEnd w:id="4"/>
      <w:bookmarkEnd w:id="5"/>
    </w:p>
    <w:p w14:paraId="7848FDBD" w14:textId="77777777" w:rsidR="007A629B" w:rsidRPr="007A629B" w:rsidRDefault="007A629B" w:rsidP="007A629B"/>
    <w:p w14:paraId="64CA22EB" w14:textId="68900B98" w:rsidR="00EC4228" w:rsidRPr="00781258" w:rsidRDefault="00E06ADF" w:rsidP="003C6CDC">
      <w:pPr>
        <w:spacing w:line="360" w:lineRule="auto"/>
        <w:ind w:firstLine="360"/>
        <w:rPr>
          <w:rFonts w:cs="Arial"/>
          <w:color w:val="365F91" w:themeColor="accent1" w:themeShade="BF"/>
          <w:szCs w:val="20"/>
        </w:rPr>
      </w:pPr>
      <w:bookmarkStart w:id="6" w:name="_Toc505762147"/>
      <w:bookmarkStart w:id="7" w:name="_Toc505763676"/>
      <w:proofErr w:type="gramStart"/>
      <w:r w:rsidRPr="00781258">
        <w:rPr>
          <w:rFonts w:cs="Arial"/>
          <w:color w:val="365F91" w:themeColor="accent1" w:themeShade="BF"/>
          <w:szCs w:val="20"/>
        </w:rPr>
        <w:t>[ Descrever</w:t>
      </w:r>
      <w:proofErr w:type="gramEnd"/>
      <w:r w:rsidRPr="00781258">
        <w:rPr>
          <w:rFonts w:cs="Arial"/>
          <w:color w:val="365F91" w:themeColor="accent1" w:themeShade="BF"/>
          <w:szCs w:val="20"/>
        </w:rPr>
        <w:t xml:space="preserve"> </w:t>
      </w:r>
      <w:r w:rsidR="003F1AEE" w:rsidRPr="00781258">
        <w:rPr>
          <w:rFonts w:cs="Arial"/>
          <w:color w:val="365F91" w:themeColor="accent1" w:themeShade="BF"/>
          <w:szCs w:val="20"/>
        </w:rPr>
        <w:t>brevemente sobre o sistema em geral].</w:t>
      </w:r>
      <w:r w:rsidR="00AA6D35" w:rsidRPr="00781258">
        <w:rPr>
          <w:rFonts w:cs="Arial"/>
          <w:color w:val="365F91" w:themeColor="accent1" w:themeShade="BF"/>
          <w:szCs w:val="20"/>
        </w:rPr>
        <w:t xml:space="preserve"> </w:t>
      </w:r>
    </w:p>
    <w:p w14:paraId="5E56A176" w14:textId="77777777" w:rsidR="00344D7D" w:rsidRPr="00A2487C" w:rsidRDefault="00344D7D" w:rsidP="005A1229">
      <w:pPr>
        <w:spacing w:line="360" w:lineRule="auto"/>
        <w:ind w:firstLine="360"/>
        <w:rPr>
          <w:rFonts w:cs="Arial"/>
          <w:szCs w:val="20"/>
        </w:rPr>
      </w:pPr>
    </w:p>
    <w:p w14:paraId="461AE146" w14:textId="77777777" w:rsidR="00262ADE" w:rsidRDefault="00262ADE" w:rsidP="00BB0A82">
      <w:pPr>
        <w:pStyle w:val="Ttulo1"/>
        <w:rPr>
          <w:rFonts w:cs="Arial"/>
          <w:sz w:val="22"/>
          <w:szCs w:val="22"/>
        </w:rPr>
      </w:pPr>
      <w:bookmarkStart w:id="8" w:name="_Toc54704841"/>
      <w:r w:rsidRPr="00DF21D6">
        <w:rPr>
          <w:rFonts w:cs="Arial"/>
          <w:sz w:val="22"/>
          <w:szCs w:val="22"/>
        </w:rPr>
        <w:t>ATORES</w:t>
      </w:r>
      <w:bookmarkEnd w:id="6"/>
      <w:bookmarkEnd w:id="7"/>
      <w:bookmarkEnd w:id="8"/>
    </w:p>
    <w:p w14:paraId="53C6E4C4" w14:textId="61F5FF93" w:rsidR="00153283" w:rsidRDefault="00781258" w:rsidP="00197E55">
      <w:pPr>
        <w:pStyle w:val="Ttulo2"/>
        <w:numPr>
          <w:ilvl w:val="0"/>
          <w:numId w:val="11"/>
        </w:numPr>
        <w:ind w:left="709" w:hanging="283"/>
      </w:pPr>
      <w:r>
        <w:rPr>
          <w:rStyle w:val="Ttulo6Char"/>
          <w:b/>
          <w:sz w:val="20"/>
          <w:szCs w:val="20"/>
        </w:rPr>
        <w:t xml:space="preserve">Ator 1 </w:t>
      </w:r>
      <w:r w:rsidRPr="00781258">
        <w:rPr>
          <w:rStyle w:val="Ttulo6Char"/>
          <w:b/>
          <w:i/>
          <w:color w:val="365F91" w:themeColor="accent1" w:themeShade="BF"/>
          <w:sz w:val="20"/>
          <w:szCs w:val="20"/>
        </w:rPr>
        <w:t xml:space="preserve">[Nome do Perfil] [Código </w:t>
      </w:r>
      <w:r>
        <w:rPr>
          <w:rStyle w:val="Ttulo6Char"/>
          <w:b/>
          <w:i/>
          <w:color w:val="365F91" w:themeColor="accent1" w:themeShade="BF"/>
          <w:sz w:val="20"/>
          <w:szCs w:val="20"/>
        </w:rPr>
        <w:t>da regra</w:t>
      </w:r>
      <w:r w:rsidRPr="00781258">
        <w:rPr>
          <w:rStyle w:val="Ttulo6Char"/>
          <w:b/>
          <w:i/>
          <w:color w:val="365F91" w:themeColor="accent1" w:themeShade="BF"/>
          <w:sz w:val="20"/>
          <w:szCs w:val="20"/>
        </w:rPr>
        <w:t xml:space="preserve"> de negócio] [C</w:t>
      </w:r>
      <w:r>
        <w:rPr>
          <w:rStyle w:val="Ttulo6Char"/>
          <w:b/>
          <w:i/>
          <w:color w:val="365F91" w:themeColor="accent1" w:themeShade="BF"/>
          <w:sz w:val="20"/>
          <w:szCs w:val="20"/>
        </w:rPr>
        <w:t>ódigo da mensagem</w:t>
      </w:r>
      <w:r w:rsidRPr="00781258">
        <w:rPr>
          <w:rStyle w:val="Ttulo6Char"/>
          <w:b/>
          <w:i/>
          <w:color w:val="365F91" w:themeColor="accent1" w:themeShade="BF"/>
          <w:sz w:val="20"/>
          <w:szCs w:val="20"/>
        </w:rPr>
        <w:t>]</w:t>
      </w:r>
    </w:p>
    <w:p w14:paraId="41DDB875" w14:textId="001E1140" w:rsidR="001152A4" w:rsidRDefault="00774643" w:rsidP="001152A4">
      <w:pPr>
        <w:pStyle w:val="Ttulo2"/>
        <w:numPr>
          <w:ilvl w:val="0"/>
          <w:numId w:val="11"/>
        </w:numPr>
        <w:ind w:left="709" w:hanging="283"/>
        <w:rPr>
          <w:sz w:val="16"/>
          <w:szCs w:val="16"/>
        </w:rPr>
      </w:pPr>
      <w:bookmarkStart w:id="9" w:name="_Toc54704843"/>
      <w:r>
        <w:rPr>
          <w:rStyle w:val="Ttulo6Char"/>
          <w:b/>
          <w:sz w:val="20"/>
          <w:szCs w:val="20"/>
        </w:rPr>
        <w:t>Ator 2</w:t>
      </w:r>
      <w:bookmarkEnd w:id="9"/>
      <w:r w:rsidR="00781258">
        <w:rPr>
          <w:rStyle w:val="Ttulo6Char"/>
          <w:b/>
          <w:sz w:val="20"/>
          <w:szCs w:val="20"/>
        </w:rPr>
        <w:t xml:space="preserve"> </w:t>
      </w:r>
      <w:r w:rsidR="00781258" w:rsidRPr="00781258">
        <w:rPr>
          <w:rStyle w:val="Ttulo6Char"/>
          <w:b/>
          <w:i/>
          <w:color w:val="365F91" w:themeColor="accent1" w:themeShade="BF"/>
          <w:sz w:val="20"/>
          <w:szCs w:val="20"/>
        </w:rPr>
        <w:t>[Nome do Perfil] [Código da regra de negócio] [C</w:t>
      </w:r>
      <w:r w:rsidR="00781258">
        <w:rPr>
          <w:rStyle w:val="Ttulo6Char"/>
          <w:b/>
          <w:i/>
          <w:color w:val="365F91" w:themeColor="accent1" w:themeShade="BF"/>
          <w:sz w:val="20"/>
          <w:szCs w:val="20"/>
        </w:rPr>
        <w:t>ódigo da mensagem</w:t>
      </w:r>
      <w:r w:rsidR="00781258" w:rsidRPr="00781258">
        <w:rPr>
          <w:rStyle w:val="Ttulo6Char"/>
          <w:b/>
          <w:i/>
          <w:color w:val="365F91" w:themeColor="accent1" w:themeShade="BF"/>
          <w:sz w:val="20"/>
          <w:szCs w:val="20"/>
        </w:rPr>
        <w:t>]</w:t>
      </w:r>
    </w:p>
    <w:p w14:paraId="574F53F2" w14:textId="7B29C846" w:rsidR="002774C3" w:rsidRPr="002774C3" w:rsidRDefault="002774C3" w:rsidP="002774C3">
      <w:pPr>
        <w:rPr>
          <w:rFonts w:eastAsia="MS Mincho"/>
        </w:rPr>
      </w:pPr>
    </w:p>
    <w:p w14:paraId="29E884FD" w14:textId="77777777" w:rsidR="00EE371C" w:rsidRPr="00EE371C" w:rsidRDefault="00EE371C" w:rsidP="00EE371C"/>
    <w:p w14:paraId="3FF0A124" w14:textId="77777777" w:rsidR="00136CB0" w:rsidRPr="00136CB0" w:rsidRDefault="00136CB0" w:rsidP="00136CB0"/>
    <w:p w14:paraId="00EC9400" w14:textId="77777777" w:rsidR="00344D7D" w:rsidRDefault="00344D7D">
      <w:pPr>
        <w:jc w:val="left"/>
        <w:rPr>
          <w:rFonts w:eastAsia="MS Gothic"/>
          <w:bCs/>
          <w:iCs/>
          <w:sz w:val="16"/>
          <w:szCs w:val="16"/>
        </w:rPr>
      </w:pPr>
      <w:r>
        <w:rPr>
          <w:b/>
          <w:sz w:val="16"/>
          <w:szCs w:val="16"/>
        </w:rPr>
        <w:br w:type="page"/>
      </w:r>
    </w:p>
    <w:p w14:paraId="7212D78D" w14:textId="77777777" w:rsidR="00344D7D" w:rsidRPr="00344D7D" w:rsidRDefault="00344D7D" w:rsidP="00BB0A82">
      <w:pPr>
        <w:pStyle w:val="Ttulo1"/>
        <w:rPr>
          <w:rFonts w:cs="Arial"/>
          <w:b w:val="0"/>
          <w:sz w:val="22"/>
          <w:szCs w:val="22"/>
        </w:rPr>
      </w:pPr>
      <w:bookmarkStart w:id="10" w:name="_Toc54704844"/>
      <w:r>
        <w:rPr>
          <w:rFonts w:cs="Arial"/>
          <w:sz w:val="22"/>
          <w:szCs w:val="22"/>
        </w:rPr>
        <w:lastRenderedPageBreak/>
        <w:t>TELAS</w:t>
      </w:r>
      <w:bookmarkEnd w:id="10"/>
    </w:p>
    <w:p w14:paraId="1E9874D4" w14:textId="5CDF6A6C" w:rsidR="00852ABB" w:rsidRPr="00781258" w:rsidRDefault="00774643" w:rsidP="00852ABB">
      <w:pPr>
        <w:pStyle w:val="Ttulo2"/>
        <w:numPr>
          <w:ilvl w:val="1"/>
          <w:numId w:val="1"/>
        </w:numPr>
        <w:rPr>
          <w:i/>
          <w:color w:val="365F91" w:themeColor="accent1" w:themeShade="BF"/>
        </w:rPr>
      </w:pPr>
      <w:bookmarkStart w:id="11" w:name="_Toc54704845"/>
      <w:r w:rsidRPr="00781258">
        <w:rPr>
          <w:i/>
          <w:color w:val="365F91" w:themeColor="accent1" w:themeShade="BF"/>
        </w:rPr>
        <w:t>&lt;Nome da funcionalidade</w:t>
      </w:r>
      <w:bookmarkEnd w:id="11"/>
      <w:r w:rsidR="00781258">
        <w:rPr>
          <w:i/>
          <w:color w:val="365F91" w:themeColor="accent1" w:themeShade="BF"/>
        </w:rPr>
        <w:t>.</w:t>
      </w:r>
    </w:p>
    <w:p w14:paraId="10B31862" w14:textId="205E7303" w:rsidR="000E6A69" w:rsidRPr="000E6A69" w:rsidRDefault="000E6A69" w:rsidP="00B571AE">
      <w:pPr>
        <w:pStyle w:val="Ttulo7"/>
      </w:pPr>
      <w:bookmarkStart w:id="12" w:name="_Toc54704846"/>
      <w:r>
        <w:t>Protótipo</w:t>
      </w:r>
      <w:bookmarkEnd w:id="12"/>
    </w:p>
    <w:p w14:paraId="28C0D0D9" w14:textId="5B9DD90D" w:rsidR="00852ABB" w:rsidRDefault="007D6134" w:rsidP="007D6134">
      <w:pPr>
        <w:ind w:right="-711"/>
        <w:jc w:val="left"/>
        <w:rPr>
          <w:rFonts w:eastAsia="MS Mincho"/>
          <w:bCs/>
          <w:szCs w:val="28"/>
        </w:rPr>
      </w:pPr>
      <w:r>
        <w:rPr>
          <w:rFonts w:eastAsia="MS Mincho"/>
          <w:b/>
          <w:bCs/>
          <w:szCs w:val="28"/>
        </w:rPr>
        <w:t xml:space="preserve">    </w:t>
      </w:r>
      <w:r w:rsidR="00344D7D">
        <w:rPr>
          <w:rFonts w:eastAsia="MS Mincho"/>
          <w:b/>
          <w:bCs/>
          <w:szCs w:val="28"/>
        </w:rPr>
        <w:t xml:space="preserve">    </w:t>
      </w:r>
      <w:r w:rsidR="000E6A69">
        <w:rPr>
          <w:rFonts w:eastAsia="MS Mincho"/>
          <w:b/>
          <w:bCs/>
          <w:szCs w:val="28"/>
        </w:rPr>
        <w:tab/>
      </w:r>
      <w:r w:rsidR="000E6A69">
        <w:rPr>
          <w:rFonts w:eastAsia="MS Mincho"/>
          <w:b/>
          <w:bCs/>
          <w:szCs w:val="28"/>
        </w:rPr>
        <w:tab/>
      </w:r>
      <w:r w:rsidR="00344D7D">
        <w:rPr>
          <w:rFonts w:eastAsia="MS Mincho"/>
          <w:b/>
          <w:bCs/>
          <w:szCs w:val="28"/>
        </w:rPr>
        <w:t xml:space="preserve"> </w:t>
      </w:r>
      <w:r w:rsidR="004A6FED">
        <w:rPr>
          <w:rFonts w:eastAsia="MS Mincho"/>
          <w:b/>
          <w:bCs/>
          <w:szCs w:val="28"/>
        </w:rPr>
        <w:t>Endereço</w:t>
      </w:r>
      <w:r w:rsidRPr="00972752">
        <w:rPr>
          <w:rFonts w:eastAsia="MS Mincho"/>
          <w:b/>
          <w:bCs/>
          <w:szCs w:val="28"/>
        </w:rPr>
        <w:t>:</w:t>
      </w:r>
      <w:r>
        <w:rPr>
          <w:rFonts w:eastAsia="MS Mincho"/>
          <w:b/>
          <w:bCs/>
          <w:szCs w:val="28"/>
        </w:rPr>
        <w:t xml:space="preserve"> </w:t>
      </w:r>
      <w:r w:rsidR="00774643" w:rsidRPr="00781258">
        <w:rPr>
          <w:bCs/>
          <w:i/>
          <w:color w:val="365F91" w:themeColor="accent1" w:themeShade="BF"/>
        </w:rPr>
        <w:t>&lt;Caminho da navegação&gt;</w:t>
      </w:r>
      <w:r w:rsidR="00774643">
        <w:rPr>
          <w:bCs/>
        </w:rPr>
        <w:br/>
      </w:r>
    </w:p>
    <w:p w14:paraId="0818D580" w14:textId="7598613C" w:rsidR="00852ABB" w:rsidRPr="00781258" w:rsidRDefault="00774643" w:rsidP="00852ABB">
      <w:pPr>
        <w:jc w:val="center"/>
        <w:rPr>
          <w:i/>
        </w:rPr>
      </w:pPr>
      <w:r w:rsidRPr="00781258">
        <w:rPr>
          <w:i/>
          <w:noProof/>
          <w:color w:val="365F91" w:themeColor="accent1" w:themeShade="BF"/>
        </w:rPr>
        <w:t>&lt;tela da funcionalidade&gt;</w:t>
      </w:r>
      <w:r w:rsidRPr="00781258">
        <w:rPr>
          <w:i/>
          <w:noProof/>
        </w:rPr>
        <w:br/>
      </w:r>
    </w:p>
    <w:p w14:paraId="58A033EC" w14:textId="4D464260" w:rsidR="00852ABB" w:rsidRPr="007D6134" w:rsidRDefault="00852ABB" w:rsidP="00480D7D">
      <w:pPr>
        <w:pStyle w:val="Legenda"/>
      </w:pPr>
      <w:r w:rsidRPr="00EE2C54">
        <w:t xml:space="preserve">Figura </w:t>
      </w:r>
      <w:r>
        <w:t>1</w:t>
      </w:r>
    </w:p>
    <w:p w14:paraId="1FB181F6" w14:textId="095F1F89" w:rsidR="00CD77A0" w:rsidRDefault="00CD77A0" w:rsidP="005C209C">
      <w:pPr>
        <w:tabs>
          <w:tab w:val="left" w:pos="284"/>
        </w:tabs>
        <w:jc w:val="center"/>
      </w:pPr>
    </w:p>
    <w:p w14:paraId="46D90AE8" w14:textId="12F7571C" w:rsidR="002C1575" w:rsidRDefault="002C1575" w:rsidP="002C1575">
      <w:pPr>
        <w:pStyle w:val="Legenda"/>
      </w:pPr>
    </w:p>
    <w:p w14:paraId="08EACFC3" w14:textId="40576E6B" w:rsidR="00AB15A9" w:rsidRDefault="00AB15A9" w:rsidP="00AB15A9"/>
    <w:p w14:paraId="7533E00D" w14:textId="77777777" w:rsidR="00AB15A9" w:rsidRPr="00AB15A9" w:rsidRDefault="00AB15A9" w:rsidP="00AB15A9"/>
    <w:p w14:paraId="7B2E5FCA" w14:textId="77777777" w:rsidR="00852ABB" w:rsidRDefault="00852ABB" w:rsidP="00B571AE">
      <w:pPr>
        <w:pStyle w:val="Ttulo7"/>
      </w:pPr>
      <w:bookmarkStart w:id="13" w:name="_Toc6234845"/>
      <w:bookmarkStart w:id="14" w:name="_Toc54704847"/>
      <w:r>
        <w:t>Descrição</w:t>
      </w:r>
      <w:bookmarkEnd w:id="13"/>
      <w:bookmarkEnd w:id="14"/>
    </w:p>
    <w:p w14:paraId="3D1DBAA6" w14:textId="77777777" w:rsidR="00852ABB" w:rsidRPr="002F73ED" w:rsidRDefault="00852ABB" w:rsidP="00AB15A9">
      <w:pPr>
        <w:jc w:val="left"/>
      </w:pPr>
    </w:p>
    <w:p w14:paraId="003F2064" w14:textId="3ACA8BB3" w:rsidR="00AB15A9" w:rsidRDefault="00852ABB" w:rsidP="00774643">
      <w:pPr>
        <w:spacing w:line="360" w:lineRule="auto"/>
        <w:ind w:left="426"/>
        <w:jc w:val="left"/>
      </w:pP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 w:rsidR="00774643" w:rsidRPr="00774643">
        <w:rPr>
          <w:rFonts w:cs="Arial"/>
          <w:szCs w:val="20"/>
        </w:rPr>
        <w:t xml:space="preserve">Essa funcionalidade permite... </w:t>
      </w:r>
      <w:r w:rsidR="00774643" w:rsidRPr="00781258">
        <w:rPr>
          <w:rFonts w:cs="Arial"/>
          <w:i/>
          <w:color w:val="365F91" w:themeColor="accent1" w:themeShade="BF"/>
          <w:szCs w:val="20"/>
        </w:rPr>
        <w:t>[Descrever brevemente a funcionalidade].</w:t>
      </w:r>
      <w:r w:rsidR="00AB15A9">
        <w:rPr>
          <w:rFonts w:cs="Arial"/>
          <w:szCs w:val="20"/>
        </w:rPr>
        <w:br/>
      </w:r>
    </w:p>
    <w:p w14:paraId="5418D649" w14:textId="77777777" w:rsidR="001440B5" w:rsidRDefault="001440B5" w:rsidP="00B571AE">
      <w:pPr>
        <w:pStyle w:val="Ttulo7"/>
      </w:pPr>
      <w:bookmarkStart w:id="15" w:name="_Toc18059651"/>
      <w:bookmarkStart w:id="16" w:name="_Toc18327771"/>
      <w:bookmarkStart w:id="17" w:name="_Toc54704848"/>
      <w:r w:rsidRPr="00314482">
        <w:t>Detalhamento dos eventos da tela</w:t>
      </w:r>
      <w:bookmarkEnd w:id="15"/>
      <w:bookmarkEnd w:id="16"/>
      <w:bookmarkEnd w:id="17"/>
    </w:p>
    <w:tbl>
      <w:tblPr>
        <w:tblpPr w:leftFromText="141" w:rightFromText="141" w:vertAnchor="text" w:horzAnchor="page" w:tblpX="712" w:tblpY="178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560"/>
        <w:gridCol w:w="1134"/>
        <w:gridCol w:w="3827"/>
        <w:gridCol w:w="992"/>
        <w:gridCol w:w="1134"/>
      </w:tblGrid>
      <w:tr w:rsidR="001440B5" w:rsidRPr="00DF21D6" w14:paraId="7794B992" w14:textId="77777777" w:rsidTr="00AA6D35">
        <w:trPr>
          <w:trHeight w:val="387"/>
        </w:trPr>
        <w:tc>
          <w:tcPr>
            <w:tcW w:w="704" w:type="dxa"/>
            <w:shd w:val="clear" w:color="auto" w:fill="8DB3E2"/>
            <w:vAlign w:val="center"/>
          </w:tcPr>
          <w:p w14:paraId="57E19372" w14:textId="77777777" w:rsidR="001440B5" w:rsidRPr="00DF21D6" w:rsidRDefault="001440B5" w:rsidP="001440B5">
            <w:pPr>
              <w:ind w:left="-397" w:firstLine="397"/>
              <w:jc w:val="center"/>
              <w:rPr>
                <w:rFonts w:cs="Arial"/>
                <w:b/>
                <w:sz w:val="16"/>
                <w:szCs w:val="16"/>
              </w:rPr>
            </w:pPr>
            <w:r w:rsidRPr="00DF21D6">
              <w:rPr>
                <w:rFonts w:cs="Arial"/>
                <w:b/>
                <w:sz w:val="16"/>
                <w:szCs w:val="16"/>
              </w:rPr>
              <w:t>Seq.</w:t>
            </w:r>
          </w:p>
        </w:tc>
        <w:tc>
          <w:tcPr>
            <w:tcW w:w="1559" w:type="dxa"/>
            <w:shd w:val="clear" w:color="auto" w:fill="8DB3E2"/>
            <w:vAlign w:val="center"/>
          </w:tcPr>
          <w:p w14:paraId="03E26FF5" w14:textId="77777777" w:rsidR="001440B5" w:rsidRPr="00DF21D6" w:rsidRDefault="001440B5" w:rsidP="001440B5">
            <w:pPr>
              <w:spacing w:before="20"/>
              <w:jc w:val="center"/>
              <w:rPr>
                <w:rFonts w:cs="Arial"/>
                <w:sz w:val="16"/>
                <w:szCs w:val="16"/>
              </w:rPr>
            </w:pPr>
            <w:r w:rsidRPr="00DF21D6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1560" w:type="dxa"/>
            <w:shd w:val="clear" w:color="auto" w:fill="8DB3E2"/>
            <w:vAlign w:val="center"/>
          </w:tcPr>
          <w:p w14:paraId="20EDC0EE" w14:textId="77777777" w:rsidR="001440B5" w:rsidRPr="00DF21D6" w:rsidRDefault="001440B5" w:rsidP="001440B5">
            <w:pPr>
              <w:spacing w:before="20"/>
              <w:jc w:val="center"/>
              <w:rPr>
                <w:rFonts w:cs="Arial"/>
                <w:sz w:val="16"/>
                <w:szCs w:val="16"/>
              </w:rPr>
            </w:pPr>
            <w:r w:rsidRPr="00DF21D6">
              <w:rPr>
                <w:rFonts w:cs="Arial"/>
                <w:b/>
                <w:sz w:val="16"/>
                <w:szCs w:val="16"/>
              </w:rPr>
              <w:t>Tipo (*)</w:t>
            </w:r>
          </w:p>
        </w:tc>
        <w:tc>
          <w:tcPr>
            <w:tcW w:w="1134" w:type="dxa"/>
            <w:shd w:val="clear" w:color="auto" w:fill="8DB3E2"/>
            <w:vAlign w:val="center"/>
          </w:tcPr>
          <w:p w14:paraId="5C0F2368" w14:textId="77777777" w:rsidR="001440B5" w:rsidRPr="00DF21D6" w:rsidRDefault="001440B5" w:rsidP="001440B5">
            <w:pPr>
              <w:spacing w:before="20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DF21D6">
              <w:rPr>
                <w:rFonts w:cs="Arial"/>
                <w:b/>
                <w:sz w:val="16"/>
                <w:szCs w:val="16"/>
              </w:rPr>
              <w:t>Hint</w:t>
            </w:r>
            <w:proofErr w:type="spellEnd"/>
          </w:p>
        </w:tc>
        <w:tc>
          <w:tcPr>
            <w:tcW w:w="3827" w:type="dxa"/>
            <w:shd w:val="clear" w:color="auto" w:fill="8DB3E2"/>
            <w:vAlign w:val="center"/>
          </w:tcPr>
          <w:p w14:paraId="4BCE286B" w14:textId="77777777" w:rsidR="001440B5" w:rsidRPr="00DF21D6" w:rsidRDefault="001440B5" w:rsidP="001440B5">
            <w:pPr>
              <w:spacing w:before="20"/>
              <w:jc w:val="center"/>
              <w:rPr>
                <w:rFonts w:cs="Arial"/>
                <w:sz w:val="16"/>
                <w:szCs w:val="16"/>
              </w:rPr>
            </w:pPr>
            <w:r w:rsidRPr="00DF21D6">
              <w:rPr>
                <w:rFonts w:cs="Arial"/>
                <w:b/>
                <w:sz w:val="16"/>
                <w:szCs w:val="16"/>
              </w:rPr>
              <w:t>Ações</w:t>
            </w:r>
          </w:p>
        </w:tc>
        <w:tc>
          <w:tcPr>
            <w:tcW w:w="992" w:type="dxa"/>
            <w:shd w:val="clear" w:color="auto" w:fill="8DB3E2"/>
            <w:vAlign w:val="center"/>
          </w:tcPr>
          <w:p w14:paraId="3EF17055" w14:textId="77777777" w:rsidR="001440B5" w:rsidRPr="00DF21D6" w:rsidRDefault="001440B5" w:rsidP="001440B5">
            <w:pPr>
              <w:spacing w:before="20"/>
              <w:jc w:val="center"/>
              <w:rPr>
                <w:rFonts w:cs="Arial"/>
                <w:sz w:val="16"/>
                <w:szCs w:val="16"/>
              </w:rPr>
            </w:pPr>
            <w:r w:rsidRPr="00DF21D6">
              <w:rPr>
                <w:rFonts w:cs="Arial"/>
                <w:b/>
                <w:sz w:val="16"/>
                <w:szCs w:val="16"/>
              </w:rPr>
              <w:t>Regras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14:paraId="4F6F3017" w14:textId="77777777" w:rsidR="001440B5" w:rsidRPr="00DF21D6" w:rsidRDefault="001440B5" w:rsidP="001440B5">
            <w:pPr>
              <w:spacing w:before="20"/>
              <w:jc w:val="center"/>
              <w:rPr>
                <w:rFonts w:cs="Arial"/>
                <w:b/>
                <w:sz w:val="16"/>
                <w:szCs w:val="16"/>
              </w:rPr>
            </w:pPr>
            <w:r w:rsidRPr="00DF21D6">
              <w:rPr>
                <w:rFonts w:cs="Arial"/>
                <w:b/>
                <w:sz w:val="16"/>
                <w:szCs w:val="16"/>
              </w:rPr>
              <w:t>Mensagens</w:t>
            </w:r>
          </w:p>
        </w:tc>
      </w:tr>
      <w:tr w:rsidR="001440B5" w:rsidRPr="00DF21D6" w14:paraId="4322A51A" w14:textId="77777777" w:rsidTr="00AA6D35">
        <w:trPr>
          <w:trHeight w:val="70"/>
        </w:trPr>
        <w:tc>
          <w:tcPr>
            <w:tcW w:w="704" w:type="dxa"/>
            <w:shd w:val="clear" w:color="auto" w:fill="FFFFFF"/>
            <w:vAlign w:val="center"/>
          </w:tcPr>
          <w:p w14:paraId="1FA0005D" w14:textId="77777777" w:rsidR="001440B5" w:rsidRPr="00DF21D6" w:rsidRDefault="001440B5" w:rsidP="001440B5">
            <w:pPr>
              <w:pStyle w:val="PargrafodaLista"/>
              <w:numPr>
                <w:ilvl w:val="0"/>
                <w:numId w:val="2"/>
              </w:numPr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83AC008" w14:textId="205766EC" w:rsidR="001440B5" w:rsidRPr="00781258" w:rsidRDefault="00774643" w:rsidP="00AA6D35">
            <w:pPr>
              <w:spacing w:before="40" w:after="40"/>
              <w:jc w:val="left"/>
              <w:rPr>
                <w:rFonts w:cs="Arial"/>
                <w:i/>
                <w:color w:val="365F91" w:themeColor="accent1" w:themeShade="BF"/>
                <w:sz w:val="16"/>
                <w:szCs w:val="16"/>
              </w:rPr>
            </w:pPr>
            <w:r w:rsidRPr="00781258">
              <w:rPr>
                <w:i/>
                <w:noProof/>
                <w:color w:val="365F91" w:themeColor="accent1" w:themeShade="BF"/>
                <w:sz w:val="16"/>
                <w:szCs w:val="16"/>
              </w:rPr>
              <w:t>[Nome do evento]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0E5E159" w14:textId="470F1BDE" w:rsidR="001440B5" w:rsidRPr="00781258" w:rsidRDefault="00774643" w:rsidP="00AA6D35">
            <w:pPr>
              <w:spacing w:before="40" w:after="40"/>
              <w:jc w:val="left"/>
              <w:rPr>
                <w:rFonts w:cs="Arial"/>
                <w:i/>
                <w:color w:val="365F91" w:themeColor="accent1" w:themeShade="BF"/>
                <w:sz w:val="16"/>
                <w:szCs w:val="16"/>
              </w:rPr>
            </w:pPr>
            <w:r w:rsidRPr="00781258">
              <w:rPr>
                <w:rFonts w:cs="Arial"/>
                <w:i/>
                <w:color w:val="365F91" w:themeColor="accent1" w:themeShade="BF"/>
                <w:sz w:val="16"/>
                <w:szCs w:val="16"/>
              </w:rPr>
              <w:t>[Tipo do evento conforme a legenda abaixo]</w:t>
            </w:r>
          </w:p>
        </w:tc>
        <w:tc>
          <w:tcPr>
            <w:tcW w:w="1134" w:type="dxa"/>
            <w:vAlign w:val="center"/>
          </w:tcPr>
          <w:p w14:paraId="6E03097E" w14:textId="5C5FDBD6" w:rsidR="001440B5" w:rsidRPr="00781258" w:rsidRDefault="00781258" w:rsidP="00781258">
            <w:pPr>
              <w:spacing w:before="40" w:after="40"/>
              <w:jc w:val="center"/>
              <w:rPr>
                <w:rFonts w:cs="Arial"/>
                <w:i/>
                <w:color w:val="365F91" w:themeColor="accent1" w:themeShade="BF"/>
                <w:sz w:val="16"/>
                <w:szCs w:val="16"/>
              </w:rPr>
            </w:pPr>
            <w:r w:rsidRPr="00781258">
              <w:rPr>
                <w:rFonts w:cs="Arial"/>
                <w:i/>
                <w:color w:val="365F91" w:themeColor="accent1" w:themeShade="BF"/>
                <w:sz w:val="16"/>
                <w:szCs w:val="16"/>
              </w:rPr>
              <w:t>[Mensagem que aparece ao passar o mouse em cima do campo]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059011C6" w14:textId="59754F48" w:rsidR="001440B5" w:rsidRPr="00781258" w:rsidRDefault="00AA6D35" w:rsidP="00AA6D35">
            <w:pPr>
              <w:spacing w:before="40" w:after="40" w:line="360" w:lineRule="auto"/>
              <w:jc w:val="left"/>
              <w:rPr>
                <w:rFonts w:cs="Arial"/>
                <w:i/>
                <w:color w:val="365F91" w:themeColor="accent1" w:themeShade="BF"/>
                <w:sz w:val="16"/>
                <w:szCs w:val="16"/>
              </w:rPr>
            </w:pPr>
            <w:r w:rsidRPr="00781258">
              <w:rPr>
                <w:i/>
                <w:noProof/>
                <w:color w:val="365F91" w:themeColor="accent1" w:themeShade="BF"/>
                <w:sz w:val="16"/>
                <w:szCs w:val="16"/>
              </w:rPr>
              <w:t>[Descrever as ações que o evento executa]</w:t>
            </w:r>
          </w:p>
        </w:tc>
        <w:tc>
          <w:tcPr>
            <w:tcW w:w="992" w:type="dxa"/>
            <w:vAlign w:val="center"/>
          </w:tcPr>
          <w:p w14:paraId="03069B18" w14:textId="1BB73E9F" w:rsidR="001440B5" w:rsidRPr="00781258" w:rsidRDefault="00AA6D35" w:rsidP="00AA6D35">
            <w:pPr>
              <w:spacing w:before="40" w:after="40"/>
              <w:jc w:val="left"/>
              <w:rPr>
                <w:rFonts w:cs="Arial"/>
                <w:b/>
                <w:i/>
                <w:color w:val="365F91" w:themeColor="accent1" w:themeShade="BF"/>
                <w:sz w:val="16"/>
                <w:szCs w:val="16"/>
              </w:rPr>
            </w:pPr>
            <w:r w:rsidRPr="00781258">
              <w:rPr>
                <w:rFonts w:cs="Arial"/>
                <w:i/>
                <w:color w:val="365F91" w:themeColor="accent1" w:themeShade="BF"/>
                <w:sz w:val="16"/>
                <w:szCs w:val="16"/>
              </w:rPr>
              <w:t>[Código das regras de negócio]</w:t>
            </w:r>
          </w:p>
        </w:tc>
        <w:tc>
          <w:tcPr>
            <w:tcW w:w="1134" w:type="dxa"/>
            <w:vAlign w:val="center"/>
          </w:tcPr>
          <w:p w14:paraId="2F78AA1B" w14:textId="1413D0F7" w:rsidR="001440B5" w:rsidRPr="00781258" w:rsidRDefault="00AA6D35" w:rsidP="00AA6D35">
            <w:pPr>
              <w:spacing w:before="40" w:after="40"/>
              <w:jc w:val="left"/>
              <w:rPr>
                <w:rFonts w:cs="Arial"/>
                <w:b/>
                <w:i/>
                <w:color w:val="365F91" w:themeColor="accent1" w:themeShade="BF"/>
                <w:sz w:val="16"/>
                <w:szCs w:val="16"/>
              </w:rPr>
            </w:pPr>
            <w:r w:rsidRPr="00781258">
              <w:rPr>
                <w:rFonts w:cs="Arial"/>
                <w:i/>
                <w:color w:val="365F91" w:themeColor="accent1" w:themeShade="BF"/>
                <w:sz w:val="16"/>
                <w:szCs w:val="16"/>
              </w:rPr>
              <w:t>[Código das mensagens]</w:t>
            </w:r>
          </w:p>
        </w:tc>
      </w:tr>
    </w:tbl>
    <w:p w14:paraId="423D08B4" w14:textId="7177D57E" w:rsidR="001440B5" w:rsidRDefault="001440B5" w:rsidP="001440B5">
      <w:pPr>
        <w:ind w:left="-567"/>
        <w:jc w:val="left"/>
        <w:rPr>
          <w:rFonts w:cs="Arial"/>
          <w:sz w:val="16"/>
          <w:szCs w:val="16"/>
        </w:rPr>
      </w:pPr>
      <w:r>
        <w:rPr>
          <w:rFonts w:cs="Arial"/>
          <w:b/>
          <w:sz w:val="16"/>
          <w:szCs w:val="16"/>
        </w:rPr>
        <w:t xml:space="preserve">  </w:t>
      </w:r>
      <w:r w:rsidRPr="00DF21D6">
        <w:rPr>
          <w:rFonts w:cs="Arial"/>
          <w:b/>
          <w:sz w:val="16"/>
          <w:szCs w:val="16"/>
        </w:rPr>
        <w:t xml:space="preserve">(*) – Legenda Tipo: </w:t>
      </w:r>
      <w:r w:rsidRPr="00DF21D6">
        <w:rPr>
          <w:rFonts w:cs="Arial"/>
          <w:sz w:val="16"/>
          <w:szCs w:val="16"/>
        </w:rPr>
        <w:t>Botão=BT, IN=Evento inicial da tela, Link=L</w:t>
      </w:r>
      <w:r>
        <w:rPr>
          <w:rFonts w:cs="Arial"/>
          <w:sz w:val="16"/>
          <w:szCs w:val="16"/>
        </w:rPr>
        <w:t>, Lista de Seleção Única=LU, Ícone = IC.</w:t>
      </w:r>
    </w:p>
    <w:p w14:paraId="1D463F3B" w14:textId="18AC15DD" w:rsidR="00AB15A9" w:rsidRDefault="00AB15A9" w:rsidP="001440B5">
      <w:pPr>
        <w:ind w:left="-567"/>
        <w:jc w:val="left"/>
        <w:rPr>
          <w:rFonts w:cs="Arial"/>
          <w:sz w:val="16"/>
          <w:szCs w:val="16"/>
        </w:rPr>
      </w:pPr>
    </w:p>
    <w:p w14:paraId="1CCF8BCA" w14:textId="29FB996C" w:rsidR="00AB15A9" w:rsidRDefault="00AB15A9" w:rsidP="001440B5">
      <w:pPr>
        <w:ind w:left="-567"/>
        <w:jc w:val="left"/>
        <w:rPr>
          <w:rFonts w:cs="Arial"/>
          <w:sz w:val="16"/>
          <w:szCs w:val="16"/>
        </w:rPr>
      </w:pPr>
    </w:p>
    <w:p w14:paraId="34399D07" w14:textId="64168D0A" w:rsidR="00AB15A9" w:rsidRDefault="00AB15A9" w:rsidP="001440B5">
      <w:pPr>
        <w:ind w:left="-567"/>
        <w:jc w:val="left"/>
        <w:rPr>
          <w:rFonts w:cs="Arial"/>
          <w:sz w:val="16"/>
          <w:szCs w:val="16"/>
        </w:rPr>
      </w:pPr>
    </w:p>
    <w:p w14:paraId="5822DB1D" w14:textId="74811596" w:rsidR="004B221B" w:rsidRDefault="004B221B" w:rsidP="00B571AE">
      <w:pPr>
        <w:pStyle w:val="Ttulo7"/>
      </w:pPr>
      <w:bookmarkStart w:id="18" w:name="_Toc54704849"/>
      <w:r w:rsidRPr="00314482">
        <w:t>Definição dos elementos da tela</w:t>
      </w:r>
      <w:bookmarkEnd w:id="18"/>
    </w:p>
    <w:p w14:paraId="17260D76" w14:textId="77777777" w:rsidR="00E228DF" w:rsidRPr="00E228DF" w:rsidRDefault="00E228DF" w:rsidP="00E228DF"/>
    <w:tbl>
      <w:tblPr>
        <w:tblpPr w:leftFromText="141" w:rightFromText="141" w:vertAnchor="text" w:horzAnchor="margin" w:tblpXSpec="center" w:tblpY="163"/>
        <w:tblW w:w="112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992"/>
        <w:gridCol w:w="1701"/>
        <w:gridCol w:w="709"/>
        <w:gridCol w:w="851"/>
        <w:gridCol w:w="992"/>
        <w:gridCol w:w="992"/>
        <w:gridCol w:w="1228"/>
        <w:gridCol w:w="708"/>
        <w:gridCol w:w="1276"/>
      </w:tblGrid>
      <w:tr w:rsidR="0046197D" w:rsidRPr="00DF21D6" w14:paraId="4734C440" w14:textId="77777777" w:rsidTr="003F1AEE">
        <w:trPr>
          <w:trHeight w:val="390"/>
          <w:jc w:val="center"/>
        </w:trPr>
        <w:tc>
          <w:tcPr>
            <w:tcW w:w="562" w:type="dxa"/>
            <w:shd w:val="clear" w:color="auto" w:fill="8DB3E2"/>
            <w:vAlign w:val="center"/>
          </w:tcPr>
          <w:p w14:paraId="4C3CBBAE" w14:textId="77777777" w:rsidR="0046197D" w:rsidRPr="00DF21D6" w:rsidRDefault="0046197D" w:rsidP="00F14A3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DF21D6">
              <w:rPr>
                <w:rFonts w:cs="Arial"/>
                <w:b/>
                <w:sz w:val="16"/>
                <w:szCs w:val="16"/>
              </w:rPr>
              <w:t>Seq.</w:t>
            </w:r>
          </w:p>
        </w:tc>
        <w:tc>
          <w:tcPr>
            <w:tcW w:w="1276" w:type="dxa"/>
            <w:shd w:val="clear" w:color="auto" w:fill="8DB3E2"/>
            <w:vAlign w:val="center"/>
          </w:tcPr>
          <w:p w14:paraId="50F8DB60" w14:textId="77777777" w:rsidR="0046197D" w:rsidRPr="00DF21D6" w:rsidRDefault="0046197D" w:rsidP="00F14A3F">
            <w:pPr>
              <w:spacing w:before="20"/>
              <w:jc w:val="center"/>
              <w:rPr>
                <w:rFonts w:cs="Arial"/>
                <w:sz w:val="16"/>
                <w:szCs w:val="16"/>
              </w:rPr>
            </w:pPr>
            <w:r w:rsidRPr="00DF21D6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92" w:type="dxa"/>
            <w:shd w:val="clear" w:color="auto" w:fill="8DB3E2"/>
            <w:vAlign w:val="center"/>
          </w:tcPr>
          <w:p w14:paraId="7604D18E" w14:textId="77777777" w:rsidR="0046197D" w:rsidRPr="00DF21D6" w:rsidRDefault="0046197D" w:rsidP="00F14A3F">
            <w:pPr>
              <w:spacing w:before="20"/>
              <w:jc w:val="center"/>
              <w:rPr>
                <w:rFonts w:cs="Arial"/>
                <w:sz w:val="16"/>
                <w:szCs w:val="16"/>
              </w:rPr>
            </w:pPr>
            <w:r w:rsidRPr="00DF21D6">
              <w:rPr>
                <w:rFonts w:cs="Arial"/>
                <w:b/>
                <w:sz w:val="16"/>
                <w:szCs w:val="16"/>
              </w:rPr>
              <w:t>Tipo (*)</w:t>
            </w:r>
          </w:p>
        </w:tc>
        <w:tc>
          <w:tcPr>
            <w:tcW w:w="1701" w:type="dxa"/>
            <w:shd w:val="clear" w:color="auto" w:fill="8DB3E2"/>
            <w:vAlign w:val="center"/>
          </w:tcPr>
          <w:p w14:paraId="31E83311" w14:textId="77777777" w:rsidR="0046197D" w:rsidRPr="00DF21D6" w:rsidRDefault="0046197D" w:rsidP="00F14A3F">
            <w:pPr>
              <w:spacing w:before="20"/>
              <w:jc w:val="center"/>
              <w:rPr>
                <w:rFonts w:cs="Arial"/>
                <w:sz w:val="16"/>
                <w:szCs w:val="16"/>
              </w:rPr>
            </w:pPr>
            <w:r w:rsidRPr="00DF21D6">
              <w:rPr>
                <w:rFonts w:cs="Arial"/>
                <w:b/>
                <w:sz w:val="16"/>
                <w:szCs w:val="16"/>
              </w:rPr>
              <w:t>Valor</w:t>
            </w:r>
          </w:p>
        </w:tc>
        <w:tc>
          <w:tcPr>
            <w:tcW w:w="709" w:type="dxa"/>
            <w:shd w:val="clear" w:color="auto" w:fill="8DB3E2"/>
            <w:vAlign w:val="center"/>
          </w:tcPr>
          <w:p w14:paraId="33FBDE08" w14:textId="77777777" w:rsidR="0046197D" w:rsidRPr="00DF21D6" w:rsidRDefault="0046197D" w:rsidP="00F14A3F">
            <w:pPr>
              <w:spacing w:before="20"/>
              <w:jc w:val="center"/>
              <w:rPr>
                <w:rFonts w:cs="Arial"/>
                <w:b/>
                <w:sz w:val="16"/>
                <w:szCs w:val="16"/>
              </w:rPr>
            </w:pPr>
            <w:r w:rsidRPr="00DF21D6">
              <w:rPr>
                <w:rFonts w:cs="Arial"/>
                <w:b/>
                <w:sz w:val="16"/>
                <w:szCs w:val="16"/>
              </w:rPr>
              <w:t>Obr.</w:t>
            </w:r>
          </w:p>
          <w:p w14:paraId="60819DFD" w14:textId="77777777" w:rsidR="0046197D" w:rsidRPr="00DF21D6" w:rsidRDefault="0046197D" w:rsidP="00F14A3F">
            <w:pPr>
              <w:spacing w:before="20"/>
              <w:jc w:val="center"/>
              <w:rPr>
                <w:rFonts w:cs="Arial"/>
                <w:sz w:val="16"/>
                <w:szCs w:val="16"/>
              </w:rPr>
            </w:pPr>
            <w:r w:rsidRPr="00DF21D6">
              <w:rPr>
                <w:rFonts w:cs="Arial"/>
                <w:b/>
                <w:sz w:val="16"/>
                <w:szCs w:val="16"/>
              </w:rPr>
              <w:t>(S/N)</w:t>
            </w:r>
          </w:p>
        </w:tc>
        <w:tc>
          <w:tcPr>
            <w:tcW w:w="851" w:type="dxa"/>
            <w:shd w:val="clear" w:color="auto" w:fill="8DB3E2"/>
            <w:vAlign w:val="center"/>
          </w:tcPr>
          <w:p w14:paraId="6796DEE1" w14:textId="77777777" w:rsidR="0046197D" w:rsidRPr="00DF21D6" w:rsidRDefault="0046197D" w:rsidP="00F14A3F">
            <w:pPr>
              <w:spacing w:before="20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DF21D6">
              <w:rPr>
                <w:rFonts w:cs="Arial"/>
                <w:b/>
                <w:sz w:val="16"/>
                <w:szCs w:val="16"/>
              </w:rPr>
              <w:t>Edit</w:t>
            </w:r>
            <w:proofErr w:type="spellEnd"/>
            <w:r w:rsidRPr="00DF21D6">
              <w:rPr>
                <w:rFonts w:cs="Arial"/>
                <w:b/>
                <w:sz w:val="16"/>
                <w:szCs w:val="16"/>
              </w:rPr>
              <w:t>.</w:t>
            </w:r>
          </w:p>
          <w:p w14:paraId="21F15421" w14:textId="77777777" w:rsidR="0046197D" w:rsidRPr="00DF21D6" w:rsidRDefault="0046197D" w:rsidP="00F14A3F">
            <w:pPr>
              <w:spacing w:before="20"/>
              <w:jc w:val="center"/>
              <w:rPr>
                <w:rFonts w:cs="Arial"/>
                <w:sz w:val="16"/>
                <w:szCs w:val="16"/>
              </w:rPr>
            </w:pPr>
            <w:r w:rsidRPr="00DF21D6">
              <w:rPr>
                <w:rFonts w:cs="Arial"/>
                <w:b/>
                <w:sz w:val="16"/>
                <w:szCs w:val="16"/>
              </w:rPr>
              <w:t>(S/N)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 w14:paraId="4235292A" w14:textId="77777777" w:rsidR="0046197D" w:rsidRPr="00DF21D6" w:rsidRDefault="0046197D" w:rsidP="00F14A3F">
            <w:pPr>
              <w:spacing w:before="20"/>
              <w:jc w:val="center"/>
              <w:rPr>
                <w:rFonts w:cs="Arial"/>
                <w:b/>
                <w:sz w:val="16"/>
                <w:szCs w:val="16"/>
              </w:rPr>
            </w:pPr>
            <w:r w:rsidRPr="00DF21D6">
              <w:rPr>
                <w:rFonts w:cs="Arial"/>
                <w:b/>
                <w:sz w:val="16"/>
                <w:szCs w:val="16"/>
              </w:rPr>
              <w:t>E/S</w:t>
            </w:r>
          </w:p>
        </w:tc>
        <w:tc>
          <w:tcPr>
            <w:tcW w:w="992" w:type="dxa"/>
            <w:shd w:val="clear" w:color="auto" w:fill="8DB3E2"/>
            <w:vAlign w:val="center"/>
          </w:tcPr>
          <w:p w14:paraId="0C790C6C" w14:textId="77777777" w:rsidR="0046197D" w:rsidRPr="00DF21D6" w:rsidRDefault="0046197D" w:rsidP="00F14A3F">
            <w:pPr>
              <w:spacing w:before="20"/>
              <w:jc w:val="center"/>
              <w:rPr>
                <w:rFonts w:cs="Arial"/>
                <w:sz w:val="16"/>
                <w:szCs w:val="16"/>
              </w:rPr>
            </w:pPr>
            <w:r w:rsidRPr="00DF21D6">
              <w:rPr>
                <w:rFonts w:cs="Arial"/>
                <w:b/>
                <w:sz w:val="16"/>
                <w:szCs w:val="16"/>
              </w:rPr>
              <w:t>Regras</w:t>
            </w:r>
          </w:p>
        </w:tc>
        <w:tc>
          <w:tcPr>
            <w:tcW w:w="1228" w:type="dxa"/>
            <w:shd w:val="clear" w:color="auto" w:fill="95B3D7"/>
            <w:vAlign w:val="center"/>
          </w:tcPr>
          <w:p w14:paraId="1ADE4EBF" w14:textId="77777777" w:rsidR="0046197D" w:rsidRPr="00DF21D6" w:rsidRDefault="0046197D" w:rsidP="00F14A3F">
            <w:pPr>
              <w:spacing w:before="20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DF21D6">
              <w:rPr>
                <w:rFonts w:cs="Arial"/>
                <w:b/>
                <w:sz w:val="16"/>
                <w:szCs w:val="16"/>
              </w:rPr>
              <w:t>Hint</w:t>
            </w:r>
            <w:proofErr w:type="spellEnd"/>
          </w:p>
        </w:tc>
        <w:tc>
          <w:tcPr>
            <w:tcW w:w="708" w:type="dxa"/>
            <w:shd w:val="clear" w:color="auto" w:fill="8DB3E2" w:themeFill="text2" w:themeFillTint="66"/>
            <w:vAlign w:val="center"/>
          </w:tcPr>
          <w:p w14:paraId="5D7FC21D" w14:textId="77777777" w:rsidR="0046197D" w:rsidRPr="00DF21D6" w:rsidRDefault="0046197D" w:rsidP="00F14A3F">
            <w:pPr>
              <w:spacing w:before="2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DF21D6">
              <w:rPr>
                <w:rFonts w:cs="Arial"/>
                <w:b/>
                <w:sz w:val="16"/>
                <w:szCs w:val="16"/>
              </w:rPr>
              <w:t>Tam</w:t>
            </w:r>
            <w:proofErr w:type="spellEnd"/>
          </w:p>
        </w:tc>
        <w:tc>
          <w:tcPr>
            <w:tcW w:w="1276" w:type="dxa"/>
            <w:shd w:val="clear" w:color="auto" w:fill="8DB3E2" w:themeFill="text2" w:themeFillTint="66"/>
            <w:vAlign w:val="center"/>
          </w:tcPr>
          <w:p w14:paraId="1E09127F" w14:textId="550E23D9" w:rsidR="0046197D" w:rsidRDefault="0046197D" w:rsidP="00F14A3F">
            <w:pPr>
              <w:spacing w:before="2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Máscara</w:t>
            </w:r>
          </w:p>
        </w:tc>
      </w:tr>
      <w:tr w:rsidR="00AA6D35" w:rsidRPr="00DF21D6" w14:paraId="79BC7E63" w14:textId="77777777" w:rsidTr="003F1AEE">
        <w:trPr>
          <w:trHeight w:val="245"/>
          <w:jc w:val="center"/>
        </w:trPr>
        <w:tc>
          <w:tcPr>
            <w:tcW w:w="562" w:type="dxa"/>
            <w:shd w:val="clear" w:color="auto" w:fill="FFFFFF"/>
            <w:vAlign w:val="center"/>
          </w:tcPr>
          <w:p w14:paraId="4E59998D" w14:textId="77777777" w:rsidR="00AA6D35" w:rsidRPr="00DF21D6" w:rsidRDefault="00AA6D35" w:rsidP="00AA6D35">
            <w:pPr>
              <w:pStyle w:val="PargrafodaLista"/>
              <w:numPr>
                <w:ilvl w:val="0"/>
                <w:numId w:val="3"/>
              </w:numPr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E6488F1" w14:textId="45E9C683" w:rsidR="00AA6D35" w:rsidRPr="00781258" w:rsidRDefault="00AA6D35" w:rsidP="00AA6D35">
            <w:pPr>
              <w:spacing w:before="40" w:after="40"/>
              <w:jc w:val="left"/>
              <w:rPr>
                <w:rFonts w:cs="Arial"/>
                <w:i/>
                <w:color w:val="365F91" w:themeColor="accent1" w:themeShade="BF"/>
                <w:sz w:val="16"/>
                <w:szCs w:val="16"/>
              </w:rPr>
            </w:pPr>
            <w:r w:rsidRPr="00781258">
              <w:rPr>
                <w:rFonts w:cs="Arial"/>
                <w:i/>
                <w:color w:val="365F91" w:themeColor="accent1" w:themeShade="BF"/>
                <w:sz w:val="16"/>
                <w:szCs w:val="16"/>
              </w:rPr>
              <w:t>[Nome do campo]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E673C5" w14:textId="1F431DB8" w:rsidR="00AA6D35" w:rsidRPr="00781258" w:rsidRDefault="00AA6D35" w:rsidP="00AA6D35">
            <w:pPr>
              <w:spacing w:before="40" w:after="40"/>
              <w:jc w:val="center"/>
              <w:rPr>
                <w:rFonts w:cs="Arial"/>
                <w:i/>
                <w:color w:val="365F91" w:themeColor="accent1" w:themeShade="BF"/>
                <w:sz w:val="16"/>
                <w:szCs w:val="16"/>
              </w:rPr>
            </w:pPr>
            <w:r w:rsidRPr="00781258">
              <w:rPr>
                <w:rFonts w:cs="Arial"/>
                <w:i/>
                <w:color w:val="365F91" w:themeColor="accent1" w:themeShade="BF"/>
                <w:sz w:val="16"/>
                <w:szCs w:val="16"/>
              </w:rPr>
              <w:t>[Tipo do evento conforme a legenda abaixo]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0F42DD4" w14:textId="0CE2AD8C" w:rsidR="00AA6D35" w:rsidRPr="00781258" w:rsidRDefault="00AA6D35" w:rsidP="00AA6D35">
            <w:pPr>
              <w:spacing w:before="40" w:after="40"/>
              <w:jc w:val="left"/>
              <w:rPr>
                <w:rFonts w:cs="Arial"/>
                <w:i/>
                <w:color w:val="365F91" w:themeColor="accent1" w:themeShade="BF"/>
                <w:sz w:val="16"/>
                <w:szCs w:val="16"/>
              </w:rPr>
            </w:pPr>
            <w:r w:rsidRPr="00781258">
              <w:rPr>
                <w:rFonts w:cs="Arial"/>
                <w:i/>
                <w:color w:val="365F91" w:themeColor="accent1" w:themeShade="BF"/>
                <w:sz w:val="16"/>
                <w:szCs w:val="16"/>
              </w:rPr>
              <w:t>[Valor do campo</w:t>
            </w:r>
            <w:r w:rsidR="00E06ADF" w:rsidRPr="00781258">
              <w:rPr>
                <w:rFonts w:cs="Arial"/>
                <w:i/>
                <w:color w:val="365F91" w:themeColor="accent1" w:themeShade="BF"/>
                <w:sz w:val="16"/>
                <w:szCs w:val="16"/>
              </w:rPr>
              <w:t>/descrição do campo</w:t>
            </w:r>
            <w:r w:rsidRPr="00781258">
              <w:rPr>
                <w:rFonts w:cs="Arial"/>
                <w:i/>
                <w:color w:val="365F91" w:themeColor="accent1" w:themeShade="BF"/>
                <w:sz w:val="16"/>
                <w:szCs w:val="16"/>
              </w:rPr>
              <w:t>]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8EC8A7" w14:textId="44E0FA61" w:rsidR="00AA6D35" w:rsidRPr="00781258" w:rsidRDefault="00AA6D35" w:rsidP="00AA6D35">
            <w:pPr>
              <w:spacing w:before="40" w:after="40"/>
              <w:jc w:val="center"/>
              <w:rPr>
                <w:rFonts w:cs="Arial"/>
                <w:i/>
                <w:color w:val="365F91" w:themeColor="accent1" w:themeShade="BF"/>
                <w:sz w:val="16"/>
                <w:szCs w:val="16"/>
              </w:rPr>
            </w:pPr>
            <w:r w:rsidRPr="00781258">
              <w:rPr>
                <w:rFonts w:cs="Arial"/>
                <w:i/>
                <w:color w:val="365F91" w:themeColor="accent1" w:themeShade="BF"/>
                <w:sz w:val="16"/>
                <w:szCs w:val="16"/>
              </w:rPr>
              <w:t>[Se é Obrigatório?]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B46FB5" w14:textId="756F9080" w:rsidR="00AA6D35" w:rsidRPr="00781258" w:rsidRDefault="00AA6D35" w:rsidP="00AA6D35">
            <w:pPr>
              <w:spacing w:before="40" w:after="40"/>
              <w:jc w:val="center"/>
              <w:rPr>
                <w:rFonts w:cs="Arial"/>
                <w:i/>
                <w:color w:val="365F91" w:themeColor="accent1" w:themeShade="BF"/>
                <w:sz w:val="16"/>
                <w:szCs w:val="16"/>
              </w:rPr>
            </w:pPr>
            <w:r w:rsidRPr="00781258">
              <w:rPr>
                <w:rFonts w:cs="Arial"/>
                <w:i/>
                <w:color w:val="365F91" w:themeColor="accent1" w:themeShade="BF"/>
                <w:sz w:val="16"/>
                <w:szCs w:val="16"/>
              </w:rPr>
              <w:t>[Se é Editável?]</w:t>
            </w:r>
          </w:p>
        </w:tc>
        <w:tc>
          <w:tcPr>
            <w:tcW w:w="992" w:type="dxa"/>
            <w:vAlign w:val="center"/>
          </w:tcPr>
          <w:p w14:paraId="372E3FB5" w14:textId="20D115DA" w:rsidR="00AA6D35" w:rsidRPr="00781258" w:rsidRDefault="00AA6D35" w:rsidP="00AA6D35">
            <w:pPr>
              <w:spacing w:before="40" w:after="40"/>
              <w:jc w:val="center"/>
              <w:rPr>
                <w:rFonts w:cs="Arial"/>
                <w:i/>
                <w:color w:val="365F91" w:themeColor="accent1" w:themeShade="BF"/>
                <w:sz w:val="16"/>
                <w:szCs w:val="16"/>
              </w:rPr>
            </w:pPr>
            <w:r w:rsidRPr="00781258">
              <w:rPr>
                <w:rFonts w:cs="Arial"/>
                <w:i/>
                <w:color w:val="365F91" w:themeColor="accent1" w:themeShade="BF"/>
                <w:sz w:val="16"/>
                <w:szCs w:val="16"/>
              </w:rPr>
              <w:t>[Campo de Entrada ou Saída]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463B52" w14:textId="1050CC81" w:rsidR="00AA6D35" w:rsidRPr="00781258" w:rsidRDefault="00AA6D35" w:rsidP="00AA6D35">
            <w:pPr>
              <w:spacing w:before="40" w:after="40"/>
              <w:jc w:val="center"/>
              <w:rPr>
                <w:rFonts w:cs="Arial"/>
                <w:b/>
                <w:i/>
                <w:color w:val="365F91" w:themeColor="accent1" w:themeShade="BF"/>
                <w:sz w:val="16"/>
                <w:szCs w:val="16"/>
              </w:rPr>
            </w:pPr>
            <w:r w:rsidRPr="00781258">
              <w:rPr>
                <w:rFonts w:cs="Arial"/>
                <w:i/>
                <w:color w:val="365F91" w:themeColor="accent1" w:themeShade="BF"/>
                <w:sz w:val="16"/>
                <w:szCs w:val="16"/>
              </w:rPr>
              <w:t>[Código das regras de negócio]</w:t>
            </w:r>
          </w:p>
        </w:tc>
        <w:tc>
          <w:tcPr>
            <w:tcW w:w="1228" w:type="dxa"/>
            <w:shd w:val="clear" w:color="auto" w:fill="auto"/>
            <w:vAlign w:val="center"/>
          </w:tcPr>
          <w:p w14:paraId="5E5E9420" w14:textId="7C08C946" w:rsidR="00AA6D35" w:rsidRPr="00781258" w:rsidRDefault="003F1AEE" w:rsidP="00AA6D35">
            <w:pPr>
              <w:spacing w:before="40" w:after="40"/>
              <w:jc w:val="center"/>
              <w:rPr>
                <w:rFonts w:cs="Arial"/>
                <w:i/>
                <w:color w:val="365F91" w:themeColor="accent1" w:themeShade="BF"/>
                <w:sz w:val="16"/>
                <w:szCs w:val="16"/>
              </w:rPr>
            </w:pPr>
            <w:r w:rsidRPr="00781258">
              <w:rPr>
                <w:rFonts w:cs="Arial"/>
                <w:i/>
                <w:color w:val="365F91" w:themeColor="accent1" w:themeShade="BF"/>
                <w:sz w:val="16"/>
                <w:szCs w:val="16"/>
              </w:rPr>
              <w:t>[Mensagem que aparece ao passar o mouse em cima do campo]</w:t>
            </w:r>
          </w:p>
        </w:tc>
        <w:tc>
          <w:tcPr>
            <w:tcW w:w="708" w:type="dxa"/>
            <w:vAlign w:val="center"/>
          </w:tcPr>
          <w:p w14:paraId="6D657992" w14:textId="10DC5BB2" w:rsidR="00AA6D35" w:rsidRPr="00781258" w:rsidRDefault="003F1AEE" w:rsidP="00AA6D35">
            <w:pPr>
              <w:spacing w:before="40" w:after="40"/>
              <w:jc w:val="center"/>
              <w:rPr>
                <w:rFonts w:cs="Arial"/>
                <w:i/>
                <w:color w:val="365F91" w:themeColor="accent1" w:themeShade="BF"/>
                <w:sz w:val="16"/>
                <w:szCs w:val="16"/>
              </w:rPr>
            </w:pPr>
            <w:r w:rsidRPr="00781258">
              <w:rPr>
                <w:rFonts w:cs="Arial"/>
                <w:i/>
                <w:color w:val="365F91" w:themeColor="accent1" w:themeShade="BF"/>
                <w:sz w:val="16"/>
                <w:szCs w:val="16"/>
              </w:rPr>
              <w:t>[Tamanho do campo]</w:t>
            </w:r>
          </w:p>
        </w:tc>
        <w:tc>
          <w:tcPr>
            <w:tcW w:w="1276" w:type="dxa"/>
            <w:vAlign w:val="center"/>
          </w:tcPr>
          <w:p w14:paraId="65AA7218" w14:textId="3D238E52" w:rsidR="00AA6D35" w:rsidRPr="00781258" w:rsidRDefault="003F1AEE" w:rsidP="00AA6D35">
            <w:pPr>
              <w:spacing w:before="40" w:after="40"/>
              <w:jc w:val="center"/>
              <w:rPr>
                <w:rFonts w:cs="Arial"/>
                <w:i/>
                <w:color w:val="365F91" w:themeColor="accent1" w:themeShade="BF"/>
                <w:sz w:val="16"/>
                <w:szCs w:val="16"/>
              </w:rPr>
            </w:pPr>
            <w:r w:rsidRPr="00781258">
              <w:rPr>
                <w:rFonts w:cs="Arial"/>
                <w:i/>
                <w:color w:val="365F91" w:themeColor="accent1" w:themeShade="BF"/>
                <w:sz w:val="16"/>
                <w:szCs w:val="16"/>
              </w:rPr>
              <w:t>[Máscara do campo]</w:t>
            </w:r>
          </w:p>
        </w:tc>
      </w:tr>
    </w:tbl>
    <w:p w14:paraId="2A664EEC" w14:textId="171169A8" w:rsidR="003F1AEE" w:rsidRPr="00DF21D6" w:rsidRDefault="003F1AEE" w:rsidP="003F1AEE">
      <w:pPr>
        <w:ind w:left="-567"/>
        <w:rPr>
          <w:rFonts w:cs="Arial"/>
          <w:sz w:val="16"/>
          <w:szCs w:val="16"/>
        </w:rPr>
      </w:pPr>
      <w:r w:rsidRPr="00DF21D6">
        <w:rPr>
          <w:rFonts w:cs="Arial"/>
          <w:b/>
          <w:sz w:val="16"/>
          <w:szCs w:val="16"/>
        </w:rPr>
        <w:t xml:space="preserve">(*) </w:t>
      </w:r>
      <w:r>
        <w:rPr>
          <w:rFonts w:cs="Arial"/>
          <w:b/>
          <w:sz w:val="16"/>
          <w:szCs w:val="16"/>
        </w:rPr>
        <w:t>–</w:t>
      </w:r>
      <w:r w:rsidRPr="00DF21D6">
        <w:rPr>
          <w:rFonts w:cs="Arial"/>
          <w:b/>
          <w:sz w:val="16"/>
          <w:szCs w:val="16"/>
        </w:rPr>
        <w:t xml:space="preserve"> Legenda</w:t>
      </w:r>
      <w:r>
        <w:rPr>
          <w:rFonts w:cs="Arial"/>
          <w:b/>
          <w:sz w:val="16"/>
          <w:szCs w:val="16"/>
        </w:rPr>
        <w:t xml:space="preserve"> Tipo</w:t>
      </w:r>
      <w:r w:rsidRPr="00DF21D6">
        <w:rPr>
          <w:rFonts w:cs="Arial"/>
          <w:b/>
          <w:sz w:val="16"/>
          <w:szCs w:val="16"/>
        </w:rPr>
        <w:t xml:space="preserve">:  </w:t>
      </w:r>
      <w:r w:rsidRPr="00DF21D6">
        <w:rPr>
          <w:rFonts w:cs="Arial"/>
          <w:sz w:val="16"/>
          <w:szCs w:val="16"/>
        </w:rPr>
        <w:t xml:space="preserve">Alfanumérico = A, Numérico = N, Data = D, </w:t>
      </w:r>
      <w:proofErr w:type="spellStart"/>
      <w:r w:rsidRPr="00DF21D6">
        <w:rPr>
          <w:rFonts w:cs="Arial"/>
          <w:sz w:val="16"/>
          <w:szCs w:val="16"/>
        </w:rPr>
        <w:t>Boleano</w:t>
      </w:r>
      <w:proofErr w:type="spellEnd"/>
      <w:r w:rsidRPr="00DF21D6">
        <w:rPr>
          <w:rFonts w:cs="Arial"/>
          <w:sz w:val="16"/>
          <w:szCs w:val="16"/>
        </w:rPr>
        <w:t xml:space="preserve"> = B, Imagem = M, Texto = T, Lista de seleção única = LU, Lista de seleção múltipla = LM, AC = </w:t>
      </w:r>
      <w:proofErr w:type="gramStart"/>
      <w:r w:rsidRPr="00DF21D6">
        <w:rPr>
          <w:rFonts w:cs="Arial"/>
          <w:sz w:val="16"/>
          <w:szCs w:val="16"/>
        </w:rPr>
        <w:t>Auto Complete</w:t>
      </w:r>
      <w:proofErr w:type="gramEnd"/>
      <w:r w:rsidRPr="00DF21D6">
        <w:rPr>
          <w:rFonts w:cs="Arial"/>
          <w:sz w:val="16"/>
          <w:szCs w:val="16"/>
        </w:rPr>
        <w:t>.</w:t>
      </w:r>
    </w:p>
    <w:p w14:paraId="1ED6715D" w14:textId="2B6B9CAA" w:rsidR="001F6A0C" w:rsidRDefault="001F6A0C" w:rsidP="00FD7CB7">
      <w:pPr>
        <w:ind w:left="-851"/>
        <w:jc w:val="left"/>
        <w:rPr>
          <w:rFonts w:cs="Arial"/>
          <w:sz w:val="16"/>
          <w:szCs w:val="16"/>
        </w:rPr>
      </w:pPr>
    </w:p>
    <w:p w14:paraId="5A65EE36" w14:textId="0579A5E0" w:rsidR="001F6A0C" w:rsidRDefault="001F6A0C" w:rsidP="00FD7CB7">
      <w:pPr>
        <w:ind w:left="-851"/>
        <w:jc w:val="left"/>
        <w:rPr>
          <w:rFonts w:cs="Arial"/>
          <w:sz w:val="16"/>
          <w:szCs w:val="16"/>
        </w:rPr>
      </w:pPr>
    </w:p>
    <w:p w14:paraId="26DD3A6C" w14:textId="0770129A" w:rsidR="001F6A0C" w:rsidRDefault="001F6A0C" w:rsidP="00FD7CB7">
      <w:pPr>
        <w:ind w:left="-851"/>
        <w:jc w:val="left"/>
        <w:rPr>
          <w:rFonts w:cs="Arial"/>
          <w:sz w:val="16"/>
          <w:szCs w:val="16"/>
        </w:rPr>
      </w:pPr>
    </w:p>
    <w:p w14:paraId="71866294" w14:textId="0C812191" w:rsidR="001F6A0C" w:rsidRDefault="001F6A0C" w:rsidP="00FD7CB7">
      <w:pPr>
        <w:ind w:left="-851"/>
        <w:jc w:val="left"/>
        <w:rPr>
          <w:rFonts w:cs="Arial"/>
          <w:sz w:val="16"/>
          <w:szCs w:val="16"/>
        </w:rPr>
      </w:pPr>
    </w:p>
    <w:p w14:paraId="50F16934" w14:textId="30B770AE" w:rsidR="001F6A0C" w:rsidRDefault="001F6A0C" w:rsidP="00FD7CB7">
      <w:pPr>
        <w:ind w:left="-851"/>
        <w:jc w:val="left"/>
        <w:rPr>
          <w:rFonts w:cs="Arial"/>
          <w:sz w:val="16"/>
          <w:szCs w:val="16"/>
        </w:rPr>
      </w:pPr>
    </w:p>
    <w:p w14:paraId="086A9928" w14:textId="541AA9B6" w:rsidR="001F6A0C" w:rsidRDefault="001F6A0C" w:rsidP="00FD7CB7">
      <w:pPr>
        <w:ind w:left="-851"/>
        <w:jc w:val="left"/>
        <w:rPr>
          <w:rFonts w:cs="Arial"/>
          <w:sz w:val="16"/>
          <w:szCs w:val="16"/>
        </w:rPr>
      </w:pPr>
    </w:p>
    <w:p w14:paraId="1DED80EA" w14:textId="7CA536A7" w:rsidR="001F6A0C" w:rsidRDefault="001F6A0C" w:rsidP="00FD7CB7">
      <w:pPr>
        <w:ind w:left="-851"/>
        <w:jc w:val="left"/>
        <w:rPr>
          <w:rFonts w:cs="Arial"/>
          <w:sz w:val="16"/>
          <w:szCs w:val="16"/>
        </w:rPr>
      </w:pPr>
    </w:p>
    <w:p w14:paraId="692EA192" w14:textId="1A878C3D" w:rsidR="001F6A0C" w:rsidRDefault="001F6A0C" w:rsidP="00FD7CB7">
      <w:pPr>
        <w:ind w:left="-851"/>
        <w:jc w:val="left"/>
        <w:rPr>
          <w:rFonts w:cs="Arial"/>
          <w:sz w:val="16"/>
          <w:szCs w:val="16"/>
        </w:rPr>
      </w:pPr>
    </w:p>
    <w:p w14:paraId="5D1BCA7D" w14:textId="7EF80416" w:rsidR="001F6A0C" w:rsidRDefault="001F6A0C" w:rsidP="00FD7CB7">
      <w:pPr>
        <w:ind w:left="-851"/>
        <w:jc w:val="left"/>
        <w:rPr>
          <w:rFonts w:cs="Arial"/>
          <w:sz w:val="16"/>
          <w:szCs w:val="16"/>
        </w:rPr>
      </w:pPr>
    </w:p>
    <w:p w14:paraId="0BC1AF6A" w14:textId="77777777" w:rsidR="007C168D" w:rsidRDefault="007C168D" w:rsidP="00FD7CB7">
      <w:pPr>
        <w:ind w:left="-851"/>
        <w:jc w:val="left"/>
        <w:rPr>
          <w:rFonts w:cs="Arial"/>
          <w:sz w:val="16"/>
          <w:szCs w:val="16"/>
        </w:rPr>
      </w:pPr>
    </w:p>
    <w:p w14:paraId="1D4E35D9" w14:textId="67BF04B0" w:rsidR="001F6A0C" w:rsidRDefault="001F6A0C" w:rsidP="00FD7CB7">
      <w:pPr>
        <w:ind w:left="-851"/>
        <w:jc w:val="left"/>
        <w:rPr>
          <w:rFonts w:cs="Arial"/>
          <w:sz w:val="16"/>
          <w:szCs w:val="16"/>
        </w:rPr>
      </w:pPr>
    </w:p>
    <w:p w14:paraId="2623B592" w14:textId="3E5C17CF" w:rsidR="001F6A0C" w:rsidRDefault="001F6A0C" w:rsidP="00FD7CB7">
      <w:pPr>
        <w:ind w:left="-851"/>
        <w:jc w:val="left"/>
        <w:rPr>
          <w:rFonts w:cs="Arial"/>
          <w:sz w:val="16"/>
          <w:szCs w:val="16"/>
        </w:rPr>
      </w:pPr>
    </w:p>
    <w:p w14:paraId="6E0A316B" w14:textId="380B9AFA" w:rsidR="001F6A0C" w:rsidRDefault="001F6A0C" w:rsidP="00FD7CB7">
      <w:pPr>
        <w:ind w:left="-851"/>
        <w:jc w:val="left"/>
        <w:rPr>
          <w:rFonts w:cs="Arial"/>
          <w:sz w:val="16"/>
          <w:szCs w:val="16"/>
        </w:rPr>
      </w:pPr>
    </w:p>
    <w:p w14:paraId="30453A1E" w14:textId="2E598247" w:rsidR="001F6A0C" w:rsidRDefault="001F6A0C" w:rsidP="00FD7CB7">
      <w:pPr>
        <w:ind w:left="-851"/>
        <w:jc w:val="left"/>
        <w:rPr>
          <w:rFonts w:cs="Arial"/>
          <w:sz w:val="16"/>
          <w:szCs w:val="16"/>
        </w:rPr>
      </w:pPr>
    </w:p>
    <w:p w14:paraId="5718E278" w14:textId="3F683661" w:rsidR="0000643E" w:rsidRDefault="000953FD" w:rsidP="00B77431">
      <w:pPr>
        <w:pStyle w:val="Ttulo1"/>
      </w:pPr>
      <w:bookmarkStart w:id="19" w:name="_Ref480448787"/>
      <w:bookmarkStart w:id="20" w:name="_Toc505762168"/>
      <w:bookmarkStart w:id="21" w:name="_Toc505763697"/>
      <w:bookmarkStart w:id="22" w:name="_Toc54704850"/>
      <w:r>
        <w:t>R</w:t>
      </w:r>
      <w:r w:rsidR="0000643E" w:rsidRPr="0046472F">
        <w:t>egras</w:t>
      </w:r>
      <w:r w:rsidR="00404B8A" w:rsidRPr="0046472F">
        <w:t xml:space="preserve"> de Negócio</w:t>
      </w:r>
      <w:bookmarkEnd w:id="19"/>
      <w:bookmarkEnd w:id="20"/>
      <w:bookmarkEnd w:id="21"/>
      <w:bookmarkEnd w:id="22"/>
    </w:p>
    <w:p w14:paraId="182F722F" w14:textId="77777777" w:rsidR="00901333" w:rsidRPr="00901333" w:rsidRDefault="00901333" w:rsidP="00901333"/>
    <w:tbl>
      <w:tblPr>
        <w:tblpPr w:leftFromText="141" w:rightFromText="141" w:vertAnchor="text" w:horzAnchor="margin" w:tblpX="-147" w:tblpY="116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938"/>
      </w:tblGrid>
      <w:tr w:rsidR="0000643E" w:rsidRPr="00DF21D6" w14:paraId="4EF7E2B1" w14:textId="77777777" w:rsidTr="005B33DE">
        <w:trPr>
          <w:trHeight w:val="277"/>
        </w:trPr>
        <w:tc>
          <w:tcPr>
            <w:tcW w:w="1980" w:type="dxa"/>
            <w:shd w:val="clear" w:color="auto" w:fill="8DB3E2" w:themeFill="text2" w:themeFillTint="66"/>
            <w:vAlign w:val="center"/>
          </w:tcPr>
          <w:p w14:paraId="70B4EB03" w14:textId="77777777" w:rsidR="0000643E" w:rsidRPr="00DF21D6" w:rsidRDefault="0000643E" w:rsidP="00BB6D3C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rFonts w:cs="Arial"/>
                <w:b/>
                <w:i w:val="0"/>
                <w:color w:val="auto"/>
                <w:sz w:val="16"/>
                <w:szCs w:val="16"/>
              </w:rPr>
            </w:pPr>
            <w:r w:rsidRPr="00DF21D6">
              <w:rPr>
                <w:rFonts w:cs="Arial"/>
                <w:b/>
                <w:i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7938" w:type="dxa"/>
            <w:shd w:val="clear" w:color="auto" w:fill="8DB3E2" w:themeFill="text2" w:themeFillTint="66"/>
            <w:vAlign w:val="center"/>
          </w:tcPr>
          <w:p w14:paraId="67A8BA17" w14:textId="77777777" w:rsidR="0000643E" w:rsidRPr="00DF21D6" w:rsidRDefault="0000643E" w:rsidP="00BB6D3C">
            <w:pPr>
              <w:pStyle w:val="InfoBlue"/>
              <w:tabs>
                <w:tab w:val="left" w:pos="1463"/>
                <w:tab w:val="left" w:pos="2663"/>
              </w:tabs>
              <w:jc w:val="center"/>
              <w:rPr>
                <w:rFonts w:cs="Arial"/>
                <w:b/>
                <w:i w:val="0"/>
                <w:color w:val="auto"/>
                <w:sz w:val="16"/>
                <w:szCs w:val="16"/>
              </w:rPr>
            </w:pPr>
            <w:r w:rsidRPr="00DF21D6">
              <w:rPr>
                <w:rFonts w:cs="Arial"/>
                <w:b/>
                <w:i w:val="0"/>
                <w:color w:val="auto"/>
                <w:sz w:val="16"/>
                <w:szCs w:val="16"/>
              </w:rPr>
              <w:t>Regra</w:t>
            </w:r>
          </w:p>
        </w:tc>
      </w:tr>
      <w:tr w:rsidR="00AA6D35" w:rsidRPr="00DF21D6" w14:paraId="47B46EBE" w14:textId="77777777" w:rsidTr="000C0AD4">
        <w:trPr>
          <w:trHeight w:val="1271"/>
        </w:trPr>
        <w:tc>
          <w:tcPr>
            <w:tcW w:w="1980" w:type="dxa"/>
            <w:vAlign w:val="center"/>
          </w:tcPr>
          <w:p w14:paraId="16C06E14" w14:textId="4C409074" w:rsidR="00AA6D35" w:rsidRPr="00781258" w:rsidRDefault="00781258" w:rsidP="00AA6D35">
            <w:pPr>
              <w:pStyle w:val="RegradeNegcio"/>
              <w:framePr w:hSpace="0" w:wrap="auto" w:vAnchor="margin" w:hAnchor="text" w:yAlign="inline"/>
              <w:rPr>
                <w:i/>
              </w:rPr>
            </w:pPr>
            <w:bookmarkStart w:id="23" w:name="_Toc470082906"/>
            <w:bookmarkStart w:id="24" w:name="_Ref480449062"/>
            <w:bookmarkEnd w:id="23"/>
            <w:r w:rsidRPr="00781258">
              <w:rPr>
                <w:i/>
                <w:color w:val="365F91" w:themeColor="accent1" w:themeShade="BF"/>
              </w:rPr>
              <w:t>[Nome da regra de negócio]</w:t>
            </w:r>
          </w:p>
        </w:tc>
        <w:bookmarkEnd w:id="24"/>
        <w:tc>
          <w:tcPr>
            <w:tcW w:w="7938" w:type="dxa"/>
            <w:vAlign w:val="center"/>
          </w:tcPr>
          <w:p w14:paraId="7E8F3601" w14:textId="35E5328C" w:rsidR="00AA6D35" w:rsidRPr="00217C07" w:rsidRDefault="00781258" w:rsidP="00AA6D35">
            <w:r w:rsidRPr="00781258">
              <w:rPr>
                <w:rFonts w:cs="Arial"/>
                <w:color w:val="365F91" w:themeColor="accent1" w:themeShade="BF"/>
                <w:sz w:val="16"/>
                <w:szCs w:val="16"/>
              </w:rPr>
              <w:t>[</w:t>
            </w:r>
            <w:r w:rsidR="00AA6D35" w:rsidRPr="00781258">
              <w:rPr>
                <w:rFonts w:cs="Arial"/>
                <w:color w:val="365F91" w:themeColor="accent1" w:themeShade="BF"/>
                <w:sz w:val="16"/>
                <w:szCs w:val="16"/>
              </w:rPr>
              <w:t>Descrição da regra de negócio.</w:t>
            </w:r>
            <w:r w:rsidRPr="00781258">
              <w:rPr>
                <w:rFonts w:cs="Arial"/>
                <w:color w:val="365F91" w:themeColor="accent1" w:themeShade="BF"/>
                <w:sz w:val="16"/>
                <w:szCs w:val="16"/>
              </w:rPr>
              <w:t>]</w:t>
            </w:r>
          </w:p>
        </w:tc>
      </w:tr>
      <w:tr w:rsidR="00AA6D35" w:rsidRPr="00DF21D6" w14:paraId="2B6CE3A4" w14:textId="77777777" w:rsidTr="000C0AD4">
        <w:trPr>
          <w:trHeight w:val="1271"/>
        </w:trPr>
        <w:tc>
          <w:tcPr>
            <w:tcW w:w="1980" w:type="dxa"/>
            <w:vAlign w:val="center"/>
          </w:tcPr>
          <w:p w14:paraId="44A63C2A" w14:textId="77777777" w:rsidR="00AA6D35" w:rsidRPr="00DF21D6" w:rsidRDefault="00AA6D35" w:rsidP="003F1AEE">
            <w:pPr>
              <w:pStyle w:val="RegradeNegcio"/>
              <w:framePr w:hSpace="0" w:wrap="auto" w:vAnchor="margin" w:hAnchor="text" w:yAlign="inline"/>
              <w:numPr>
                <w:ilvl w:val="0"/>
                <w:numId w:val="0"/>
              </w:numPr>
              <w:ind w:left="360"/>
              <w:jc w:val="both"/>
            </w:pPr>
          </w:p>
        </w:tc>
        <w:tc>
          <w:tcPr>
            <w:tcW w:w="7938" w:type="dxa"/>
            <w:vAlign w:val="center"/>
          </w:tcPr>
          <w:p w14:paraId="385EE466" w14:textId="77777777" w:rsidR="00AA6D35" w:rsidRPr="00DF21D6" w:rsidRDefault="00AA6D35" w:rsidP="00AA6D35">
            <w:pPr>
              <w:rPr>
                <w:rFonts w:cs="Arial"/>
                <w:sz w:val="16"/>
                <w:szCs w:val="16"/>
              </w:rPr>
            </w:pPr>
          </w:p>
        </w:tc>
      </w:tr>
    </w:tbl>
    <w:p w14:paraId="4DAA24E1" w14:textId="35560F36" w:rsidR="00FB7527" w:rsidRDefault="00FB7527" w:rsidP="0000643E">
      <w:pPr>
        <w:rPr>
          <w:rFonts w:cs="Arial"/>
          <w:sz w:val="16"/>
          <w:szCs w:val="16"/>
        </w:rPr>
      </w:pPr>
    </w:p>
    <w:p w14:paraId="225750C8" w14:textId="77777777" w:rsidR="00CA7D45" w:rsidRPr="00CA7D45" w:rsidRDefault="00CA7D45" w:rsidP="00CA7D45"/>
    <w:p w14:paraId="5B24E940" w14:textId="3B4E5E3D" w:rsidR="00E67879" w:rsidRPr="00C96B85" w:rsidRDefault="00A81F2C" w:rsidP="005B33DE">
      <w:pPr>
        <w:pStyle w:val="Ttulo1"/>
        <w:rPr>
          <w:rFonts w:cs="Arial"/>
          <w:szCs w:val="24"/>
        </w:rPr>
      </w:pPr>
      <w:r w:rsidRPr="00C96B85">
        <w:rPr>
          <w:rFonts w:cs="Arial"/>
        </w:rPr>
        <w:br w:type="page"/>
      </w:r>
      <w:bookmarkStart w:id="25" w:name="_Toc505762169"/>
      <w:bookmarkStart w:id="26" w:name="_Toc505763698"/>
      <w:bookmarkStart w:id="27" w:name="_Toc54704851"/>
      <w:r w:rsidR="00FC00A3" w:rsidRPr="00FA4BD7">
        <w:lastRenderedPageBreak/>
        <w:t>Mensagens de Sistema</w:t>
      </w:r>
      <w:bookmarkEnd w:id="25"/>
      <w:bookmarkEnd w:id="26"/>
      <w:bookmarkEnd w:id="27"/>
    </w:p>
    <w:tbl>
      <w:tblPr>
        <w:tblW w:w="992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7229"/>
        <w:gridCol w:w="1559"/>
      </w:tblGrid>
      <w:tr w:rsidR="00793B40" w:rsidRPr="00DF21D6" w14:paraId="624A8614" w14:textId="77777777" w:rsidTr="00AA6D35">
        <w:tc>
          <w:tcPr>
            <w:tcW w:w="1135" w:type="dxa"/>
            <w:shd w:val="clear" w:color="auto" w:fill="8DB3E2" w:themeFill="text2" w:themeFillTint="66"/>
            <w:vAlign w:val="center"/>
          </w:tcPr>
          <w:p w14:paraId="0222E0C5" w14:textId="77777777" w:rsidR="00793B40" w:rsidRPr="00DF21D6" w:rsidRDefault="00793B40" w:rsidP="00442B27">
            <w:pPr>
              <w:spacing w:before="60" w:after="60"/>
              <w:jc w:val="center"/>
              <w:rPr>
                <w:rFonts w:cs="Arial"/>
                <w:b/>
                <w:sz w:val="16"/>
                <w:szCs w:val="16"/>
              </w:rPr>
            </w:pPr>
            <w:r w:rsidRPr="00DF21D6">
              <w:rPr>
                <w:rFonts w:cs="Arial"/>
                <w:b/>
                <w:sz w:val="16"/>
                <w:szCs w:val="16"/>
              </w:rPr>
              <w:t>ID</w:t>
            </w:r>
          </w:p>
        </w:tc>
        <w:tc>
          <w:tcPr>
            <w:tcW w:w="7229" w:type="dxa"/>
            <w:shd w:val="clear" w:color="auto" w:fill="8DB3E2" w:themeFill="text2" w:themeFillTint="66"/>
            <w:vAlign w:val="center"/>
          </w:tcPr>
          <w:p w14:paraId="0F15A2F0" w14:textId="77777777" w:rsidR="00793B40" w:rsidRPr="00DF21D6" w:rsidRDefault="00793B40" w:rsidP="00442B27">
            <w:pPr>
              <w:spacing w:before="60" w:after="60"/>
              <w:jc w:val="center"/>
              <w:rPr>
                <w:rFonts w:cs="Arial"/>
                <w:b/>
                <w:sz w:val="16"/>
                <w:szCs w:val="16"/>
              </w:rPr>
            </w:pPr>
            <w:r w:rsidRPr="00DF21D6">
              <w:rPr>
                <w:rFonts w:cs="Arial"/>
                <w:b/>
                <w:sz w:val="16"/>
                <w:szCs w:val="16"/>
              </w:rPr>
              <w:t>Mensagem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14:paraId="4C187B99" w14:textId="77777777" w:rsidR="00793B40" w:rsidRPr="00DF21D6" w:rsidRDefault="00793B40" w:rsidP="00442B27">
            <w:pPr>
              <w:spacing w:before="60" w:after="60"/>
              <w:jc w:val="center"/>
              <w:rPr>
                <w:rFonts w:cs="Arial"/>
                <w:b/>
                <w:sz w:val="16"/>
                <w:szCs w:val="16"/>
              </w:rPr>
            </w:pPr>
            <w:r w:rsidRPr="00DF21D6">
              <w:rPr>
                <w:rFonts w:cs="Arial"/>
                <w:b/>
                <w:sz w:val="16"/>
                <w:szCs w:val="16"/>
              </w:rPr>
              <w:t>Tipo</w:t>
            </w:r>
          </w:p>
        </w:tc>
      </w:tr>
      <w:tr w:rsidR="00793B40" w:rsidRPr="00DF21D6" w14:paraId="61944510" w14:textId="77777777" w:rsidTr="00AA6D35">
        <w:tc>
          <w:tcPr>
            <w:tcW w:w="1135" w:type="dxa"/>
            <w:vAlign w:val="center"/>
          </w:tcPr>
          <w:p w14:paraId="6006A3E0" w14:textId="77777777" w:rsidR="00793B40" w:rsidRPr="00DF21D6" w:rsidRDefault="00793B40" w:rsidP="00197E55">
            <w:pPr>
              <w:pStyle w:val="MSG"/>
              <w:numPr>
                <w:ilvl w:val="0"/>
                <w:numId w:val="17"/>
              </w:numPr>
              <w:ind w:left="601" w:hanging="425"/>
              <w:jc w:val="left"/>
            </w:pPr>
            <w:bookmarkStart w:id="28" w:name="_Ref17276043"/>
          </w:p>
        </w:tc>
        <w:bookmarkEnd w:id="28"/>
        <w:tc>
          <w:tcPr>
            <w:tcW w:w="7229" w:type="dxa"/>
            <w:vAlign w:val="center"/>
          </w:tcPr>
          <w:p w14:paraId="79C9B6D1" w14:textId="13625FD0" w:rsidR="00793B40" w:rsidRPr="00781258" w:rsidRDefault="00781258" w:rsidP="00442B27">
            <w:pPr>
              <w:pStyle w:val="Default"/>
              <w:rPr>
                <w:i/>
                <w:sz w:val="16"/>
                <w:szCs w:val="16"/>
              </w:rPr>
            </w:pPr>
            <w:r w:rsidRPr="00781258">
              <w:rPr>
                <w:rStyle w:val="text-danger2"/>
                <w:i/>
                <w:color w:val="365F91" w:themeColor="accent1" w:themeShade="BF"/>
                <w:sz w:val="16"/>
                <w:szCs w:val="16"/>
              </w:rPr>
              <w:t>[</w:t>
            </w:r>
            <w:r w:rsidR="00AA6D35" w:rsidRPr="00781258">
              <w:rPr>
                <w:rStyle w:val="text-danger2"/>
                <w:i/>
                <w:color w:val="365F91" w:themeColor="accent1" w:themeShade="BF"/>
                <w:sz w:val="16"/>
                <w:szCs w:val="16"/>
              </w:rPr>
              <w:t>Descrever a mensagem</w:t>
            </w:r>
            <w:r w:rsidRPr="00781258">
              <w:rPr>
                <w:rStyle w:val="text-danger2"/>
                <w:i/>
                <w:color w:val="365F91" w:themeColor="accent1" w:themeShade="BF"/>
                <w:sz w:val="16"/>
                <w:szCs w:val="16"/>
              </w:rPr>
              <w:t>]</w:t>
            </w:r>
            <w:r w:rsidR="00AA6D35" w:rsidRPr="00781258">
              <w:rPr>
                <w:rStyle w:val="text-danger2"/>
                <w:i/>
                <w:color w:val="365F91" w:themeColor="accent1" w:themeShade="BF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A776616" w14:textId="47012151" w:rsidR="00793B40" w:rsidRPr="00781258" w:rsidRDefault="00AA6D35" w:rsidP="00442B27">
            <w:pPr>
              <w:spacing w:before="60" w:after="60"/>
              <w:jc w:val="center"/>
              <w:rPr>
                <w:rFonts w:cs="Arial"/>
                <w:i/>
                <w:color w:val="365F91" w:themeColor="accent1" w:themeShade="BF"/>
                <w:sz w:val="16"/>
                <w:szCs w:val="16"/>
              </w:rPr>
            </w:pPr>
            <w:r w:rsidRPr="00781258">
              <w:rPr>
                <w:rFonts w:cs="Arial"/>
                <w:i/>
                <w:color w:val="365F91" w:themeColor="accent1" w:themeShade="BF"/>
                <w:sz w:val="16"/>
                <w:szCs w:val="16"/>
              </w:rPr>
              <w:t>[Tipo da mensagens conforme a legenda abaixo]</w:t>
            </w:r>
          </w:p>
        </w:tc>
      </w:tr>
      <w:tr w:rsidR="00AA6D35" w:rsidRPr="00DF21D6" w14:paraId="22069F93" w14:textId="77777777" w:rsidTr="00AA6D35">
        <w:tc>
          <w:tcPr>
            <w:tcW w:w="1135" w:type="dxa"/>
            <w:vAlign w:val="center"/>
          </w:tcPr>
          <w:p w14:paraId="4D6C83C1" w14:textId="77777777" w:rsidR="00AA6D35" w:rsidRPr="00DF21D6" w:rsidRDefault="00AA6D35" w:rsidP="00AA6D35">
            <w:pPr>
              <w:pStyle w:val="MSG"/>
              <w:numPr>
                <w:ilvl w:val="0"/>
                <w:numId w:val="0"/>
              </w:numPr>
              <w:ind w:left="360"/>
              <w:jc w:val="left"/>
            </w:pPr>
          </w:p>
        </w:tc>
        <w:tc>
          <w:tcPr>
            <w:tcW w:w="7229" w:type="dxa"/>
            <w:vAlign w:val="center"/>
          </w:tcPr>
          <w:p w14:paraId="570774DA" w14:textId="77777777" w:rsidR="00AA6D35" w:rsidRPr="0059060F" w:rsidRDefault="00AA6D35" w:rsidP="00442B27">
            <w:pPr>
              <w:pStyle w:val="Default"/>
              <w:rPr>
                <w:rStyle w:val="text-danger2"/>
                <w:color w:val="auto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41AC50E" w14:textId="77777777" w:rsidR="00AA6D35" w:rsidRDefault="00AA6D35" w:rsidP="00442B27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14:paraId="599E09CA" w14:textId="77777777" w:rsidR="00C52D3B" w:rsidRPr="00DF21D6" w:rsidRDefault="00C52D3B" w:rsidP="00EC4228">
      <w:pPr>
        <w:spacing w:before="60" w:after="60"/>
        <w:ind w:left="-142"/>
        <w:rPr>
          <w:rFonts w:cs="Arial"/>
          <w:sz w:val="16"/>
          <w:szCs w:val="16"/>
        </w:rPr>
      </w:pPr>
      <w:r w:rsidRPr="00DF21D6">
        <w:rPr>
          <w:rFonts w:cs="Arial"/>
          <w:b/>
          <w:i/>
          <w:sz w:val="16"/>
          <w:szCs w:val="16"/>
        </w:rPr>
        <w:t>Tipos</w:t>
      </w:r>
      <w:r w:rsidRPr="00DF21D6">
        <w:rPr>
          <w:rFonts w:cs="Arial"/>
          <w:sz w:val="16"/>
          <w:szCs w:val="16"/>
        </w:rPr>
        <w:t>: Sucesso, alerta, erro ou confirmação.</w:t>
      </w:r>
    </w:p>
    <w:p w14:paraId="0FEAD4E6" w14:textId="77777777" w:rsidR="007A39BE" w:rsidRDefault="007A39BE">
      <w:pPr>
        <w:spacing w:before="60" w:after="60"/>
        <w:rPr>
          <w:rFonts w:cs="Arial"/>
          <w:sz w:val="16"/>
          <w:szCs w:val="16"/>
        </w:rPr>
      </w:pPr>
    </w:p>
    <w:p w14:paraId="1F62DB90" w14:textId="77777777" w:rsidR="00317AA3" w:rsidRDefault="00317AA3" w:rsidP="00317AA3"/>
    <w:p w14:paraId="10625D3D" w14:textId="77777777" w:rsidR="00317AA3" w:rsidRPr="00DF21D6" w:rsidRDefault="00317AA3">
      <w:pPr>
        <w:spacing w:before="60" w:after="60"/>
        <w:rPr>
          <w:rFonts w:cs="Arial"/>
          <w:sz w:val="16"/>
          <w:szCs w:val="16"/>
        </w:rPr>
      </w:pPr>
    </w:p>
    <w:sectPr w:rsidR="00317AA3" w:rsidRPr="00DF21D6" w:rsidSect="001440B5">
      <w:headerReference w:type="default" r:id="rId8"/>
      <w:footerReference w:type="default" r:id="rId9"/>
      <w:pgSz w:w="11906" w:h="16838"/>
      <w:pgMar w:top="1418" w:right="991" w:bottom="992" w:left="1134" w:header="708" w:footer="256" w:gutter="0"/>
      <w:pgBorders w:offsetFrom="page">
        <w:bottom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9E985" w14:textId="77777777" w:rsidR="003F7D35" w:rsidRDefault="003F7D35" w:rsidP="001B5DEE">
      <w:r>
        <w:separator/>
      </w:r>
    </w:p>
  </w:endnote>
  <w:endnote w:type="continuationSeparator" w:id="0">
    <w:p w14:paraId="0BC5D5F5" w14:textId="77777777" w:rsidR="003F7D35" w:rsidRDefault="003F7D35" w:rsidP="001B5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BE1A4" w14:textId="77777777" w:rsidR="00E04DDA" w:rsidRDefault="00E04DDA" w:rsidP="00E87E7D">
    <w:pPr>
      <w:pStyle w:val="Rodap"/>
      <w:pBdr>
        <w:top w:val="single" w:sz="4" w:space="1" w:color="auto"/>
      </w:pBdr>
      <w:jc w:val="center"/>
      <w:rPr>
        <w:sz w:val="16"/>
        <w:szCs w:val="16"/>
      </w:rPr>
    </w:pPr>
  </w:p>
  <w:p w14:paraId="55AC3F19" w14:textId="634FA7AC" w:rsidR="00E04DDA" w:rsidRDefault="00E04DDA" w:rsidP="00E87E7D">
    <w:pPr>
      <w:pStyle w:val="Rodap"/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D077A1">
      <w:rPr>
        <w:rFonts w:cs="Arial"/>
        <w:sz w:val="16"/>
        <w:szCs w:val="16"/>
      </w:rPr>
      <w:t xml:space="preserve">Artefato: </w:t>
    </w:r>
    <w:r>
      <w:rPr>
        <w:rFonts w:cs="Arial"/>
        <w:sz w:val="16"/>
        <w:szCs w:val="16"/>
      </w:rPr>
      <w:t xml:space="preserve">Especificação Técnica: ET001 – </w:t>
    </w:r>
    <w:r w:rsidR="003F1AEE" w:rsidRPr="00781258">
      <w:rPr>
        <w:rFonts w:cs="Arial"/>
        <w:i/>
        <w:color w:val="365F91" w:themeColor="accent1" w:themeShade="BF"/>
        <w:sz w:val="16"/>
        <w:szCs w:val="16"/>
      </w:rPr>
      <w:t>[Nome do Módulo]</w:t>
    </w:r>
    <w:r w:rsidRPr="00781258">
      <w:rPr>
        <w:rFonts w:cs="Arial"/>
        <w:color w:val="365F91" w:themeColor="accent1" w:themeShade="BF"/>
        <w:sz w:val="16"/>
        <w:szCs w:val="16"/>
      </w:rPr>
      <w:t xml:space="preserve"> </w:t>
    </w:r>
    <w:r>
      <w:rPr>
        <w:rFonts w:cs="Arial"/>
        <w:sz w:val="16"/>
        <w:szCs w:val="16"/>
      </w:rPr>
      <w:t>-</w:t>
    </w:r>
    <w:r w:rsidRPr="00D077A1">
      <w:rPr>
        <w:rFonts w:cs="Arial"/>
      </w:rPr>
      <w:t xml:space="preserve"> </w:t>
    </w:r>
    <w:r w:rsidRPr="00D077A1">
      <w:rPr>
        <w:rFonts w:cs="Arial"/>
        <w:sz w:val="16"/>
        <w:szCs w:val="16"/>
      </w:rPr>
      <w:t>Página</w:t>
    </w:r>
    <w:r w:rsidRPr="00D077A1">
      <w:rPr>
        <w:rFonts w:cs="Arial"/>
      </w:rPr>
      <w:t xml:space="preserve"> </w:t>
    </w:r>
    <w:r w:rsidRPr="00D077A1">
      <w:rPr>
        <w:rFonts w:cs="Arial"/>
        <w:sz w:val="16"/>
        <w:szCs w:val="16"/>
      </w:rPr>
      <w:fldChar w:fldCharType="begin"/>
    </w:r>
    <w:r w:rsidRPr="00D077A1">
      <w:rPr>
        <w:rFonts w:cs="Arial"/>
        <w:sz w:val="16"/>
        <w:szCs w:val="16"/>
      </w:rPr>
      <w:instrText>PAGE   \* MERGEFORMAT</w:instrText>
    </w:r>
    <w:r w:rsidRPr="00D077A1">
      <w:rPr>
        <w:rFonts w:cs="Arial"/>
        <w:sz w:val="16"/>
        <w:szCs w:val="16"/>
      </w:rPr>
      <w:fldChar w:fldCharType="separate"/>
    </w:r>
    <w:r w:rsidR="001D26C2">
      <w:rPr>
        <w:rFonts w:cs="Arial"/>
        <w:noProof/>
        <w:sz w:val="16"/>
        <w:szCs w:val="16"/>
      </w:rPr>
      <w:t>7</w:t>
    </w:r>
    <w:r w:rsidRPr="00D077A1">
      <w:rPr>
        <w:rFonts w:cs="Arial"/>
        <w:sz w:val="16"/>
        <w:szCs w:val="16"/>
      </w:rPr>
      <w:fldChar w:fldCharType="end"/>
    </w:r>
  </w:p>
  <w:p w14:paraId="4BFD78EC" w14:textId="77777777" w:rsidR="00E04DDA" w:rsidRDefault="00E04DDA" w:rsidP="00E87E7D">
    <w:pPr>
      <w:pStyle w:val="Rodap"/>
      <w:pBdr>
        <w:top w:val="single" w:sz="4" w:space="1" w:color="auto"/>
      </w:pBdr>
      <w:jc w:val="center"/>
      <w:rPr>
        <w:rFonts w:cs="Arial"/>
        <w:sz w:val="16"/>
        <w:szCs w:val="16"/>
      </w:rPr>
    </w:pPr>
  </w:p>
  <w:p w14:paraId="5614E394" w14:textId="77777777" w:rsidR="00E04DDA" w:rsidRDefault="00E04DDA" w:rsidP="00E87E7D">
    <w:pPr>
      <w:pStyle w:val="Rodap"/>
      <w:pBdr>
        <w:top w:val="single" w:sz="4" w:space="1" w:color="auto"/>
      </w:pBdr>
      <w:jc w:val="center"/>
      <w:rPr>
        <w:rFonts w:cs="Arial"/>
        <w:sz w:val="16"/>
        <w:szCs w:val="16"/>
      </w:rPr>
    </w:pPr>
  </w:p>
  <w:p w14:paraId="7A6B898A" w14:textId="77777777" w:rsidR="00E04DDA" w:rsidRPr="00D077A1" w:rsidRDefault="00E04DDA" w:rsidP="00E87E7D">
    <w:pPr>
      <w:pStyle w:val="Rodap"/>
      <w:pBdr>
        <w:top w:val="single" w:sz="4" w:space="1" w:color="auto"/>
      </w:pBdr>
      <w:jc w:val="center"/>
      <w:rPr>
        <w:rFonts w:cs="Arial"/>
        <w:sz w:val="16"/>
        <w:szCs w:val="16"/>
      </w:rPr>
    </w:pPr>
  </w:p>
  <w:p w14:paraId="27B2AE7E" w14:textId="3FF3E32B" w:rsidR="00E04DDA" w:rsidRPr="00E87E7D" w:rsidRDefault="00E04DDA" w:rsidP="00E87E7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C6E3E" w14:textId="77777777" w:rsidR="003F7D35" w:rsidRDefault="003F7D35" w:rsidP="001B5DEE">
      <w:r>
        <w:separator/>
      </w:r>
    </w:p>
  </w:footnote>
  <w:footnote w:type="continuationSeparator" w:id="0">
    <w:p w14:paraId="234C5AC6" w14:textId="77777777" w:rsidR="003F7D35" w:rsidRDefault="003F7D35" w:rsidP="001B5D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47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769"/>
      <w:gridCol w:w="4127"/>
      <w:gridCol w:w="3027"/>
    </w:tblGrid>
    <w:tr w:rsidR="00E04DDA" w14:paraId="030BA25E" w14:textId="77777777" w:rsidTr="00344D7D">
      <w:trPr>
        <w:cantSplit/>
        <w:trHeight w:val="1115"/>
        <w:tblHeader/>
      </w:trPr>
      <w:tc>
        <w:tcPr>
          <w:tcW w:w="276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5786D9F0" w14:textId="3BF35C69" w:rsidR="00E04DDA" w:rsidRPr="00377DB5" w:rsidRDefault="00E04DDA" w:rsidP="004E3D69">
          <w:pPr>
            <w:pStyle w:val="Standard"/>
            <w:snapToGrid w:val="0"/>
            <w:ind w:right="-70"/>
            <w:rPr>
              <w:color w:val="auto"/>
            </w:rPr>
          </w:pPr>
        </w:p>
      </w:tc>
      <w:tc>
        <w:tcPr>
          <w:tcW w:w="4127" w:type="dxa"/>
          <w:tcBorders>
            <w:top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6B63AC2B" w14:textId="77777777" w:rsidR="00E04DDA" w:rsidRPr="00377DB5" w:rsidRDefault="00E04DDA" w:rsidP="004E3D69">
          <w:pPr>
            <w:pStyle w:val="Standard"/>
            <w:snapToGrid w:val="0"/>
            <w:jc w:val="center"/>
            <w:rPr>
              <w:rFonts w:cs="Arial"/>
              <w:b/>
              <w:color w:val="auto"/>
              <w:sz w:val="20"/>
            </w:rPr>
          </w:pPr>
          <w:r w:rsidRPr="00377DB5">
            <w:rPr>
              <w:rFonts w:cs="Arial"/>
              <w:b/>
              <w:color w:val="auto"/>
              <w:sz w:val="20"/>
            </w:rPr>
            <w:t xml:space="preserve">Especificação </w:t>
          </w:r>
        </w:p>
        <w:p w14:paraId="69D0E19C" w14:textId="2DF22D4D" w:rsidR="00E04DDA" w:rsidRPr="00A8531D" w:rsidRDefault="00E04DDA" w:rsidP="00774643">
          <w:pPr>
            <w:pStyle w:val="Standard"/>
            <w:snapToGrid w:val="0"/>
            <w:jc w:val="center"/>
            <w:rPr>
              <w:rFonts w:cs="Arial"/>
              <w:b/>
              <w:caps/>
              <w:color w:val="auto"/>
              <w:sz w:val="20"/>
            </w:rPr>
          </w:pPr>
          <w:r w:rsidRPr="00377DB5">
            <w:rPr>
              <w:rFonts w:cs="Arial"/>
              <w:b/>
              <w:color w:val="auto"/>
              <w:sz w:val="20"/>
            </w:rPr>
            <w:t>ET0</w:t>
          </w:r>
          <w:r w:rsidR="00781258">
            <w:rPr>
              <w:rFonts w:cs="Arial"/>
              <w:b/>
              <w:color w:val="auto"/>
              <w:sz w:val="20"/>
            </w:rPr>
            <w:t>00</w:t>
          </w:r>
          <w:r w:rsidRPr="00377DB5">
            <w:rPr>
              <w:rFonts w:cs="Arial"/>
              <w:b/>
              <w:color w:val="auto"/>
              <w:sz w:val="20"/>
            </w:rPr>
            <w:t xml:space="preserve"> – </w:t>
          </w:r>
          <w:r w:rsidR="00774643" w:rsidRPr="00781258">
            <w:rPr>
              <w:rFonts w:cs="Arial"/>
              <w:i/>
              <w:color w:val="365F91" w:themeColor="accent1" w:themeShade="BF"/>
              <w:sz w:val="20"/>
            </w:rPr>
            <w:t>[Nome do Módulo]</w:t>
          </w:r>
        </w:p>
      </w:tc>
      <w:tc>
        <w:tcPr>
          <w:tcW w:w="3027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bottom"/>
        </w:tcPr>
        <w:p w14:paraId="0D6BFE68" w14:textId="33430D63" w:rsidR="00E04DDA" w:rsidRDefault="00E04DDA" w:rsidP="00C43E53">
          <w:pPr>
            <w:pStyle w:val="Standard"/>
            <w:snapToGrid w:val="0"/>
            <w:ind w:left="1206" w:hanging="1206"/>
            <w:jc w:val="right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Versão: 0.1</w:t>
          </w:r>
        </w:p>
      </w:tc>
    </w:tr>
  </w:tbl>
  <w:p w14:paraId="7060A7AB" w14:textId="77777777" w:rsidR="00E04DDA" w:rsidRPr="00296EBE" w:rsidRDefault="00E04DDA" w:rsidP="00296EB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591"/>
    <w:multiLevelType w:val="hybridMultilevel"/>
    <w:tmpl w:val="92D098C4"/>
    <w:lvl w:ilvl="0" w:tplc="3E8CE864">
      <w:start w:val="1"/>
      <w:numFmt w:val="decimal"/>
      <w:pStyle w:val="placeholder"/>
      <w:lvlText w:val="MH00%1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155CDE"/>
    <w:multiLevelType w:val="hybridMultilevel"/>
    <w:tmpl w:val="4DD20084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5674F"/>
    <w:multiLevelType w:val="hybridMultilevel"/>
    <w:tmpl w:val="551C7E4C"/>
    <w:lvl w:ilvl="0" w:tplc="963ADC8E">
      <w:start w:val="1"/>
      <w:numFmt w:val="upperRoman"/>
      <w:pStyle w:val="Ttulo7"/>
      <w:lvlText w:val="%1."/>
      <w:lvlJc w:val="right"/>
      <w:pPr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165A3757"/>
    <w:multiLevelType w:val="hybridMultilevel"/>
    <w:tmpl w:val="4DD20084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295306"/>
    <w:multiLevelType w:val="hybridMultilevel"/>
    <w:tmpl w:val="4DD20084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175CA8"/>
    <w:multiLevelType w:val="hybridMultilevel"/>
    <w:tmpl w:val="4DD20084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286913"/>
    <w:multiLevelType w:val="hybridMultilevel"/>
    <w:tmpl w:val="4DD20084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A30ACD"/>
    <w:multiLevelType w:val="hybridMultilevel"/>
    <w:tmpl w:val="3B96752C"/>
    <w:lvl w:ilvl="0" w:tplc="0416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8" w15:restartNumberingAfterBreak="0">
    <w:nsid w:val="34EC71E5"/>
    <w:multiLevelType w:val="hybridMultilevel"/>
    <w:tmpl w:val="19B6B42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ED1666"/>
    <w:multiLevelType w:val="hybridMultilevel"/>
    <w:tmpl w:val="429CE706"/>
    <w:lvl w:ilvl="0" w:tplc="5C9C2F4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MSG"/>
      <w:lvlText w:val="MSG%1"/>
      <w:lvlJc w:val="left"/>
      <w:pPr>
        <w:ind w:left="720" w:hanging="360"/>
      </w:pPr>
      <w:rPr>
        <w:rFonts w:hint="default"/>
        <w:strike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41B93"/>
    <w:multiLevelType w:val="multilevel"/>
    <w:tmpl w:val="A1801D8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8"/>
      </w:rPr>
    </w:lvl>
    <w:lvl w:ilvl="1">
      <w:start w:val="1"/>
      <w:numFmt w:val="decimal"/>
      <w:pStyle w:val="Ttulo2"/>
      <w:lvlText w:val="%1.%2"/>
      <w:lvlJc w:val="left"/>
      <w:pPr>
        <w:ind w:left="860" w:hanging="576"/>
      </w:pPr>
      <w:rPr>
        <w:rFonts w:ascii="Arial" w:hAnsi="Arial" w:cs="Arial" w:hint="default"/>
        <w:b/>
        <w:sz w:val="22"/>
        <w:szCs w:val="22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Arial" w:hAnsi="Arial" w:cs="Arial" w:hint="default"/>
        <w:sz w:val="22"/>
        <w:szCs w:val="22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CF53C39"/>
    <w:multiLevelType w:val="multilevel"/>
    <w:tmpl w:val="3274DD1C"/>
    <w:styleLink w:val="Regras"/>
    <w:lvl w:ilvl="0">
      <w:start w:val="1"/>
      <w:numFmt w:val="decimal"/>
      <w:pStyle w:val="Estilo2"/>
      <w:lvlText w:val="RN%1."/>
      <w:lvlJc w:val="left"/>
      <w:pPr>
        <w:ind w:left="981" w:hanging="845"/>
      </w:pPr>
      <w:rPr>
        <w:rFonts w:ascii="Arial" w:hAnsi="Arial"/>
        <w:b/>
        <w:sz w:val="20"/>
      </w:rPr>
    </w:lvl>
    <w:lvl w:ilvl="1">
      <w:start w:val="1"/>
      <w:numFmt w:val="decimal"/>
      <w:lvlText w:val="RN%2."/>
      <w:lvlJc w:val="left"/>
      <w:pPr>
        <w:ind w:left="1506" w:hanging="720"/>
      </w:pPr>
    </w:lvl>
    <w:lvl w:ilvl="2">
      <w:start w:val="1"/>
      <w:numFmt w:val="decimal"/>
      <w:lvlText w:val="RN%1.%2.%3."/>
      <w:lvlJc w:val="left"/>
      <w:pPr>
        <w:ind w:left="1800" w:hanging="720"/>
      </w:pPr>
    </w:lvl>
    <w:lvl w:ilvl="3">
      <w:start w:val="1"/>
      <w:numFmt w:val="decimal"/>
      <w:lvlText w:val="RN%1.%2.%3.%4."/>
      <w:lvlJc w:val="left"/>
      <w:pPr>
        <w:ind w:left="2520" w:hanging="1080"/>
      </w:pPr>
    </w:lvl>
    <w:lvl w:ilvl="4">
      <w:start w:val="1"/>
      <w:numFmt w:val="decimal"/>
      <w:lvlText w:val="RN%1.%2.%3.%4.%5."/>
      <w:lvlJc w:val="left"/>
      <w:pPr>
        <w:ind w:left="2880" w:hanging="1080"/>
      </w:pPr>
    </w:lvl>
    <w:lvl w:ilvl="5">
      <w:start w:val="1"/>
      <w:numFmt w:val="decimal"/>
      <w:lvlText w:val="RN%1.%2.%3.%4.%5.%6."/>
      <w:lvlJc w:val="left"/>
      <w:pPr>
        <w:ind w:left="3600" w:hanging="1440"/>
      </w:pPr>
    </w:lvl>
    <w:lvl w:ilvl="6">
      <w:start w:val="1"/>
      <w:numFmt w:val="decimal"/>
      <w:lvlText w:val="RN%1.%2.%3.%4.%5.%6.%7."/>
      <w:lvlJc w:val="left"/>
      <w:pPr>
        <w:ind w:left="3960" w:hanging="1440"/>
      </w:pPr>
    </w:lvl>
    <w:lvl w:ilvl="7">
      <w:start w:val="1"/>
      <w:numFmt w:val="decimal"/>
      <w:lvlText w:val="RN%1.%2.%3.%4.%5.%6.%7.%8."/>
      <w:lvlJc w:val="left"/>
      <w:pPr>
        <w:ind w:left="4680" w:hanging="1800"/>
      </w:pPr>
    </w:lvl>
    <w:lvl w:ilvl="8">
      <w:start w:val="1"/>
      <w:numFmt w:val="decimal"/>
      <w:lvlText w:val="RN%1.%2.%3.%4.%5.%6.%7.%8.%9."/>
      <w:lvlJc w:val="left"/>
      <w:pPr>
        <w:ind w:left="5400" w:hanging="2160"/>
      </w:pPr>
    </w:lvl>
  </w:abstractNum>
  <w:abstractNum w:abstractNumId="12" w15:restartNumberingAfterBreak="0">
    <w:nsid w:val="407C0B81"/>
    <w:multiLevelType w:val="hybridMultilevel"/>
    <w:tmpl w:val="57500CC4"/>
    <w:lvl w:ilvl="0" w:tplc="26E8F8D4">
      <w:start w:val="1"/>
      <w:numFmt w:val="bullet"/>
      <w:pStyle w:val="Ttulo6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64A58C1"/>
    <w:multiLevelType w:val="hybridMultilevel"/>
    <w:tmpl w:val="4DD20084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B85354"/>
    <w:multiLevelType w:val="hybridMultilevel"/>
    <w:tmpl w:val="19B6B42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2C44EE"/>
    <w:multiLevelType w:val="hybridMultilevel"/>
    <w:tmpl w:val="CCE644A4"/>
    <w:lvl w:ilvl="0" w:tplc="0416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6" w15:restartNumberingAfterBreak="0">
    <w:nsid w:val="4D6F6892"/>
    <w:multiLevelType w:val="hybridMultilevel"/>
    <w:tmpl w:val="A37C74F4"/>
    <w:lvl w:ilvl="0" w:tplc="0416000B">
      <w:start w:val="1"/>
      <w:numFmt w:val="bullet"/>
      <w:lvlText w:val=""/>
      <w:lvlJc w:val="left"/>
      <w:pPr>
        <w:ind w:left="15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7" w15:restartNumberingAfterBreak="0">
    <w:nsid w:val="591D731C"/>
    <w:multiLevelType w:val="hybridMultilevel"/>
    <w:tmpl w:val="4DD20084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BFA5ED8"/>
    <w:multiLevelType w:val="hybridMultilevel"/>
    <w:tmpl w:val="19B6B42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5AC4D09"/>
    <w:multiLevelType w:val="multilevel"/>
    <w:tmpl w:val="28C21B5A"/>
    <w:styleLink w:val="WW8Num8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0" w15:restartNumberingAfterBreak="0">
    <w:nsid w:val="6F805D06"/>
    <w:multiLevelType w:val="hybridMultilevel"/>
    <w:tmpl w:val="4DD20084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FD80750"/>
    <w:multiLevelType w:val="hybridMultilevel"/>
    <w:tmpl w:val="4DD20084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EC1C9B"/>
    <w:multiLevelType w:val="hybridMultilevel"/>
    <w:tmpl w:val="19B6B42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5324D72"/>
    <w:multiLevelType w:val="hybridMultilevel"/>
    <w:tmpl w:val="0D76D8C0"/>
    <w:lvl w:ilvl="0" w:tplc="6AA6F4B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gradeNegcio"/>
      <w:lvlText w:val="RN%1"/>
      <w:lvlJc w:val="left"/>
      <w:pPr>
        <w:ind w:left="220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60F5EC2"/>
    <w:multiLevelType w:val="hybridMultilevel"/>
    <w:tmpl w:val="2C261B38"/>
    <w:lvl w:ilvl="0" w:tplc="6DFE3216">
      <w:start w:val="1"/>
      <w:numFmt w:val="decimal"/>
      <w:pStyle w:val="PLACEHOLDER0"/>
      <w:lvlText w:val="MH.%1"/>
      <w:lvlJc w:val="left"/>
      <w:pPr>
        <w:ind w:left="720" w:hanging="360"/>
      </w:pPr>
      <w:rPr>
        <w:rFonts w:ascii="Arial" w:hAnsi="Arial" w:hint="default"/>
        <w:b/>
        <w:i w:val="0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282064">
    <w:abstractNumId w:val="10"/>
  </w:num>
  <w:num w:numId="2" w16cid:durableId="69088518">
    <w:abstractNumId w:val="14"/>
  </w:num>
  <w:num w:numId="3" w16cid:durableId="1818454324">
    <w:abstractNumId w:val="3"/>
  </w:num>
  <w:num w:numId="4" w16cid:durableId="328101773">
    <w:abstractNumId w:val="11"/>
  </w:num>
  <w:num w:numId="5" w16cid:durableId="1091512438">
    <w:abstractNumId w:val="19"/>
  </w:num>
  <w:num w:numId="6" w16cid:durableId="1991132671">
    <w:abstractNumId w:val="23"/>
  </w:num>
  <w:num w:numId="7" w16cid:durableId="1436360203">
    <w:abstractNumId w:val="9"/>
  </w:num>
  <w:num w:numId="8" w16cid:durableId="1216354384">
    <w:abstractNumId w:val="15"/>
  </w:num>
  <w:num w:numId="9" w16cid:durableId="1548490553">
    <w:abstractNumId w:val="24"/>
  </w:num>
  <w:num w:numId="10" w16cid:durableId="763766764">
    <w:abstractNumId w:val="0"/>
  </w:num>
  <w:num w:numId="11" w16cid:durableId="1851986758">
    <w:abstractNumId w:val="16"/>
  </w:num>
  <w:num w:numId="12" w16cid:durableId="1700545483">
    <w:abstractNumId w:val="2"/>
  </w:num>
  <w:num w:numId="13" w16cid:durableId="2139107750">
    <w:abstractNumId w:val="2"/>
    <w:lvlOverride w:ilvl="0">
      <w:startOverride w:val="1"/>
    </w:lvlOverride>
  </w:num>
  <w:num w:numId="14" w16cid:durableId="343896364">
    <w:abstractNumId w:val="12"/>
  </w:num>
  <w:num w:numId="15" w16cid:durableId="1040125908">
    <w:abstractNumId w:val="10"/>
  </w:num>
  <w:num w:numId="16" w16cid:durableId="1652758088">
    <w:abstractNumId w:val="4"/>
  </w:num>
  <w:num w:numId="17" w16cid:durableId="1654092951">
    <w:abstractNumId w:val="9"/>
    <w:lvlOverride w:ilvl="0">
      <w:startOverride w:val="1"/>
    </w:lvlOverride>
  </w:num>
  <w:num w:numId="18" w16cid:durableId="46269135">
    <w:abstractNumId w:val="2"/>
    <w:lvlOverride w:ilvl="0">
      <w:startOverride w:val="1"/>
    </w:lvlOverride>
  </w:num>
  <w:num w:numId="19" w16cid:durableId="839155466">
    <w:abstractNumId w:val="22"/>
  </w:num>
  <w:num w:numId="20" w16cid:durableId="1177505327">
    <w:abstractNumId w:val="10"/>
  </w:num>
  <w:num w:numId="21" w16cid:durableId="1270821377">
    <w:abstractNumId w:val="10"/>
  </w:num>
  <w:num w:numId="22" w16cid:durableId="736051379">
    <w:abstractNumId w:val="7"/>
  </w:num>
  <w:num w:numId="23" w16cid:durableId="378557928">
    <w:abstractNumId w:val="5"/>
  </w:num>
  <w:num w:numId="24" w16cid:durableId="39911807">
    <w:abstractNumId w:val="2"/>
    <w:lvlOverride w:ilvl="0">
      <w:startOverride w:val="1"/>
    </w:lvlOverride>
  </w:num>
  <w:num w:numId="25" w16cid:durableId="834615947">
    <w:abstractNumId w:val="6"/>
  </w:num>
  <w:num w:numId="26" w16cid:durableId="874930517">
    <w:abstractNumId w:val="8"/>
  </w:num>
  <w:num w:numId="27" w16cid:durableId="1104691790">
    <w:abstractNumId w:val="13"/>
  </w:num>
  <w:num w:numId="28" w16cid:durableId="1523936842">
    <w:abstractNumId w:val="21"/>
  </w:num>
  <w:num w:numId="29" w16cid:durableId="673385369">
    <w:abstractNumId w:val="1"/>
  </w:num>
  <w:num w:numId="30" w16cid:durableId="934098092">
    <w:abstractNumId w:val="17"/>
  </w:num>
  <w:num w:numId="31" w16cid:durableId="1428425668">
    <w:abstractNumId w:val="18"/>
  </w:num>
  <w:num w:numId="32" w16cid:durableId="33239713">
    <w:abstractNumId w:val="20"/>
  </w:num>
  <w:num w:numId="33" w16cid:durableId="1736393145">
    <w:abstractNumId w:val="2"/>
    <w:lvlOverride w:ilvl="0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E89"/>
    <w:rsid w:val="00000A86"/>
    <w:rsid w:val="000017AB"/>
    <w:rsid w:val="00002864"/>
    <w:rsid w:val="000029F1"/>
    <w:rsid w:val="000031C0"/>
    <w:rsid w:val="00003474"/>
    <w:rsid w:val="00003FE9"/>
    <w:rsid w:val="00004757"/>
    <w:rsid w:val="000050C1"/>
    <w:rsid w:val="00005422"/>
    <w:rsid w:val="000055CD"/>
    <w:rsid w:val="00005A55"/>
    <w:rsid w:val="00005D00"/>
    <w:rsid w:val="0000643E"/>
    <w:rsid w:val="00006A62"/>
    <w:rsid w:val="0001064B"/>
    <w:rsid w:val="0001219D"/>
    <w:rsid w:val="0001314B"/>
    <w:rsid w:val="00013DAC"/>
    <w:rsid w:val="0001433A"/>
    <w:rsid w:val="00016756"/>
    <w:rsid w:val="0001679A"/>
    <w:rsid w:val="00016F08"/>
    <w:rsid w:val="0001759C"/>
    <w:rsid w:val="00020AA6"/>
    <w:rsid w:val="00020BA0"/>
    <w:rsid w:val="00022091"/>
    <w:rsid w:val="00022B1D"/>
    <w:rsid w:val="000249C9"/>
    <w:rsid w:val="00024A03"/>
    <w:rsid w:val="00024A6F"/>
    <w:rsid w:val="00025181"/>
    <w:rsid w:val="00025637"/>
    <w:rsid w:val="00026166"/>
    <w:rsid w:val="000263F0"/>
    <w:rsid w:val="0002672F"/>
    <w:rsid w:val="00026B9D"/>
    <w:rsid w:val="00026E27"/>
    <w:rsid w:val="0002725C"/>
    <w:rsid w:val="0002746C"/>
    <w:rsid w:val="000313B5"/>
    <w:rsid w:val="000313C1"/>
    <w:rsid w:val="00031EEB"/>
    <w:rsid w:val="0003397D"/>
    <w:rsid w:val="000339C4"/>
    <w:rsid w:val="00034267"/>
    <w:rsid w:val="00034648"/>
    <w:rsid w:val="000353FB"/>
    <w:rsid w:val="00035B24"/>
    <w:rsid w:val="00036ACB"/>
    <w:rsid w:val="00036E50"/>
    <w:rsid w:val="00037AC0"/>
    <w:rsid w:val="00037E17"/>
    <w:rsid w:val="000401B3"/>
    <w:rsid w:val="00040600"/>
    <w:rsid w:val="00041513"/>
    <w:rsid w:val="00041A5A"/>
    <w:rsid w:val="00041DD7"/>
    <w:rsid w:val="00041F0A"/>
    <w:rsid w:val="00041F79"/>
    <w:rsid w:val="000425E6"/>
    <w:rsid w:val="0004280D"/>
    <w:rsid w:val="0004282F"/>
    <w:rsid w:val="00043B03"/>
    <w:rsid w:val="0004629F"/>
    <w:rsid w:val="00047BDC"/>
    <w:rsid w:val="00050E38"/>
    <w:rsid w:val="0005184A"/>
    <w:rsid w:val="00051F94"/>
    <w:rsid w:val="000526D2"/>
    <w:rsid w:val="00053601"/>
    <w:rsid w:val="00053D91"/>
    <w:rsid w:val="0005421D"/>
    <w:rsid w:val="0005498D"/>
    <w:rsid w:val="00055A64"/>
    <w:rsid w:val="00055EB6"/>
    <w:rsid w:val="000560F8"/>
    <w:rsid w:val="000575CB"/>
    <w:rsid w:val="00057679"/>
    <w:rsid w:val="00057B1D"/>
    <w:rsid w:val="00060541"/>
    <w:rsid w:val="00060669"/>
    <w:rsid w:val="000606B7"/>
    <w:rsid w:val="00060995"/>
    <w:rsid w:val="00060FD1"/>
    <w:rsid w:val="00062ACC"/>
    <w:rsid w:val="000633BF"/>
    <w:rsid w:val="00063A6F"/>
    <w:rsid w:val="00063F0E"/>
    <w:rsid w:val="00064E43"/>
    <w:rsid w:val="00064F4D"/>
    <w:rsid w:val="00065ACF"/>
    <w:rsid w:val="00065B87"/>
    <w:rsid w:val="00065DF4"/>
    <w:rsid w:val="000661C6"/>
    <w:rsid w:val="000665E0"/>
    <w:rsid w:val="00066DFE"/>
    <w:rsid w:val="00066FFA"/>
    <w:rsid w:val="00067C18"/>
    <w:rsid w:val="00067F2E"/>
    <w:rsid w:val="0007000F"/>
    <w:rsid w:val="000700ED"/>
    <w:rsid w:val="0007173E"/>
    <w:rsid w:val="0007199A"/>
    <w:rsid w:val="000719EB"/>
    <w:rsid w:val="0007271A"/>
    <w:rsid w:val="00072A10"/>
    <w:rsid w:val="00073A6F"/>
    <w:rsid w:val="00073EF4"/>
    <w:rsid w:val="0007425D"/>
    <w:rsid w:val="000744BC"/>
    <w:rsid w:val="00074744"/>
    <w:rsid w:val="00074A87"/>
    <w:rsid w:val="00076CF2"/>
    <w:rsid w:val="0007703D"/>
    <w:rsid w:val="00077520"/>
    <w:rsid w:val="0008102F"/>
    <w:rsid w:val="00081612"/>
    <w:rsid w:val="000822B9"/>
    <w:rsid w:val="000823B8"/>
    <w:rsid w:val="00082B11"/>
    <w:rsid w:val="00082DE4"/>
    <w:rsid w:val="000838C3"/>
    <w:rsid w:val="00083FA2"/>
    <w:rsid w:val="00084696"/>
    <w:rsid w:val="000856AA"/>
    <w:rsid w:val="00086A7A"/>
    <w:rsid w:val="00087BA5"/>
    <w:rsid w:val="00090166"/>
    <w:rsid w:val="00090FF6"/>
    <w:rsid w:val="000910E6"/>
    <w:rsid w:val="00092556"/>
    <w:rsid w:val="000953FD"/>
    <w:rsid w:val="00095D1F"/>
    <w:rsid w:val="000966AF"/>
    <w:rsid w:val="000976B2"/>
    <w:rsid w:val="00097EEF"/>
    <w:rsid w:val="000A01E3"/>
    <w:rsid w:val="000A1DBF"/>
    <w:rsid w:val="000A492D"/>
    <w:rsid w:val="000A5091"/>
    <w:rsid w:val="000A7548"/>
    <w:rsid w:val="000A77BA"/>
    <w:rsid w:val="000A7D8E"/>
    <w:rsid w:val="000B00E8"/>
    <w:rsid w:val="000B1D07"/>
    <w:rsid w:val="000B21F2"/>
    <w:rsid w:val="000B287F"/>
    <w:rsid w:val="000B2E75"/>
    <w:rsid w:val="000B35B3"/>
    <w:rsid w:val="000B3CBA"/>
    <w:rsid w:val="000B4117"/>
    <w:rsid w:val="000B601A"/>
    <w:rsid w:val="000B6AE9"/>
    <w:rsid w:val="000B7B0F"/>
    <w:rsid w:val="000C0687"/>
    <w:rsid w:val="000C0785"/>
    <w:rsid w:val="000C080E"/>
    <w:rsid w:val="000C0AD4"/>
    <w:rsid w:val="000C0F41"/>
    <w:rsid w:val="000C12B1"/>
    <w:rsid w:val="000C2B08"/>
    <w:rsid w:val="000C2D39"/>
    <w:rsid w:val="000C3238"/>
    <w:rsid w:val="000C42C6"/>
    <w:rsid w:val="000C48DA"/>
    <w:rsid w:val="000C4E3E"/>
    <w:rsid w:val="000C6721"/>
    <w:rsid w:val="000C71C4"/>
    <w:rsid w:val="000D169D"/>
    <w:rsid w:val="000D1E07"/>
    <w:rsid w:val="000D443A"/>
    <w:rsid w:val="000D576A"/>
    <w:rsid w:val="000D5CF5"/>
    <w:rsid w:val="000E0F39"/>
    <w:rsid w:val="000E1EBC"/>
    <w:rsid w:val="000E37BA"/>
    <w:rsid w:val="000E3818"/>
    <w:rsid w:val="000E4132"/>
    <w:rsid w:val="000E46F4"/>
    <w:rsid w:val="000E4E35"/>
    <w:rsid w:val="000E568F"/>
    <w:rsid w:val="000E590B"/>
    <w:rsid w:val="000E6A69"/>
    <w:rsid w:val="000F3D5D"/>
    <w:rsid w:val="000F409F"/>
    <w:rsid w:val="000F47F5"/>
    <w:rsid w:val="000F5837"/>
    <w:rsid w:val="000F5AA4"/>
    <w:rsid w:val="000F5D2E"/>
    <w:rsid w:val="000F7B93"/>
    <w:rsid w:val="00100736"/>
    <w:rsid w:val="00101269"/>
    <w:rsid w:val="001021F1"/>
    <w:rsid w:val="001039A5"/>
    <w:rsid w:val="001045AA"/>
    <w:rsid w:val="00104E19"/>
    <w:rsid w:val="0010571F"/>
    <w:rsid w:val="00106F8C"/>
    <w:rsid w:val="00107324"/>
    <w:rsid w:val="00110A4B"/>
    <w:rsid w:val="001112D1"/>
    <w:rsid w:val="00111796"/>
    <w:rsid w:val="00112232"/>
    <w:rsid w:val="00113FFB"/>
    <w:rsid w:val="001152A4"/>
    <w:rsid w:val="001158F0"/>
    <w:rsid w:val="00115E01"/>
    <w:rsid w:val="00115EBC"/>
    <w:rsid w:val="00115FCB"/>
    <w:rsid w:val="00116546"/>
    <w:rsid w:val="001166B3"/>
    <w:rsid w:val="00116DEC"/>
    <w:rsid w:val="00116E4B"/>
    <w:rsid w:val="00117539"/>
    <w:rsid w:val="00117CAD"/>
    <w:rsid w:val="00120C43"/>
    <w:rsid w:val="00120D0C"/>
    <w:rsid w:val="00123288"/>
    <w:rsid w:val="00123443"/>
    <w:rsid w:val="001238D2"/>
    <w:rsid w:val="00123D21"/>
    <w:rsid w:val="0012419C"/>
    <w:rsid w:val="00125B49"/>
    <w:rsid w:val="00130457"/>
    <w:rsid w:val="001304B9"/>
    <w:rsid w:val="0013096B"/>
    <w:rsid w:val="00130D11"/>
    <w:rsid w:val="00131824"/>
    <w:rsid w:val="0013325E"/>
    <w:rsid w:val="001337E9"/>
    <w:rsid w:val="00134912"/>
    <w:rsid w:val="00134D5F"/>
    <w:rsid w:val="001364F2"/>
    <w:rsid w:val="00136796"/>
    <w:rsid w:val="00136CB0"/>
    <w:rsid w:val="00140205"/>
    <w:rsid w:val="00140921"/>
    <w:rsid w:val="00141CFC"/>
    <w:rsid w:val="00141D6B"/>
    <w:rsid w:val="0014210C"/>
    <w:rsid w:val="001422CF"/>
    <w:rsid w:val="001426BE"/>
    <w:rsid w:val="00143C33"/>
    <w:rsid w:val="001440B5"/>
    <w:rsid w:val="0014425E"/>
    <w:rsid w:val="00145783"/>
    <w:rsid w:val="00145EF9"/>
    <w:rsid w:val="00145FFB"/>
    <w:rsid w:val="001521D4"/>
    <w:rsid w:val="001524F5"/>
    <w:rsid w:val="00152AF5"/>
    <w:rsid w:val="00153283"/>
    <w:rsid w:val="00154447"/>
    <w:rsid w:val="00155454"/>
    <w:rsid w:val="001557BB"/>
    <w:rsid w:val="00155F47"/>
    <w:rsid w:val="00156651"/>
    <w:rsid w:val="001566B3"/>
    <w:rsid w:val="001574C5"/>
    <w:rsid w:val="00160A26"/>
    <w:rsid w:val="00160DE2"/>
    <w:rsid w:val="00161B2D"/>
    <w:rsid w:val="00161B55"/>
    <w:rsid w:val="00162039"/>
    <w:rsid w:val="0016225B"/>
    <w:rsid w:val="00162A7D"/>
    <w:rsid w:val="00162D4C"/>
    <w:rsid w:val="00162DF4"/>
    <w:rsid w:val="001635CF"/>
    <w:rsid w:val="001644CC"/>
    <w:rsid w:val="001658A3"/>
    <w:rsid w:val="0016767C"/>
    <w:rsid w:val="00171550"/>
    <w:rsid w:val="001716CE"/>
    <w:rsid w:val="001720D8"/>
    <w:rsid w:val="001728BD"/>
    <w:rsid w:val="00172CBA"/>
    <w:rsid w:val="00172F41"/>
    <w:rsid w:val="001732CB"/>
    <w:rsid w:val="00174D21"/>
    <w:rsid w:val="00174FF7"/>
    <w:rsid w:val="001761D4"/>
    <w:rsid w:val="001778E5"/>
    <w:rsid w:val="00177C2E"/>
    <w:rsid w:val="00181D12"/>
    <w:rsid w:val="0018254E"/>
    <w:rsid w:val="00182581"/>
    <w:rsid w:val="00182A82"/>
    <w:rsid w:val="001843B6"/>
    <w:rsid w:val="00184BCF"/>
    <w:rsid w:val="00185241"/>
    <w:rsid w:val="001858B1"/>
    <w:rsid w:val="00185ADF"/>
    <w:rsid w:val="00185F68"/>
    <w:rsid w:val="00186ACC"/>
    <w:rsid w:val="00186DC4"/>
    <w:rsid w:val="0018714A"/>
    <w:rsid w:val="00190129"/>
    <w:rsid w:val="00190F41"/>
    <w:rsid w:val="001915D3"/>
    <w:rsid w:val="00191C14"/>
    <w:rsid w:val="00192751"/>
    <w:rsid w:val="0019399B"/>
    <w:rsid w:val="00193B12"/>
    <w:rsid w:val="001944B7"/>
    <w:rsid w:val="00195273"/>
    <w:rsid w:val="00195996"/>
    <w:rsid w:val="00195B05"/>
    <w:rsid w:val="00196046"/>
    <w:rsid w:val="00197E55"/>
    <w:rsid w:val="001A00A3"/>
    <w:rsid w:val="001A191A"/>
    <w:rsid w:val="001A1DF9"/>
    <w:rsid w:val="001A2978"/>
    <w:rsid w:val="001A2F40"/>
    <w:rsid w:val="001A37D6"/>
    <w:rsid w:val="001A43E0"/>
    <w:rsid w:val="001A519F"/>
    <w:rsid w:val="001A65A1"/>
    <w:rsid w:val="001A7D1F"/>
    <w:rsid w:val="001B039F"/>
    <w:rsid w:val="001B0B50"/>
    <w:rsid w:val="001B2230"/>
    <w:rsid w:val="001B2510"/>
    <w:rsid w:val="001B27D0"/>
    <w:rsid w:val="001B42B0"/>
    <w:rsid w:val="001B433D"/>
    <w:rsid w:val="001B46F5"/>
    <w:rsid w:val="001B5628"/>
    <w:rsid w:val="001B5A51"/>
    <w:rsid w:val="001B5DEE"/>
    <w:rsid w:val="001B65A5"/>
    <w:rsid w:val="001B6C90"/>
    <w:rsid w:val="001B7141"/>
    <w:rsid w:val="001B724F"/>
    <w:rsid w:val="001B7E77"/>
    <w:rsid w:val="001C090A"/>
    <w:rsid w:val="001C09BC"/>
    <w:rsid w:val="001C0E0B"/>
    <w:rsid w:val="001C15B8"/>
    <w:rsid w:val="001C1756"/>
    <w:rsid w:val="001C2853"/>
    <w:rsid w:val="001C2BD5"/>
    <w:rsid w:val="001C37E2"/>
    <w:rsid w:val="001C4A1E"/>
    <w:rsid w:val="001C6B29"/>
    <w:rsid w:val="001C6BD1"/>
    <w:rsid w:val="001C6E68"/>
    <w:rsid w:val="001D09A7"/>
    <w:rsid w:val="001D25C7"/>
    <w:rsid w:val="001D26C2"/>
    <w:rsid w:val="001D2C8D"/>
    <w:rsid w:val="001D2CA6"/>
    <w:rsid w:val="001D34E7"/>
    <w:rsid w:val="001D6777"/>
    <w:rsid w:val="001D7E05"/>
    <w:rsid w:val="001D7EA2"/>
    <w:rsid w:val="001D7FBB"/>
    <w:rsid w:val="001E1043"/>
    <w:rsid w:val="001E1681"/>
    <w:rsid w:val="001E2326"/>
    <w:rsid w:val="001E27FD"/>
    <w:rsid w:val="001E2BE5"/>
    <w:rsid w:val="001E37A0"/>
    <w:rsid w:val="001E3B38"/>
    <w:rsid w:val="001E3CAD"/>
    <w:rsid w:val="001E3FAB"/>
    <w:rsid w:val="001E7440"/>
    <w:rsid w:val="001E7517"/>
    <w:rsid w:val="001F0508"/>
    <w:rsid w:val="001F2702"/>
    <w:rsid w:val="001F287E"/>
    <w:rsid w:val="001F2C4C"/>
    <w:rsid w:val="001F4A70"/>
    <w:rsid w:val="001F6159"/>
    <w:rsid w:val="001F64AF"/>
    <w:rsid w:val="001F6A0C"/>
    <w:rsid w:val="001F705C"/>
    <w:rsid w:val="001F71EF"/>
    <w:rsid w:val="001F7768"/>
    <w:rsid w:val="001F7BDC"/>
    <w:rsid w:val="001F7D8E"/>
    <w:rsid w:val="0020001E"/>
    <w:rsid w:val="0020092F"/>
    <w:rsid w:val="00202135"/>
    <w:rsid w:val="00202C2E"/>
    <w:rsid w:val="00203857"/>
    <w:rsid w:val="00203D20"/>
    <w:rsid w:val="00205718"/>
    <w:rsid w:val="00205B8C"/>
    <w:rsid w:val="00205F06"/>
    <w:rsid w:val="002064AE"/>
    <w:rsid w:val="00206E13"/>
    <w:rsid w:val="00206F35"/>
    <w:rsid w:val="00207360"/>
    <w:rsid w:val="00207A21"/>
    <w:rsid w:val="0021136E"/>
    <w:rsid w:val="0021151E"/>
    <w:rsid w:val="00211799"/>
    <w:rsid w:val="00213572"/>
    <w:rsid w:val="00213810"/>
    <w:rsid w:val="0021515D"/>
    <w:rsid w:val="00215AEC"/>
    <w:rsid w:val="00215E4E"/>
    <w:rsid w:val="00216064"/>
    <w:rsid w:val="00216A51"/>
    <w:rsid w:val="00217340"/>
    <w:rsid w:val="00217C07"/>
    <w:rsid w:val="0022126D"/>
    <w:rsid w:val="002212E5"/>
    <w:rsid w:val="002213E5"/>
    <w:rsid w:val="002219A8"/>
    <w:rsid w:val="00221EF8"/>
    <w:rsid w:val="00221FC3"/>
    <w:rsid w:val="00222865"/>
    <w:rsid w:val="0022341C"/>
    <w:rsid w:val="002244F5"/>
    <w:rsid w:val="00225054"/>
    <w:rsid w:val="00227245"/>
    <w:rsid w:val="002305D6"/>
    <w:rsid w:val="002313F6"/>
    <w:rsid w:val="00231C0A"/>
    <w:rsid w:val="00232384"/>
    <w:rsid w:val="00232680"/>
    <w:rsid w:val="002337B5"/>
    <w:rsid w:val="002342A4"/>
    <w:rsid w:val="00234FF3"/>
    <w:rsid w:val="00235046"/>
    <w:rsid w:val="0023548A"/>
    <w:rsid w:val="00235C61"/>
    <w:rsid w:val="00236CE8"/>
    <w:rsid w:val="00236F70"/>
    <w:rsid w:val="00242BA5"/>
    <w:rsid w:val="0024359A"/>
    <w:rsid w:val="00243DC3"/>
    <w:rsid w:val="00244186"/>
    <w:rsid w:val="00244F78"/>
    <w:rsid w:val="00245478"/>
    <w:rsid w:val="002472A3"/>
    <w:rsid w:val="002474A2"/>
    <w:rsid w:val="00247C44"/>
    <w:rsid w:val="00247F47"/>
    <w:rsid w:val="002502B7"/>
    <w:rsid w:val="00250B6A"/>
    <w:rsid w:val="00250BC1"/>
    <w:rsid w:val="00250E31"/>
    <w:rsid w:val="00251601"/>
    <w:rsid w:val="00251BBB"/>
    <w:rsid w:val="002522C1"/>
    <w:rsid w:val="0025256A"/>
    <w:rsid w:val="00252629"/>
    <w:rsid w:val="002526C3"/>
    <w:rsid w:val="00253A1E"/>
    <w:rsid w:val="00253D29"/>
    <w:rsid w:val="0025764E"/>
    <w:rsid w:val="0025797B"/>
    <w:rsid w:val="00262ADE"/>
    <w:rsid w:val="00263809"/>
    <w:rsid w:val="00263D68"/>
    <w:rsid w:val="00267CAA"/>
    <w:rsid w:val="00270113"/>
    <w:rsid w:val="00271474"/>
    <w:rsid w:val="00272990"/>
    <w:rsid w:val="002737BF"/>
    <w:rsid w:val="00275604"/>
    <w:rsid w:val="00276494"/>
    <w:rsid w:val="00276F24"/>
    <w:rsid w:val="002774C3"/>
    <w:rsid w:val="00277524"/>
    <w:rsid w:val="00281CFF"/>
    <w:rsid w:val="00281D40"/>
    <w:rsid w:val="002827B8"/>
    <w:rsid w:val="00282AB0"/>
    <w:rsid w:val="00283200"/>
    <w:rsid w:val="002852FB"/>
    <w:rsid w:val="00286AEC"/>
    <w:rsid w:val="0029061F"/>
    <w:rsid w:val="00290AC3"/>
    <w:rsid w:val="00292E0C"/>
    <w:rsid w:val="00293781"/>
    <w:rsid w:val="002937F6"/>
    <w:rsid w:val="00293AA0"/>
    <w:rsid w:val="00293BD9"/>
    <w:rsid w:val="002945AF"/>
    <w:rsid w:val="00295A5A"/>
    <w:rsid w:val="00295D08"/>
    <w:rsid w:val="00295F84"/>
    <w:rsid w:val="00296EBE"/>
    <w:rsid w:val="00297020"/>
    <w:rsid w:val="002A050F"/>
    <w:rsid w:val="002A0898"/>
    <w:rsid w:val="002A364E"/>
    <w:rsid w:val="002A3A2A"/>
    <w:rsid w:val="002A3D49"/>
    <w:rsid w:val="002A45BB"/>
    <w:rsid w:val="002A4AC7"/>
    <w:rsid w:val="002A61D7"/>
    <w:rsid w:val="002A709B"/>
    <w:rsid w:val="002A72E9"/>
    <w:rsid w:val="002A7B49"/>
    <w:rsid w:val="002A7D9A"/>
    <w:rsid w:val="002A7FAF"/>
    <w:rsid w:val="002B011A"/>
    <w:rsid w:val="002B0AD8"/>
    <w:rsid w:val="002B0DC8"/>
    <w:rsid w:val="002B2726"/>
    <w:rsid w:val="002B2DA0"/>
    <w:rsid w:val="002B5AC3"/>
    <w:rsid w:val="002B6851"/>
    <w:rsid w:val="002B6D92"/>
    <w:rsid w:val="002B72E2"/>
    <w:rsid w:val="002B7395"/>
    <w:rsid w:val="002B7E1D"/>
    <w:rsid w:val="002C0754"/>
    <w:rsid w:val="002C0A6F"/>
    <w:rsid w:val="002C0DB1"/>
    <w:rsid w:val="002C1575"/>
    <w:rsid w:val="002C2E92"/>
    <w:rsid w:val="002C35A8"/>
    <w:rsid w:val="002C36A0"/>
    <w:rsid w:val="002C51B7"/>
    <w:rsid w:val="002C52E5"/>
    <w:rsid w:val="002C5DD0"/>
    <w:rsid w:val="002C6CDF"/>
    <w:rsid w:val="002C7010"/>
    <w:rsid w:val="002C7756"/>
    <w:rsid w:val="002D07F5"/>
    <w:rsid w:val="002D0F38"/>
    <w:rsid w:val="002D1235"/>
    <w:rsid w:val="002D1BA8"/>
    <w:rsid w:val="002D255D"/>
    <w:rsid w:val="002D353A"/>
    <w:rsid w:val="002D369B"/>
    <w:rsid w:val="002D49F2"/>
    <w:rsid w:val="002D4D5A"/>
    <w:rsid w:val="002D50CF"/>
    <w:rsid w:val="002D5868"/>
    <w:rsid w:val="002D59EE"/>
    <w:rsid w:val="002D6B26"/>
    <w:rsid w:val="002D7D53"/>
    <w:rsid w:val="002E1388"/>
    <w:rsid w:val="002E1F83"/>
    <w:rsid w:val="002E27D0"/>
    <w:rsid w:val="002E2C08"/>
    <w:rsid w:val="002E304D"/>
    <w:rsid w:val="002E3088"/>
    <w:rsid w:val="002E37F4"/>
    <w:rsid w:val="002E40AC"/>
    <w:rsid w:val="002E5805"/>
    <w:rsid w:val="002E6769"/>
    <w:rsid w:val="002E76B7"/>
    <w:rsid w:val="002F04A3"/>
    <w:rsid w:val="002F1527"/>
    <w:rsid w:val="002F1D50"/>
    <w:rsid w:val="002F24B5"/>
    <w:rsid w:val="002F37B7"/>
    <w:rsid w:val="002F4A55"/>
    <w:rsid w:val="002F73ED"/>
    <w:rsid w:val="002F7CA4"/>
    <w:rsid w:val="002F7FAD"/>
    <w:rsid w:val="00300C9E"/>
    <w:rsid w:val="00300E64"/>
    <w:rsid w:val="00300F60"/>
    <w:rsid w:val="00301176"/>
    <w:rsid w:val="00301196"/>
    <w:rsid w:val="00301BF3"/>
    <w:rsid w:val="00303A9C"/>
    <w:rsid w:val="00304A89"/>
    <w:rsid w:val="00305039"/>
    <w:rsid w:val="0030513D"/>
    <w:rsid w:val="0030552E"/>
    <w:rsid w:val="0030580E"/>
    <w:rsid w:val="00306A08"/>
    <w:rsid w:val="00306B1D"/>
    <w:rsid w:val="003076FA"/>
    <w:rsid w:val="003077AB"/>
    <w:rsid w:val="00307A81"/>
    <w:rsid w:val="00307CF6"/>
    <w:rsid w:val="0031076F"/>
    <w:rsid w:val="00310F0E"/>
    <w:rsid w:val="003117B8"/>
    <w:rsid w:val="00311CA1"/>
    <w:rsid w:val="00312189"/>
    <w:rsid w:val="00312923"/>
    <w:rsid w:val="00313689"/>
    <w:rsid w:val="00313A74"/>
    <w:rsid w:val="00314482"/>
    <w:rsid w:val="00315526"/>
    <w:rsid w:val="003156F2"/>
    <w:rsid w:val="003157E2"/>
    <w:rsid w:val="00315A74"/>
    <w:rsid w:val="00315F02"/>
    <w:rsid w:val="003167D5"/>
    <w:rsid w:val="00316A63"/>
    <w:rsid w:val="00317AA3"/>
    <w:rsid w:val="00320748"/>
    <w:rsid w:val="00321855"/>
    <w:rsid w:val="00321D28"/>
    <w:rsid w:val="003224A6"/>
    <w:rsid w:val="00322D7E"/>
    <w:rsid w:val="003231B8"/>
    <w:rsid w:val="00323E13"/>
    <w:rsid w:val="00324D4D"/>
    <w:rsid w:val="00324DC0"/>
    <w:rsid w:val="00326D4A"/>
    <w:rsid w:val="003301D7"/>
    <w:rsid w:val="00334CD5"/>
    <w:rsid w:val="00336FA7"/>
    <w:rsid w:val="003374A2"/>
    <w:rsid w:val="00337C4C"/>
    <w:rsid w:val="00340923"/>
    <w:rsid w:val="003427AC"/>
    <w:rsid w:val="00342DD5"/>
    <w:rsid w:val="00342F9B"/>
    <w:rsid w:val="003445A3"/>
    <w:rsid w:val="003446C8"/>
    <w:rsid w:val="00344791"/>
    <w:rsid w:val="00344D7D"/>
    <w:rsid w:val="00345A0B"/>
    <w:rsid w:val="00345FF2"/>
    <w:rsid w:val="003464FB"/>
    <w:rsid w:val="00346AEE"/>
    <w:rsid w:val="00346FB2"/>
    <w:rsid w:val="003470BB"/>
    <w:rsid w:val="00351938"/>
    <w:rsid w:val="00352F0D"/>
    <w:rsid w:val="00353AFB"/>
    <w:rsid w:val="0035401D"/>
    <w:rsid w:val="003546BD"/>
    <w:rsid w:val="00355312"/>
    <w:rsid w:val="00355577"/>
    <w:rsid w:val="00356DD1"/>
    <w:rsid w:val="003571F0"/>
    <w:rsid w:val="00357390"/>
    <w:rsid w:val="003576E7"/>
    <w:rsid w:val="00357CB3"/>
    <w:rsid w:val="00357E11"/>
    <w:rsid w:val="00360C7C"/>
    <w:rsid w:val="00360DFC"/>
    <w:rsid w:val="00360E37"/>
    <w:rsid w:val="0036100D"/>
    <w:rsid w:val="00361887"/>
    <w:rsid w:val="003619A3"/>
    <w:rsid w:val="0036220A"/>
    <w:rsid w:val="00362C53"/>
    <w:rsid w:val="00363073"/>
    <w:rsid w:val="0036494C"/>
    <w:rsid w:val="0036544F"/>
    <w:rsid w:val="00367DE1"/>
    <w:rsid w:val="00370C70"/>
    <w:rsid w:val="003710D7"/>
    <w:rsid w:val="00371631"/>
    <w:rsid w:val="0037265B"/>
    <w:rsid w:val="00372717"/>
    <w:rsid w:val="00373E89"/>
    <w:rsid w:val="003743A9"/>
    <w:rsid w:val="00375763"/>
    <w:rsid w:val="00375E40"/>
    <w:rsid w:val="00376B84"/>
    <w:rsid w:val="0037701B"/>
    <w:rsid w:val="00377C6B"/>
    <w:rsid w:val="00377DB5"/>
    <w:rsid w:val="003803BF"/>
    <w:rsid w:val="003805E5"/>
    <w:rsid w:val="0038080C"/>
    <w:rsid w:val="003825F4"/>
    <w:rsid w:val="00383613"/>
    <w:rsid w:val="00383BCD"/>
    <w:rsid w:val="003852EE"/>
    <w:rsid w:val="003855A8"/>
    <w:rsid w:val="00385BBD"/>
    <w:rsid w:val="00385BF6"/>
    <w:rsid w:val="003866AA"/>
    <w:rsid w:val="00386DCA"/>
    <w:rsid w:val="003871FF"/>
    <w:rsid w:val="0038787A"/>
    <w:rsid w:val="0039127F"/>
    <w:rsid w:val="003921E4"/>
    <w:rsid w:val="00392A5F"/>
    <w:rsid w:val="00392B20"/>
    <w:rsid w:val="0039342B"/>
    <w:rsid w:val="003937D4"/>
    <w:rsid w:val="00393E73"/>
    <w:rsid w:val="00394661"/>
    <w:rsid w:val="0039479D"/>
    <w:rsid w:val="00395F08"/>
    <w:rsid w:val="00396E56"/>
    <w:rsid w:val="00397B95"/>
    <w:rsid w:val="003A19B2"/>
    <w:rsid w:val="003A1EA0"/>
    <w:rsid w:val="003A24B1"/>
    <w:rsid w:val="003A2885"/>
    <w:rsid w:val="003A2B36"/>
    <w:rsid w:val="003A2DCC"/>
    <w:rsid w:val="003A2E82"/>
    <w:rsid w:val="003A606E"/>
    <w:rsid w:val="003A65E2"/>
    <w:rsid w:val="003A6E55"/>
    <w:rsid w:val="003B045B"/>
    <w:rsid w:val="003B06AC"/>
    <w:rsid w:val="003B0BB4"/>
    <w:rsid w:val="003B163C"/>
    <w:rsid w:val="003B1792"/>
    <w:rsid w:val="003B1CE3"/>
    <w:rsid w:val="003B23D4"/>
    <w:rsid w:val="003B2A2A"/>
    <w:rsid w:val="003B30A9"/>
    <w:rsid w:val="003B4509"/>
    <w:rsid w:val="003B53C2"/>
    <w:rsid w:val="003B56A3"/>
    <w:rsid w:val="003B5D6A"/>
    <w:rsid w:val="003B6061"/>
    <w:rsid w:val="003B658A"/>
    <w:rsid w:val="003B7711"/>
    <w:rsid w:val="003B7B45"/>
    <w:rsid w:val="003C01B1"/>
    <w:rsid w:val="003C1EF1"/>
    <w:rsid w:val="003C26D9"/>
    <w:rsid w:val="003C2B1D"/>
    <w:rsid w:val="003C35BA"/>
    <w:rsid w:val="003C3784"/>
    <w:rsid w:val="003C5053"/>
    <w:rsid w:val="003C62F8"/>
    <w:rsid w:val="003C6CDC"/>
    <w:rsid w:val="003C781C"/>
    <w:rsid w:val="003C7AD3"/>
    <w:rsid w:val="003C7BE7"/>
    <w:rsid w:val="003D2534"/>
    <w:rsid w:val="003D2B0E"/>
    <w:rsid w:val="003D2C65"/>
    <w:rsid w:val="003D2D9E"/>
    <w:rsid w:val="003D2E77"/>
    <w:rsid w:val="003D3019"/>
    <w:rsid w:val="003D3445"/>
    <w:rsid w:val="003D3F67"/>
    <w:rsid w:val="003D45E5"/>
    <w:rsid w:val="003D4935"/>
    <w:rsid w:val="003D4B36"/>
    <w:rsid w:val="003D4E72"/>
    <w:rsid w:val="003D5CE5"/>
    <w:rsid w:val="003D5F8B"/>
    <w:rsid w:val="003D734D"/>
    <w:rsid w:val="003E0478"/>
    <w:rsid w:val="003E078D"/>
    <w:rsid w:val="003E1B4E"/>
    <w:rsid w:val="003E29E4"/>
    <w:rsid w:val="003E36EF"/>
    <w:rsid w:val="003E3D4C"/>
    <w:rsid w:val="003E3F09"/>
    <w:rsid w:val="003E3F21"/>
    <w:rsid w:val="003E4CF0"/>
    <w:rsid w:val="003E5379"/>
    <w:rsid w:val="003E591B"/>
    <w:rsid w:val="003E6000"/>
    <w:rsid w:val="003E726D"/>
    <w:rsid w:val="003F1AEE"/>
    <w:rsid w:val="003F474F"/>
    <w:rsid w:val="003F4E7D"/>
    <w:rsid w:val="003F4F80"/>
    <w:rsid w:val="003F5F73"/>
    <w:rsid w:val="003F674A"/>
    <w:rsid w:val="003F6DB9"/>
    <w:rsid w:val="003F7D35"/>
    <w:rsid w:val="00401652"/>
    <w:rsid w:val="00401BB5"/>
    <w:rsid w:val="00401CB5"/>
    <w:rsid w:val="00402DD9"/>
    <w:rsid w:val="004032AF"/>
    <w:rsid w:val="00403422"/>
    <w:rsid w:val="0040344F"/>
    <w:rsid w:val="00403801"/>
    <w:rsid w:val="004049EC"/>
    <w:rsid w:val="00404B8A"/>
    <w:rsid w:val="0040585C"/>
    <w:rsid w:val="00405CA8"/>
    <w:rsid w:val="00405E5D"/>
    <w:rsid w:val="00406557"/>
    <w:rsid w:val="00406694"/>
    <w:rsid w:val="00407782"/>
    <w:rsid w:val="00411091"/>
    <w:rsid w:val="00411320"/>
    <w:rsid w:val="00411B6B"/>
    <w:rsid w:val="004133C8"/>
    <w:rsid w:val="004134AD"/>
    <w:rsid w:val="00413AE4"/>
    <w:rsid w:val="00413E00"/>
    <w:rsid w:val="00416564"/>
    <w:rsid w:val="004167D8"/>
    <w:rsid w:val="00416B8A"/>
    <w:rsid w:val="00416EDC"/>
    <w:rsid w:val="00420244"/>
    <w:rsid w:val="00421411"/>
    <w:rsid w:val="00421850"/>
    <w:rsid w:val="00421B3A"/>
    <w:rsid w:val="004222C8"/>
    <w:rsid w:val="004222D2"/>
    <w:rsid w:val="00422BAF"/>
    <w:rsid w:val="004232CE"/>
    <w:rsid w:val="0042337D"/>
    <w:rsid w:val="004238DE"/>
    <w:rsid w:val="0042424F"/>
    <w:rsid w:val="0042463B"/>
    <w:rsid w:val="004246C9"/>
    <w:rsid w:val="0042563E"/>
    <w:rsid w:val="00425EDA"/>
    <w:rsid w:val="00427027"/>
    <w:rsid w:val="0042766F"/>
    <w:rsid w:val="004278CC"/>
    <w:rsid w:val="00427CDB"/>
    <w:rsid w:val="00427D4D"/>
    <w:rsid w:val="00431ADD"/>
    <w:rsid w:val="00433303"/>
    <w:rsid w:val="0043357C"/>
    <w:rsid w:val="00433EA8"/>
    <w:rsid w:val="00434267"/>
    <w:rsid w:val="004349A3"/>
    <w:rsid w:val="00434AEE"/>
    <w:rsid w:val="00434B63"/>
    <w:rsid w:val="00435139"/>
    <w:rsid w:val="00435354"/>
    <w:rsid w:val="00435486"/>
    <w:rsid w:val="0043579F"/>
    <w:rsid w:val="00435BCB"/>
    <w:rsid w:val="00436BCF"/>
    <w:rsid w:val="00436E9E"/>
    <w:rsid w:val="004375C6"/>
    <w:rsid w:val="004377B2"/>
    <w:rsid w:val="0044150B"/>
    <w:rsid w:val="00441F0A"/>
    <w:rsid w:val="00442643"/>
    <w:rsid w:val="004429F8"/>
    <w:rsid w:val="00442B27"/>
    <w:rsid w:val="00444177"/>
    <w:rsid w:val="0044430E"/>
    <w:rsid w:val="00444DEF"/>
    <w:rsid w:val="004451C9"/>
    <w:rsid w:val="0044563D"/>
    <w:rsid w:val="00445DBA"/>
    <w:rsid w:val="00446184"/>
    <w:rsid w:val="004465EA"/>
    <w:rsid w:val="004510CF"/>
    <w:rsid w:val="00453798"/>
    <w:rsid w:val="00454653"/>
    <w:rsid w:val="00454C5E"/>
    <w:rsid w:val="004561EC"/>
    <w:rsid w:val="004562D8"/>
    <w:rsid w:val="004615B0"/>
    <w:rsid w:val="0046197D"/>
    <w:rsid w:val="004620A6"/>
    <w:rsid w:val="0046234A"/>
    <w:rsid w:val="00462AEF"/>
    <w:rsid w:val="00463D37"/>
    <w:rsid w:val="0046472F"/>
    <w:rsid w:val="00465184"/>
    <w:rsid w:val="00465C6A"/>
    <w:rsid w:val="00465C6E"/>
    <w:rsid w:val="00465C92"/>
    <w:rsid w:val="00466C69"/>
    <w:rsid w:val="00467DE4"/>
    <w:rsid w:val="00467E0D"/>
    <w:rsid w:val="00470A19"/>
    <w:rsid w:val="00471F4E"/>
    <w:rsid w:val="00472A08"/>
    <w:rsid w:val="004746CB"/>
    <w:rsid w:val="00474878"/>
    <w:rsid w:val="00475FB9"/>
    <w:rsid w:val="00476628"/>
    <w:rsid w:val="00476631"/>
    <w:rsid w:val="00477823"/>
    <w:rsid w:val="00477996"/>
    <w:rsid w:val="00477DA9"/>
    <w:rsid w:val="00480D7D"/>
    <w:rsid w:val="00482FDB"/>
    <w:rsid w:val="00484700"/>
    <w:rsid w:val="00487493"/>
    <w:rsid w:val="004878E2"/>
    <w:rsid w:val="004908CC"/>
    <w:rsid w:val="0049176E"/>
    <w:rsid w:val="004921BE"/>
    <w:rsid w:val="0049323F"/>
    <w:rsid w:val="00493F0F"/>
    <w:rsid w:val="00494707"/>
    <w:rsid w:val="0049489D"/>
    <w:rsid w:val="004959D1"/>
    <w:rsid w:val="00495DB0"/>
    <w:rsid w:val="004963B2"/>
    <w:rsid w:val="00496453"/>
    <w:rsid w:val="004964F6"/>
    <w:rsid w:val="00496829"/>
    <w:rsid w:val="00497350"/>
    <w:rsid w:val="004973AD"/>
    <w:rsid w:val="00497545"/>
    <w:rsid w:val="004979EB"/>
    <w:rsid w:val="00497AE6"/>
    <w:rsid w:val="004A0257"/>
    <w:rsid w:val="004A059E"/>
    <w:rsid w:val="004A16E6"/>
    <w:rsid w:val="004A1A7B"/>
    <w:rsid w:val="004A21FD"/>
    <w:rsid w:val="004A29EC"/>
    <w:rsid w:val="004A3FC4"/>
    <w:rsid w:val="004A4714"/>
    <w:rsid w:val="004A4FD2"/>
    <w:rsid w:val="004A547F"/>
    <w:rsid w:val="004A57C4"/>
    <w:rsid w:val="004A5913"/>
    <w:rsid w:val="004A697B"/>
    <w:rsid w:val="004A6D2A"/>
    <w:rsid w:val="004A6FED"/>
    <w:rsid w:val="004A7148"/>
    <w:rsid w:val="004A71A4"/>
    <w:rsid w:val="004A7443"/>
    <w:rsid w:val="004A7965"/>
    <w:rsid w:val="004A7C16"/>
    <w:rsid w:val="004B06D4"/>
    <w:rsid w:val="004B0BFA"/>
    <w:rsid w:val="004B0F62"/>
    <w:rsid w:val="004B1030"/>
    <w:rsid w:val="004B221B"/>
    <w:rsid w:val="004B2E55"/>
    <w:rsid w:val="004B30F2"/>
    <w:rsid w:val="004B339E"/>
    <w:rsid w:val="004B362E"/>
    <w:rsid w:val="004B3A1C"/>
    <w:rsid w:val="004B4445"/>
    <w:rsid w:val="004B4798"/>
    <w:rsid w:val="004B50A6"/>
    <w:rsid w:val="004B50BE"/>
    <w:rsid w:val="004B5461"/>
    <w:rsid w:val="004B6B17"/>
    <w:rsid w:val="004B7A1C"/>
    <w:rsid w:val="004C00A6"/>
    <w:rsid w:val="004C1240"/>
    <w:rsid w:val="004C1586"/>
    <w:rsid w:val="004C2069"/>
    <w:rsid w:val="004C2311"/>
    <w:rsid w:val="004C336B"/>
    <w:rsid w:val="004C46BE"/>
    <w:rsid w:val="004C50C5"/>
    <w:rsid w:val="004C50FF"/>
    <w:rsid w:val="004C5312"/>
    <w:rsid w:val="004C54A7"/>
    <w:rsid w:val="004C586C"/>
    <w:rsid w:val="004C5F73"/>
    <w:rsid w:val="004C6574"/>
    <w:rsid w:val="004C75F6"/>
    <w:rsid w:val="004C7662"/>
    <w:rsid w:val="004D096A"/>
    <w:rsid w:val="004D1039"/>
    <w:rsid w:val="004D1915"/>
    <w:rsid w:val="004D2A58"/>
    <w:rsid w:val="004D2B16"/>
    <w:rsid w:val="004D4032"/>
    <w:rsid w:val="004D4262"/>
    <w:rsid w:val="004D505F"/>
    <w:rsid w:val="004D77D8"/>
    <w:rsid w:val="004E04D5"/>
    <w:rsid w:val="004E0FE6"/>
    <w:rsid w:val="004E1087"/>
    <w:rsid w:val="004E133A"/>
    <w:rsid w:val="004E1ED2"/>
    <w:rsid w:val="004E23E2"/>
    <w:rsid w:val="004E296D"/>
    <w:rsid w:val="004E2AEB"/>
    <w:rsid w:val="004E39E0"/>
    <w:rsid w:val="004E3D69"/>
    <w:rsid w:val="004E524A"/>
    <w:rsid w:val="004E5EB0"/>
    <w:rsid w:val="004E7238"/>
    <w:rsid w:val="004E73C5"/>
    <w:rsid w:val="004E76BC"/>
    <w:rsid w:val="004F054D"/>
    <w:rsid w:val="004F06FD"/>
    <w:rsid w:val="004F1FF7"/>
    <w:rsid w:val="004F2766"/>
    <w:rsid w:val="004F3364"/>
    <w:rsid w:val="004F3BAB"/>
    <w:rsid w:val="004F3C58"/>
    <w:rsid w:val="004F453D"/>
    <w:rsid w:val="004F45C2"/>
    <w:rsid w:val="004F5010"/>
    <w:rsid w:val="004F549F"/>
    <w:rsid w:val="004F5DC2"/>
    <w:rsid w:val="004F62A6"/>
    <w:rsid w:val="004F66B8"/>
    <w:rsid w:val="004F7A27"/>
    <w:rsid w:val="00500380"/>
    <w:rsid w:val="0050062F"/>
    <w:rsid w:val="00500AC8"/>
    <w:rsid w:val="00501541"/>
    <w:rsid w:val="00501785"/>
    <w:rsid w:val="00501C24"/>
    <w:rsid w:val="00502973"/>
    <w:rsid w:val="00502A97"/>
    <w:rsid w:val="0050405E"/>
    <w:rsid w:val="00504DBA"/>
    <w:rsid w:val="00505336"/>
    <w:rsid w:val="00505E86"/>
    <w:rsid w:val="0050681A"/>
    <w:rsid w:val="00506A25"/>
    <w:rsid w:val="00511525"/>
    <w:rsid w:val="00511A23"/>
    <w:rsid w:val="005122D7"/>
    <w:rsid w:val="00512363"/>
    <w:rsid w:val="00512988"/>
    <w:rsid w:val="00514392"/>
    <w:rsid w:val="0051447E"/>
    <w:rsid w:val="00514766"/>
    <w:rsid w:val="00515434"/>
    <w:rsid w:val="00515EC1"/>
    <w:rsid w:val="00516882"/>
    <w:rsid w:val="00517893"/>
    <w:rsid w:val="005203CD"/>
    <w:rsid w:val="00520D34"/>
    <w:rsid w:val="00522795"/>
    <w:rsid w:val="00523000"/>
    <w:rsid w:val="005234C6"/>
    <w:rsid w:val="0052660B"/>
    <w:rsid w:val="00526FF9"/>
    <w:rsid w:val="00527715"/>
    <w:rsid w:val="00527751"/>
    <w:rsid w:val="00527C43"/>
    <w:rsid w:val="00527F47"/>
    <w:rsid w:val="00530493"/>
    <w:rsid w:val="005304F4"/>
    <w:rsid w:val="005321B6"/>
    <w:rsid w:val="00532C3D"/>
    <w:rsid w:val="00532D3A"/>
    <w:rsid w:val="00533F87"/>
    <w:rsid w:val="0053483F"/>
    <w:rsid w:val="005357E1"/>
    <w:rsid w:val="00537437"/>
    <w:rsid w:val="00537D24"/>
    <w:rsid w:val="00540AAD"/>
    <w:rsid w:val="00541D09"/>
    <w:rsid w:val="00542283"/>
    <w:rsid w:val="00542A00"/>
    <w:rsid w:val="0054364F"/>
    <w:rsid w:val="00544E5F"/>
    <w:rsid w:val="00545342"/>
    <w:rsid w:val="00545BA8"/>
    <w:rsid w:val="00546444"/>
    <w:rsid w:val="00546CAE"/>
    <w:rsid w:val="0054716E"/>
    <w:rsid w:val="00547CB4"/>
    <w:rsid w:val="00547E47"/>
    <w:rsid w:val="00550ADC"/>
    <w:rsid w:val="00550F3D"/>
    <w:rsid w:val="005510A3"/>
    <w:rsid w:val="005511AE"/>
    <w:rsid w:val="00551655"/>
    <w:rsid w:val="00551889"/>
    <w:rsid w:val="005527FC"/>
    <w:rsid w:val="005537B8"/>
    <w:rsid w:val="0055453E"/>
    <w:rsid w:val="00554E51"/>
    <w:rsid w:val="00556B6B"/>
    <w:rsid w:val="00557656"/>
    <w:rsid w:val="005577CC"/>
    <w:rsid w:val="0056026B"/>
    <w:rsid w:val="005603FA"/>
    <w:rsid w:val="005605E8"/>
    <w:rsid w:val="00560975"/>
    <w:rsid w:val="00561E3D"/>
    <w:rsid w:val="00562D25"/>
    <w:rsid w:val="00563B24"/>
    <w:rsid w:val="00564F0D"/>
    <w:rsid w:val="00565EEA"/>
    <w:rsid w:val="00566261"/>
    <w:rsid w:val="0056733A"/>
    <w:rsid w:val="005673DF"/>
    <w:rsid w:val="0056763C"/>
    <w:rsid w:val="00567933"/>
    <w:rsid w:val="00567F24"/>
    <w:rsid w:val="00570715"/>
    <w:rsid w:val="005717B6"/>
    <w:rsid w:val="00572AEE"/>
    <w:rsid w:val="0057469A"/>
    <w:rsid w:val="00574B55"/>
    <w:rsid w:val="00574C61"/>
    <w:rsid w:val="00575205"/>
    <w:rsid w:val="0057614C"/>
    <w:rsid w:val="00576A63"/>
    <w:rsid w:val="00580A0D"/>
    <w:rsid w:val="0058119D"/>
    <w:rsid w:val="005816B5"/>
    <w:rsid w:val="00581FBA"/>
    <w:rsid w:val="00582148"/>
    <w:rsid w:val="0058214D"/>
    <w:rsid w:val="00582D06"/>
    <w:rsid w:val="00583073"/>
    <w:rsid w:val="00584804"/>
    <w:rsid w:val="005861D7"/>
    <w:rsid w:val="00587472"/>
    <w:rsid w:val="005905F0"/>
    <w:rsid w:val="005906BD"/>
    <w:rsid w:val="005915C1"/>
    <w:rsid w:val="00591703"/>
    <w:rsid w:val="00591984"/>
    <w:rsid w:val="00592F8B"/>
    <w:rsid w:val="005932F3"/>
    <w:rsid w:val="00593DB0"/>
    <w:rsid w:val="005947AE"/>
    <w:rsid w:val="00594C26"/>
    <w:rsid w:val="005952FF"/>
    <w:rsid w:val="00595A83"/>
    <w:rsid w:val="00596585"/>
    <w:rsid w:val="0059698C"/>
    <w:rsid w:val="00597CE0"/>
    <w:rsid w:val="00597FB8"/>
    <w:rsid w:val="005A0A03"/>
    <w:rsid w:val="005A0D18"/>
    <w:rsid w:val="005A0FB4"/>
    <w:rsid w:val="005A1229"/>
    <w:rsid w:val="005A296B"/>
    <w:rsid w:val="005A48CF"/>
    <w:rsid w:val="005A618C"/>
    <w:rsid w:val="005A62DE"/>
    <w:rsid w:val="005A6724"/>
    <w:rsid w:val="005A6A13"/>
    <w:rsid w:val="005B0553"/>
    <w:rsid w:val="005B0DA4"/>
    <w:rsid w:val="005B1AC8"/>
    <w:rsid w:val="005B2C16"/>
    <w:rsid w:val="005B33DE"/>
    <w:rsid w:val="005B3BD3"/>
    <w:rsid w:val="005B3F07"/>
    <w:rsid w:val="005B4249"/>
    <w:rsid w:val="005B4DF4"/>
    <w:rsid w:val="005B5792"/>
    <w:rsid w:val="005B6EE4"/>
    <w:rsid w:val="005B7B77"/>
    <w:rsid w:val="005B7F65"/>
    <w:rsid w:val="005C0799"/>
    <w:rsid w:val="005C0F14"/>
    <w:rsid w:val="005C134F"/>
    <w:rsid w:val="005C209C"/>
    <w:rsid w:val="005C2536"/>
    <w:rsid w:val="005C2678"/>
    <w:rsid w:val="005C2C7E"/>
    <w:rsid w:val="005C447C"/>
    <w:rsid w:val="005C45BC"/>
    <w:rsid w:val="005C4B04"/>
    <w:rsid w:val="005C543C"/>
    <w:rsid w:val="005C5D25"/>
    <w:rsid w:val="005C5D80"/>
    <w:rsid w:val="005C6D95"/>
    <w:rsid w:val="005D09BD"/>
    <w:rsid w:val="005D0DBD"/>
    <w:rsid w:val="005D1F01"/>
    <w:rsid w:val="005D27F4"/>
    <w:rsid w:val="005D3BBB"/>
    <w:rsid w:val="005D44F9"/>
    <w:rsid w:val="005D61C6"/>
    <w:rsid w:val="005D68BA"/>
    <w:rsid w:val="005E02CE"/>
    <w:rsid w:val="005E0414"/>
    <w:rsid w:val="005E38E5"/>
    <w:rsid w:val="005E4361"/>
    <w:rsid w:val="005E4ECC"/>
    <w:rsid w:val="005E5BD4"/>
    <w:rsid w:val="005F0237"/>
    <w:rsid w:val="005F2087"/>
    <w:rsid w:val="005F3200"/>
    <w:rsid w:val="005F33A2"/>
    <w:rsid w:val="005F4044"/>
    <w:rsid w:val="005F504C"/>
    <w:rsid w:val="005F512A"/>
    <w:rsid w:val="005F6530"/>
    <w:rsid w:val="005F688F"/>
    <w:rsid w:val="005F6A2B"/>
    <w:rsid w:val="005F6F39"/>
    <w:rsid w:val="00600318"/>
    <w:rsid w:val="0060155A"/>
    <w:rsid w:val="00601C2C"/>
    <w:rsid w:val="00602E34"/>
    <w:rsid w:val="00603251"/>
    <w:rsid w:val="00603C86"/>
    <w:rsid w:val="0060495D"/>
    <w:rsid w:val="00604B90"/>
    <w:rsid w:val="00604E73"/>
    <w:rsid w:val="00606EB3"/>
    <w:rsid w:val="006100EE"/>
    <w:rsid w:val="006108C1"/>
    <w:rsid w:val="00612B87"/>
    <w:rsid w:val="006139CA"/>
    <w:rsid w:val="00614714"/>
    <w:rsid w:val="00614C89"/>
    <w:rsid w:val="00615729"/>
    <w:rsid w:val="006160C5"/>
    <w:rsid w:val="006165AF"/>
    <w:rsid w:val="00620100"/>
    <w:rsid w:val="0062185D"/>
    <w:rsid w:val="00621E00"/>
    <w:rsid w:val="00622F8A"/>
    <w:rsid w:val="00623EA8"/>
    <w:rsid w:val="006248EC"/>
    <w:rsid w:val="006249F5"/>
    <w:rsid w:val="00624AE5"/>
    <w:rsid w:val="00626947"/>
    <w:rsid w:val="0062781C"/>
    <w:rsid w:val="006314C4"/>
    <w:rsid w:val="00631E9B"/>
    <w:rsid w:val="006330FD"/>
    <w:rsid w:val="00633DA0"/>
    <w:rsid w:val="0063473B"/>
    <w:rsid w:val="00635087"/>
    <w:rsid w:val="006351A2"/>
    <w:rsid w:val="006357B9"/>
    <w:rsid w:val="00636196"/>
    <w:rsid w:val="0063651B"/>
    <w:rsid w:val="0063665C"/>
    <w:rsid w:val="006405E8"/>
    <w:rsid w:val="00641B57"/>
    <w:rsid w:val="00642517"/>
    <w:rsid w:val="00643056"/>
    <w:rsid w:val="006435D6"/>
    <w:rsid w:val="00644D57"/>
    <w:rsid w:val="00644E86"/>
    <w:rsid w:val="00647D05"/>
    <w:rsid w:val="00650061"/>
    <w:rsid w:val="00650733"/>
    <w:rsid w:val="00651AE4"/>
    <w:rsid w:val="00651E3E"/>
    <w:rsid w:val="00652C0E"/>
    <w:rsid w:val="00652DEA"/>
    <w:rsid w:val="006531D8"/>
    <w:rsid w:val="00654C1E"/>
    <w:rsid w:val="00655ADC"/>
    <w:rsid w:val="00655B88"/>
    <w:rsid w:val="006561DF"/>
    <w:rsid w:val="006564D9"/>
    <w:rsid w:val="006566F8"/>
    <w:rsid w:val="00656746"/>
    <w:rsid w:val="00657A56"/>
    <w:rsid w:val="00657A60"/>
    <w:rsid w:val="0066001B"/>
    <w:rsid w:val="006603EC"/>
    <w:rsid w:val="00661848"/>
    <w:rsid w:val="00661903"/>
    <w:rsid w:val="006626EE"/>
    <w:rsid w:val="00662C69"/>
    <w:rsid w:val="0066323F"/>
    <w:rsid w:val="00663779"/>
    <w:rsid w:val="00663D86"/>
    <w:rsid w:val="0066455B"/>
    <w:rsid w:val="00665F34"/>
    <w:rsid w:val="006662B8"/>
    <w:rsid w:val="00667894"/>
    <w:rsid w:val="006705A5"/>
    <w:rsid w:val="00670649"/>
    <w:rsid w:val="0067174F"/>
    <w:rsid w:val="006719F1"/>
    <w:rsid w:val="00671E08"/>
    <w:rsid w:val="00672598"/>
    <w:rsid w:val="00672D67"/>
    <w:rsid w:val="006735EF"/>
    <w:rsid w:val="006752C1"/>
    <w:rsid w:val="0067555D"/>
    <w:rsid w:val="00680AD5"/>
    <w:rsid w:val="00681206"/>
    <w:rsid w:val="00681FE3"/>
    <w:rsid w:val="0068203F"/>
    <w:rsid w:val="0068280D"/>
    <w:rsid w:val="0068284C"/>
    <w:rsid w:val="00684B38"/>
    <w:rsid w:val="00684E71"/>
    <w:rsid w:val="00685FC4"/>
    <w:rsid w:val="006864B6"/>
    <w:rsid w:val="00687F84"/>
    <w:rsid w:val="0069085D"/>
    <w:rsid w:val="0069273F"/>
    <w:rsid w:val="00692C28"/>
    <w:rsid w:val="0069340F"/>
    <w:rsid w:val="00693957"/>
    <w:rsid w:val="00695F8D"/>
    <w:rsid w:val="0069655D"/>
    <w:rsid w:val="00696B06"/>
    <w:rsid w:val="00696E6E"/>
    <w:rsid w:val="006A02A4"/>
    <w:rsid w:val="006A0A94"/>
    <w:rsid w:val="006A181C"/>
    <w:rsid w:val="006A2365"/>
    <w:rsid w:val="006A29A7"/>
    <w:rsid w:val="006A2DF2"/>
    <w:rsid w:val="006A2EF1"/>
    <w:rsid w:val="006A3119"/>
    <w:rsid w:val="006A313F"/>
    <w:rsid w:val="006A3695"/>
    <w:rsid w:val="006A534E"/>
    <w:rsid w:val="006A57C2"/>
    <w:rsid w:val="006A6C75"/>
    <w:rsid w:val="006A6FEC"/>
    <w:rsid w:val="006A7E84"/>
    <w:rsid w:val="006B02B9"/>
    <w:rsid w:val="006B02BC"/>
    <w:rsid w:val="006B12C6"/>
    <w:rsid w:val="006B188C"/>
    <w:rsid w:val="006B1F92"/>
    <w:rsid w:val="006B219F"/>
    <w:rsid w:val="006B2EE4"/>
    <w:rsid w:val="006B2FDF"/>
    <w:rsid w:val="006B3529"/>
    <w:rsid w:val="006B3AAB"/>
    <w:rsid w:val="006B50CF"/>
    <w:rsid w:val="006B6983"/>
    <w:rsid w:val="006B76C9"/>
    <w:rsid w:val="006C1ED0"/>
    <w:rsid w:val="006C33A8"/>
    <w:rsid w:val="006C3A41"/>
    <w:rsid w:val="006C4C0E"/>
    <w:rsid w:val="006C4CD4"/>
    <w:rsid w:val="006C5996"/>
    <w:rsid w:val="006C5C72"/>
    <w:rsid w:val="006C6C92"/>
    <w:rsid w:val="006C7168"/>
    <w:rsid w:val="006C78F9"/>
    <w:rsid w:val="006D0B4F"/>
    <w:rsid w:val="006D1FBA"/>
    <w:rsid w:val="006D248B"/>
    <w:rsid w:val="006D589E"/>
    <w:rsid w:val="006D59FE"/>
    <w:rsid w:val="006D74DA"/>
    <w:rsid w:val="006D79F2"/>
    <w:rsid w:val="006D7A78"/>
    <w:rsid w:val="006E1718"/>
    <w:rsid w:val="006E2826"/>
    <w:rsid w:val="006E2D4D"/>
    <w:rsid w:val="006E2EAB"/>
    <w:rsid w:val="006E3046"/>
    <w:rsid w:val="006E30F6"/>
    <w:rsid w:val="006E3209"/>
    <w:rsid w:val="006E4CD6"/>
    <w:rsid w:val="006E6727"/>
    <w:rsid w:val="006F19C0"/>
    <w:rsid w:val="006F2D69"/>
    <w:rsid w:val="006F315F"/>
    <w:rsid w:val="006F3240"/>
    <w:rsid w:val="006F6DEA"/>
    <w:rsid w:val="006F7202"/>
    <w:rsid w:val="006F7B0F"/>
    <w:rsid w:val="006F7C64"/>
    <w:rsid w:val="007007F0"/>
    <w:rsid w:val="0070126A"/>
    <w:rsid w:val="007014D5"/>
    <w:rsid w:val="007014D9"/>
    <w:rsid w:val="007017F4"/>
    <w:rsid w:val="00701B45"/>
    <w:rsid w:val="00701BA6"/>
    <w:rsid w:val="00702176"/>
    <w:rsid w:val="007024C0"/>
    <w:rsid w:val="007030DC"/>
    <w:rsid w:val="00703B38"/>
    <w:rsid w:val="007062A3"/>
    <w:rsid w:val="00706BD6"/>
    <w:rsid w:val="00706DB4"/>
    <w:rsid w:val="00707BBD"/>
    <w:rsid w:val="00707DE2"/>
    <w:rsid w:val="0071113E"/>
    <w:rsid w:val="00712340"/>
    <w:rsid w:val="00714A92"/>
    <w:rsid w:val="00714AAA"/>
    <w:rsid w:val="00714D1D"/>
    <w:rsid w:val="00714E7C"/>
    <w:rsid w:val="00715758"/>
    <w:rsid w:val="0071588F"/>
    <w:rsid w:val="00717311"/>
    <w:rsid w:val="00720809"/>
    <w:rsid w:val="00720A11"/>
    <w:rsid w:val="00720F32"/>
    <w:rsid w:val="00722888"/>
    <w:rsid w:val="00723044"/>
    <w:rsid w:val="00723651"/>
    <w:rsid w:val="007239C6"/>
    <w:rsid w:val="00723C82"/>
    <w:rsid w:val="00724292"/>
    <w:rsid w:val="007242AE"/>
    <w:rsid w:val="00724F08"/>
    <w:rsid w:val="00724F42"/>
    <w:rsid w:val="007254B7"/>
    <w:rsid w:val="007257AE"/>
    <w:rsid w:val="00725C5D"/>
    <w:rsid w:val="00725C98"/>
    <w:rsid w:val="00726AAC"/>
    <w:rsid w:val="00730478"/>
    <w:rsid w:val="007309BA"/>
    <w:rsid w:val="00731A33"/>
    <w:rsid w:val="00732BC3"/>
    <w:rsid w:val="007334A6"/>
    <w:rsid w:val="007335F0"/>
    <w:rsid w:val="00733E73"/>
    <w:rsid w:val="0073467E"/>
    <w:rsid w:val="00735C7C"/>
    <w:rsid w:val="007363B6"/>
    <w:rsid w:val="0073712D"/>
    <w:rsid w:val="00740C86"/>
    <w:rsid w:val="00741316"/>
    <w:rsid w:val="0074175F"/>
    <w:rsid w:val="00741D8A"/>
    <w:rsid w:val="00742140"/>
    <w:rsid w:val="00744191"/>
    <w:rsid w:val="00745F3A"/>
    <w:rsid w:val="007460AB"/>
    <w:rsid w:val="007460B7"/>
    <w:rsid w:val="0074734E"/>
    <w:rsid w:val="007473E8"/>
    <w:rsid w:val="00750953"/>
    <w:rsid w:val="007510C8"/>
    <w:rsid w:val="00751B35"/>
    <w:rsid w:val="00751BD3"/>
    <w:rsid w:val="00752FC4"/>
    <w:rsid w:val="0075352C"/>
    <w:rsid w:val="00754CD2"/>
    <w:rsid w:val="00754EC2"/>
    <w:rsid w:val="00754FEE"/>
    <w:rsid w:val="00756148"/>
    <w:rsid w:val="0075728D"/>
    <w:rsid w:val="00757622"/>
    <w:rsid w:val="0076061B"/>
    <w:rsid w:val="00760BFA"/>
    <w:rsid w:val="00760E73"/>
    <w:rsid w:val="0076192C"/>
    <w:rsid w:val="00763213"/>
    <w:rsid w:val="00763A28"/>
    <w:rsid w:val="00763DBB"/>
    <w:rsid w:val="007641D5"/>
    <w:rsid w:val="007654D5"/>
    <w:rsid w:val="007673C8"/>
    <w:rsid w:val="00770FF9"/>
    <w:rsid w:val="0077112A"/>
    <w:rsid w:val="007711DC"/>
    <w:rsid w:val="00772C6A"/>
    <w:rsid w:val="00773518"/>
    <w:rsid w:val="00773BDD"/>
    <w:rsid w:val="00773CE0"/>
    <w:rsid w:val="00774643"/>
    <w:rsid w:val="00774990"/>
    <w:rsid w:val="00774C13"/>
    <w:rsid w:val="00774CE9"/>
    <w:rsid w:val="00775E95"/>
    <w:rsid w:val="00776C12"/>
    <w:rsid w:val="00777C45"/>
    <w:rsid w:val="0078023A"/>
    <w:rsid w:val="00780396"/>
    <w:rsid w:val="007808FC"/>
    <w:rsid w:val="0078115D"/>
    <w:rsid w:val="00781258"/>
    <w:rsid w:val="00781E9F"/>
    <w:rsid w:val="00783A0D"/>
    <w:rsid w:val="00783FAC"/>
    <w:rsid w:val="00784140"/>
    <w:rsid w:val="00784D73"/>
    <w:rsid w:val="00785DF6"/>
    <w:rsid w:val="00786F61"/>
    <w:rsid w:val="00787B6D"/>
    <w:rsid w:val="007909CC"/>
    <w:rsid w:val="00790DF6"/>
    <w:rsid w:val="00790F99"/>
    <w:rsid w:val="00791CEC"/>
    <w:rsid w:val="0079268B"/>
    <w:rsid w:val="00792AEA"/>
    <w:rsid w:val="00793B40"/>
    <w:rsid w:val="00794652"/>
    <w:rsid w:val="007950C3"/>
    <w:rsid w:val="00795917"/>
    <w:rsid w:val="00795CFD"/>
    <w:rsid w:val="00796D52"/>
    <w:rsid w:val="007A0C16"/>
    <w:rsid w:val="007A205F"/>
    <w:rsid w:val="007A2529"/>
    <w:rsid w:val="007A2F8C"/>
    <w:rsid w:val="007A38B9"/>
    <w:rsid w:val="007A39BE"/>
    <w:rsid w:val="007A46A3"/>
    <w:rsid w:val="007A4B46"/>
    <w:rsid w:val="007A4C2D"/>
    <w:rsid w:val="007A5645"/>
    <w:rsid w:val="007A5931"/>
    <w:rsid w:val="007A629B"/>
    <w:rsid w:val="007A678C"/>
    <w:rsid w:val="007A7FDE"/>
    <w:rsid w:val="007B0CF0"/>
    <w:rsid w:val="007B1DF5"/>
    <w:rsid w:val="007B2802"/>
    <w:rsid w:val="007B383B"/>
    <w:rsid w:val="007B3DC4"/>
    <w:rsid w:val="007B492A"/>
    <w:rsid w:val="007B5B86"/>
    <w:rsid w:val="007B5F63"/>
    <w:rsid w:val="007B669F"/>
    <w:rsid w:val="007B70D6"/>
    <w:rsid w:val="007B73AB"/>
    <w:rsid w:val="007B74C0"/>
    <w:rsid w:val="007B7696"/>
    <w:rsid w:val="007C168D"/>
    <w:rsid w:val="007C20AD"/>
    <w:rsid w:val="007C365A"/>
    <w:rsid w:val="007C557B"/>
    <w:rsid w:val="007C55E1"/>
    <w:rsid w:val="007C5C19"/>
    <w:rsid w:val="007C5DFF"/>
    <w:rsid w:val="007C5E19"/>
    <w:rsid w:val="007C6827"/>
    <w:rsid w:val="007C6DA6"/>
    <w:rsid w:val="007C6EC8"/>
    <w:rsid w:val="007C7ED7"/>
    <w:rsid w:val="007D0C9D"/>
    <w:rsid w:val="007D371B"/>
    <w:rsid w:val="007D497A"/>
    <w:rsid w:val="007D4CBE"/>
    <w:rsid w:val="007D608A"/>
    <w:rsid w:val="007D6134"/>
    <w:rsid w:val="007D61A6"/>
    <w:rsid w:val="007D6F19"/>
    <w:rsid w:val="007D6FF1"/>
    <w:rsid w:val="007D75F8"/>
    <w:rsid w:val="007E09A5"/>
    <w:rsid w:val="007E0C2A"/>
    <w:rsid w:val="007E1F59"/>
    <w:rsid w:val="007E2ABC"/>
    <w:rsid w:val="007E35DD"/>
    <w:rsid w:val="007E401D"/>
    <w:rsid w:val="007E4392"/>
    <w:rsid w:val="007E445D"/>
    <w:rsid w:val="007E46F2"/>
    <w:rsid w:val="007E4CAF"/>
    <w:rsid w:val="007E4E62"/>
    <w:rsid w:val="007E5C05"/>
    <w:rsid w:val="007E7AE3"/>
    <w:rsid w:val="007F00E4"/>
    <w:rsid w:val="007F0D05"/>
    <w:rsid w:val="007F0E8E"/>
    <w:rsid w:val="007F1FA0"/>
    <w:rsid w:val="007F2A78"/>
    <w:rsid w:val="007F2F71"/>
    <w:rsid w:val="007F3296"/>
    <w:rsid w:val="007F3546"/>
    <w:rsid w:val="007F406E"/>
    <w:rsid w:val="007F4105"/>
    <w:rsid w:val="007F449B"/>
    <w:rsid w:val="007F44EE"/>
    <w:rsid w:val="007F5C3C"/>
    <w:rsid w:val="007F5F7D"/>
    <w:rsid w:val="007F6060"/>
    <w:rsid w:val="007F6323"/>
    <w:rsid w:val="007F66D9"/>
    <w:rsid w:val="007F7CF4"/>
    <w:rsid w:val="007F7F63"/>
    <w:rsid w:val="00800D95"/>
    <w:rsid w:val="00800D98"/>
    <w:rsid w:val="0080122E"/>
    <w:rsid w:val="00802004"/>
    <w:rsid w:val="00802A9D"/>
    <w:rsid w:val="00803074"/>
    <w:rsid w:val="008032A2"/>
    <w:rsid w:val="0080349B"/>
    <w:rsid w:val="008036BD"/>
    <w:rsid w:val="00803BDB"/>
    <w:rsid w:val="00804BD8"/>
    <w:rsid w:val="00804E71"/>
    <w:rsid w:val="00807C24"/>
    <w:rsid w:val="0081123D"/>
    <w:rsid w:val="00811337"/>
    <w:rsid w:val="0081159D"/>
    <w:rsid w:val="00811891"/>
    <w:rsid w:val="00811CC1"/>
    <w:rsid w:val="00814175"/>
    <w:rsid w:val="00814BA8"/>
    <w:rsid w:val="008154D4"/>
    <w:rsid w:val="00816F96"/>
    <w:rsid w:val="00820006"/>
    <w:rsid w:val="008204A1"/>
    <w:rsid w:val="008204CF"/>
    <w:rsid w:val="00820783"/>
    <w:rsid w:val="008217A3"/>
    <w:rsid w:val="00822036"/>
    <w:rsid w:val="00822FD1"/>
    <w:rsid w:val="008232AC"/>
    <w:rsid w:val="008238D1"/>
    <w:rsid w:val="00823BA3"/>
    <w:rsid w:val="0082549E"/>
    <w:rsid w:val="00826F19"/>
    <w:rsid w:val="00827DA0"/>
    <w:rsid w:val="008301B2"/>
    <w:rsid w:val="00830243"/>
    <w:rsid w:val="00830CB8"/>
    <w:rsid w:val="0083152C"/>
    <w:rsid w:val="00831992"/>
    <w:rsid w:val="00832FD8"/>
    <w:rsid w:val="008346CB"/>
    <w:rsid w:val="00834E29"/>
    <w:rsid w:val="00834EA5"/>
    <w:rsid w:val="00836285"/>
    <w:rsid w:val="00836F79"/>
    <w:rsid w:val="00842433"/>
    <w:rsid w:val="00842E07"/>
    <w:rsid w:val="0084302A"/>
    <w:rsid w:val="008430DC"/>
    <w:rsid w:val="00843520"/>
    <w:rsid w:val="00843C04"/>
    <w:rsid w:val="00846C8D"/>
    <w:rsid w:val="0084792E"/>
    <w:rsid w:val="00847F09"/>
    <w:rsid w:val="0085037B"/>
    <w:rsid w:val="008504F6"/>
    <w:rsid w:val="00850C4A"/>
    <w:rsid w:val="00851385"/>
    <w:rsid w:val="00851A8B"/>
    <w:rsid w:val="0085232B"/>
    <w:rsid w:val="00852ABB"/>
    <w:rsid w:val="00852D2D"/>
    <w:rsid w:val="00853968"/>
    <w:rsid w:val="00854453"/>
    <w:rsid w:val="0085478F"/>
    <w:rsid w:val="00854B45"/>
    <w:rsid w:val="0085614E"/>
    <w:rsid w:val="00856574"/>
    <w:rsid w:val="00856B26"/>
    <w:rsid w:val="00856E37"/>
    <w:rsid w:val="0085703A"/>
    <w:rsid w:val="008604C0"/>
    <w:rsid w:val="008608A4"/>
    <w:rsid w:val="008620E2"/>
    <w:rsid w:val="0086238F"/>
    <w:rsid w:val="00862C3C"/>
    <w:rsid w:val="00863202"/>
    <w:rsid w:val="008636C1"/>
    <w:rsid w:val="00863710"/>
    <w:rsid w:val="0086372F"/>
    <w:rsid w:val="008643F1"/>
    <w:rsid w:val="008644B5"/>
    <w:rsid w:val="008650BA"/>
    <w:rsid w:val="008655B4"/>
    <w:rsid w:val="00866168"/>
    <w:rsid w:val="00866A3C"/>
    <w:rsid w:val="00871A63"/>
    <w:rsid w:val="00871B31"/>
    <w:rsid w:val="008726FF"/>
    <w:rsid w:val="00872B0F"/>
    <w:rsid w:val="00872DE5"/>
    <w:rsid w:val="00873D8E"/>
    <w:rsid w:val="00874177"/>
    <w:rsid w:val="00874DD9"/>
    <w:rsid w:val="00874E59"/>
    <w:rsid w:val="008755D2"/>
    <w:rsid w:val="00876544"/>
    <w:rsid w:val="00880E35"/>
    <w:rsid w:val="00881385"/>
    <w:rsid w:val="00881844"/>
    <w:rsid w:val="00881889"/>
    <w:rsid w:val="00884613"/>
    <w:rsid w:val="008847E3"/>
    <w:rsid w:val="008852E3"/>
    <w:rsid w:val="008861A6"/>
    <w:rsid w:val="00887465"/>
    <w:rsid w:val="00887568"/>
    <w:rsid w:val="0089055B"/>
    <w:rsid w:val="00892798"/>
    <w:rsid w:val="00892875"/>
    <w:rsid w:val="008955CC"/>
    <w:rsid w:val="00895925"/>
    <w:rsid w:val="00895DAA"/>
    <w:rsid w:val="00896487"/>
    <w:rsid w:val="00897424"/>
    <w:rsid w:val="00897D8A"/>
    <w:rsid w:val="008A0D20"/>
    <w:rsid w:val="008A0FEB"/>
    <w:rsid w:val="008A1743"/>
    <w:rsid w:val="008A2508"/>
    <w:rsid w:val="008A26C9"/>
    <w:rsid w:val="008A2C6D"/>
    <w:rsid w:val="008A2F01"/>
    <w:rsid w:val="008A3CF2"/>
    <w:rsid w:val="008A47FB"/>
    <w:rsid w:val="008A4F5A"/>
    <w:rsid w:val="008A5D8C"/>
    <w:rsid w:val="008A66A5"/>
    <w:rsid w:val="008A6E1E"/>
    <w:rsid w:val="008B1786"/>
    <w:rsid w:val="008B31C7"/>
    <w:rsid w:val="008B3A42"/>
    <w:rsid w:val="008B4766"/>
    <w:rsid w:val="008B479F"/>
    <w:rsid w:val="008B501A"/>
    <w:rsid w:val="008B51B5"/>
    <w:rsid w:val="008B5367"/>
    <w:rsid w:val="008B6A9F"/>
    <w:rsid w:val="008C098F"/>
    <w:rsid w:val="008C0AB9"/>
    <w:rsid w:val="008C0FBE"/>
    <w:rsid w:val="008C12C5"/>
    <w:rsid w:val="008C1B52"/>
    <w:rsid w:val="008C25C0"/>
    <w:rsid w:val="008C30B4"/>
    <w:rsid w:val="008C4676"/>
    <w:rsid w:val="008C4D8D"/>
    <w:rsid w:val="008C5C02"/>
    <w:rsid w:val="008C6799"/>
    <w:rsid w:val="008C690D"/>
    <w:rsid w:val="008D02CD"/>
    <w:rsid w:val="008D03E0"/>
    <w:rsid w:val="008D046D"/>
    <w:rsid w:val="008D0A8A"/>
    <w:rsid w:val="008D1719"/>
    <w:rsid w:val="008D2577"/>
    <w:rsid w:val="008D270E"/>
    <w:rsid w:val="008D29BB"/>
    <w:rsid w:val="008D2A28"/>
    <w:rsid w:val="008D2A97"/>
    <w:rsid w:val="008D2E8C"/>
    <w:rsid w:val="008D3E07"/>
    <w:rsid w:val="008D42CF"/>
    <w:rsid w:val="008D4548"/>
    <w:rsid w:val="008D6572"/>
    <w:rsid w:val="008D7954"/>
    <w:rsid w:val="008E021E"/>
    <w:rsid w:val="008E0BF2"/>
    <w:rsid w:val="008E1252"/>
    <w:rsid w:val="008E153A"/>
    <w:rsid w:val="008E186C"/>
    <w:rsid w:val="008E1D61"/>
    <w:rsid w:val="008E2C78"/>
    <w:rsid w:val="008E2EB8"/>
    <w:rsid w:val="008E35DF"/>
    <w:rsid w:val="008E38B9"/>
    <w:rsid w:val="008E3B8C"/>
    <w:rsid w:val="008E44FC"/>
    <w:rsid w:val="008E4989"/>
    <w:rsid w:val="008E4C32"/>
    <w:rsid w:val="008E5E3D"/>
    <w:rsid w:val="008E622F"/>
    <w:rsid w:val="008E6998"/>
    <w:rsid w:val="008E749A"/>
    <w:rsid w:val="008E7B79"/>
    <w:rsid w:val="008F084C"/>
    <w:rsid w:val="008F0A89"/>
    <w:rsid w:val="008F12E6"/>
    <w:rsid w:val="008F16C8"/>
    <w:rsid w:val="008F3536"/>
    <w:rsid w:val="008F44BE"/>
    <w:rsid w:val="008F50C3"/>
    <w:rsid w:val="008F62C9"/>
    <w:rsid w:val="008F6453"/>
    <w:rsid w:val="008F72C1"/>
    <w:rsid w:val="008F78DE"/>
    <w:rsid w:val="00900565"/>
    <w:rsid w:val="00900FC8"/>
    <w:rsid w:val="0090123A"/>
    <w:rsid w:val="00901333"/>
    <w:rsid w:val="009019C9"/>
    <w:rsid w:val="00901FD5"/>
    <w:rsid w:val="00902266"/>
    <w:rsid w:val="00902350"/>
    <w:rsid w:val="0090257E"/>
    <w:rsid w:val="00903676"/>
    <w:rsid w:val="00903942"/>
    <w:rsid w:val="00904855"/>
    <w:rsid w:val="00905416"/>
    <w:rsid w:val="00905EE9"/>
    <w:rsid w:val="00906128"/>
    <w:rsid w:val="0090755B"/>
    <w:rsid w:val="00910202"/>
    <w:rsid w:val="00910409"/>
    <w:rsid w:val="009108F1"/>
    <w:rsid w:val="00910EA0"/>
    <w:rsid w:val="009112A7"/>
    <w:rsid w:val="009112CD"/>
    <w:rsid w:val="009112EB"/>
    <w:rsid w:val="00912684"/>
    <w:rsid w:val="0091340F"/>
    <w:rsid w:val="00913A87"/>
    <w:rsid w:val="0091400E"/>
    <w:rsid w:val="00914678"/>
    <w:rsid w:val="009154DC"/>
    <w:rsid w:val="00915D31"/>
    <w:rsid w:val="00916DC9"/>
    <w:rsid w:val="009173B3"/>
    <w:rsid w:val="009209B6"/>
    <w:rsid w:val="009209F6"/>
    <w:rsid w:val="00921B61"/>
    <w:rsid w:val="00922BB7"/>
    <w:rsid w:val="0092324D"/>
    <w:rsid w:val="00924D88"/>
    <w:rsid w:val="00925084"/>
    <w:rsid w:val="0092623A"/>
    <w:rsid w:val="009264A1"/>
    <w:rsid w:val="0092708A"/>
    <w:rsid w:val="009277D2"/>
    <w:rsid w:val="00927F35"/>
    <w:rsid w:val="009311DA"/>
    <w:rsid w:val="0093139A"/>
    <w:rsid w:val="0093152B"/>
    <w:rsid w:val="00931F39"/>
    <w:rsid w:val="00932473"/>
    <w:rsid w:val="0093258E"/>
    <w:rsid w:val="00933318"/>
    <w:rsid w:val="00935ABD"/>
    <w:rsid w:val="00936BBD"/>
    <w:rsid w:val="00937068"/>
    <w:rsid w:val="009374F1"/>
    <w:rsid w:val="0094022B"/>
    <w:rsid w:val="0094261C"/>
    <w:rsid w:val="00942D75"/>
    <w:rsid w:val="009436E9"/>
    <w:rsid w:val="00944B68"/>
    <w:rsid w:val="0094752D"/>
    <w:rsid w:val="00947686"/>
    <w:rsid w:val="00950C78"/>
    <w:rsid w:val="00950CF2"/>
    <w:rsid w:val="00951275"/>
    <w:rsid w:val="009527BF"/>
    <w:rsid w:val="00952A26"/>
    <w:rsid w:val="00952CC8"/>
    <w:rsid w:val="009531C2"/>
    <w:rsid w:val="0095404B"/>
    <w:rsid w:val="0095418A"/>
    <w:rsid w:val="009549F6"/>
    <w:rsid w:val="00954C31"/>
    <w:rsid w:val="00955669"/>
    <w:rsid w:val="00957103"/>
    <w:rsid w:val="00960958"/>
    <w:rsid w:val="00961DB9"/>
    <w:rsid w:val="00962F4B"/>
    <w:rsid w:val="00962FB8"/>
    <w:rsid w:val="009641C6"/>
    <w:rsid w:val="00964958"/>
    <w:rsid w:val="0096496C"/>
    <w:rsid w:val="009656E3"/>
    <w:rsid w:val="00965C3E"/>
    <w:rsid w:val="00965D6B"/>
    <w:rsid w:val="009661F7"/>
    <w:rsid w:val="00967C1C"/>
    <w:rsid w:val="009718B5"/>
    <w:rsid w:val="009718D8"/>
    <w:rsid w:val="00972752"/>
    <w:rsid w:val="009742C7"/>
    <w:rsid w:val="0097493C"/>
    <w:rsid w:val="00974CA1"/>
    <w:rsid w:val="0097640F"/>
    <w:rsid w:val="00976605"/>
    <w:rsid w:val="00976C1C"/>
    <w:rsid w:val="0098022A"/>
    <w:rsid w:val="00980B8A"/>
    <w:rsid w:val="00980CDC"/>
    <w:rsid w:val="00981CAC"/>
    <w:rsid w:val="00984700"/>
    <w:rsid w:val="0098476A"/>
    <w:rsid w:val="00984C07"/>
    <w:rsid w:val="00985C8B"/>
    <w:rsid w:val="009860FF"/>
    <w:rsid w:val="0098610F"/>
    <w:rsid w:val="00986606"/>
    <w:rsid w:val="00986830"/>
    <w:rsid w:val="009877F2"/>
    <w:rsid w:val="00987A46"/>
    <w:rsid w:val="00987DAA"/>
    <w:rsid w:val="009901FE"/>
    <w:rsid w:val="00990EFA"/>
    <w:rsid w:val="009926DF"/>
    <w:rsid w:val="00992D83"/>
    <w:rsid w:val="0099310D"/>
    <w:rsid w:val="00993DD9"/>
    <w:rsid w:val="00993FF0"/>
    <w:rsid w:val="00994B38"/>
    <w:rsid w:val="0099554F"/>
    <w:rsid w:val="0099594F"/>
    <w:rsid w:val="00995E6D"/>
    <w:rsid w:val="00995EB3"/>
    <w:rsid w:val="00996821"/>
    <w:rsid w:val="00996B45"/>
    <w:rsid w:val="009978E6"/>
    <w:rsid w:val="009A079D"/>
    <w:rsid w:val="009A1420"/>
    <w:rsid w:val="009A1B4A"/>
    <w:rsid w:val="009A2049"/>
    <w:rsid w:val="009A2202"/>
    <w:rsid w:val="009A23D9"/>
    <w:rsid w:val="009A2EC1"/>
    <w:rsid w:val="009A38C5"/>
    <w:rsid w:val="009A3F1E"/>
    <w:rsid w:val="009A467B"/>
    <w:rsid w:val="009A4932"/>
    <w:rsid w:val="009A5FD5"/>
    <w:rsid w:val="009B0C64"/>
    <w:rsid w:val="009B1126"/>
    <w:rsid w:val="009B1ADB"/>
    <w:rsid w:val="009B2980"/>
    <w:rsid w:val="009B43ED"/>
    <w:rsid w:val="009B48B4"/>
    <w:rsid w:val="009B6B78"/>
    <w:rsid w:val="009C004D"/>
    <w:rsid w:val="009C0916"/>
    <w:rsid w:val="009C1056"/>
    <w:rsid w:val="009C1938"/>
    <w:rsid w:val="009C2763"/>
    <w:rsid w:val="009C3C7C"/>
    <w:rsid w:val="009C4263"/>
    <w:rsid w:val="009C4B57"/>
    <w:rsid w:val="009C53C6"/>
    <w:rsid w:val="009C53E5"/>
    <w:rsid w:val="009C671A"/>
    <w:rsid w:val="009C6B8B"/>
    <w:rsid w:val="009C7272"/>
    <w:rsid w:val="009D0A53"/>
    <w:rsid w:val="009D0E9B"/>
    <w:rsid w:val="009D2769"/>
    <w:rsid w:val="009D2F94"/>
    <w:rsid w:val="009D30E9"/>
    <w:rsid w:val="009D6436"/>
    <w:rsid w:val="009D6D8D"/>
    <w:rsid w:val="009D74E2"/>
    <w:rsid w:val="009D7D19"/>
    <w:rsid w:val="009D7FD9"/>
    <w:rsid w:val="009E0A7A"/>
    <w:rsid w:val="009E104E"/>
    <w:rsid w:val="009E50E7"/>
    <w:rsid w:val="009E5B56"/>
    <w:rsid w:val="009E640F"/>
    <w:rsid w:val="009E6E88"/>
    <w:rsid w:val="009E71EE"/>
    <w:rsid w:val="009E7A71"/>
    <w:rsid w:val="009F0225"/>
    <w:rsid w:val="009F12ED"/>
    <w:rsid w:val="009F1EC9"/>
    <w:rsid w:val="009F2659"/>
    <w:rsid w:val="009F32E0"/>
    <w:rsid w:val="009F3EB4"/>
    <w:rsid w:val="009F4C5A"/>
    <w:rsid w:val="009F605C"/>
    <w:rsid w:val="009F62EE"/>
    <w:rsid w:val="009F741F"/>
    <w:rsid w:val="00A00166"/>
    <w:rsid w:val="00A003AB"/>
    <w:rsid w:val="00A03847"/>
    <w:rsid w:val="00A04192"/>
    <w:rsid w:val="00A044A9"/>
    <w:rsid w:val="00A0709B"/>
    <w:rsid w:val="00A071BA"/>
    <w:rsid w:val="00A07827"/>
    <w:rsid w:val="00A1189A"/>
    <w:rsid w:val="00A11935"/>
    <w:rsid w:val="00A12BB1"/>
    <w:rsid w:val="00A12C0B"/>
    <w:rsid w:val="00A1303C"/>
    <w:rsid w:val="00A13B97"/>
    <w:rsid w:val="00A13C99"/>
    <w:rsid w:val="00A145D7"/>
    <w:rsid w:val="00A149FC"/>
    <w:rsid w:val="00A14BE2"/>
    <w:rsid w:val="00A14C31"/>
    <w:rsid w:val="00A1700C"/>
    <w:rsid w:val="00A17C31"/>
    <w:rsid w:val="00A20236"/>
    <w:rsid w:val="00A216E9"/>
    <w:rsid w:val="00A2295E"/>
    <w:rsid w:val="00A23464"/>
    <w:rsid w:val="00A23F38"/>
    <w:rsid w:val="00A25F74"/>
    <w:rsid w:val="00A26184"/>
    <w:rsid w:val="00A26AEC"/>
    <w:rsid w:val="00A26F3F"/>
    <w:rsid w:val="00A27086"/>
    <w:rsid w:val="00A27353"/>
    <w:rsid w:val="00A27480"/>
    <w:rsid w:val="00A3008F"/>
    <w:rsid w:val="00A3099F"/>
    <w:rsid w:val="00A30AC8"/>
    <w:rsid w:val="00A32282"/>
    <w:rsid w:val="00A32390"/>
    <w:rsid w:val="00A331E6"/>
    <w:rsid w:val="00A36231"/>
    <w:rsid w:val="00A373A4"/>
    <w:rsid w:val="00A37AD7"/>
    <w:rsid w:val="00A40BFF"/>
    <w:rsid w:val="00A40FEA"/>
    <w:rsid w:val="00A425C1"/>
    <w:rsid w:val="00A42D71"/>
    <w:rsid w:val="00A42FF1"/>
    <w:rsid w:val="00A43891"/>
    <w:rsid w:val="00A447E0"/>
    <w:rsid w:val="00A45487"/>
    <w:rsid w:val="00A45909"/>
    <w:rsid w:val="00A4692B"/>
    <w:rsid w:val="00A46964"/>
    <w:rsid w:val="00A46D9D"/>
    <w:rsid w:val="00A47EB6"/>
    <w:rsid w:val="00A47F91"/>
    <w:rsid w:val="00A5108E"/>
    <w:rsid w:val="00A51D7F"/>
    <w:rsid w:val="00A521F0"/>
    <w:rsid w:val="00A525DF"/>
    <w:rsid w:val="00A52EB1"/>
    <w:rsid w:val="00A53409"/>
    <w:rsid w:val="00A54619"/>
    <w:rsid w:val="00A55A4C"/>
    <w:rsid w:val="00A56E4D"/>
    <w:rsid w:val="00A570C8"/>
    <w:rsid w:val="00A572EE"/>
    <w:rsid w:val="00A60E98"/>
    <w:rsid w:val="00A60FD7"/>
    <w:rsid w:val="00A63236"/>
    <w:rsid w:val="00A640E0"/>
    <w:rsid w:val="00A64C8E"/>
    <w:rsid w:val="00A66C97"/>
    <w:rsid w:val="00A70CB1"/>
    <w:rsid w:val="00A722F0"/>
    <w:rsid w:val="00A723FF"/>
    <w:rsid w:val="00A728B1"/>
    <w:rsid w:val="00A72F43"/>
    <w:rsid w:val="00A736D8"/>
    <w:rsid w:val="00A7444A"/>
    <w:rsid w:val="00A74F9D"/>
    <w:rsid w:val="00A75114"/>
    <w:rsid w:val="00A758C1"/>
    <w:rsid w:val="00A76769"/>
    <w:rsid w:val="00A76B17"/>
    <w:rsid w:val="00A77190"/>
    <w:rsid w:val="00A77CDB"/>
    <w:rsid w:val="00A807F1"/>
    <w:rsid w:val="00A80AED"/>
    <w:rsid w:val="00A80F3E"/>
    <w:rsid w:val="00A812AA"/>
    <w:rsid w:val="00A81F2C"/>
    <w:rsid w:val="00A8203D"/>
    <w:rsid w:val="00A82058"/>
    <w:rsid w:val="00A83190"/>
    <w:rsid w:val="00A8322B"/>
    <w:rsid w:val="00A8471A"/>
    <w:rsid w:val="00A84787"/>
    <w:rsid w:val="00A8531D"/>
    <w:rsid w:val="00A8601C"/>
    <w:rsid w:val="00A8613C"/>
    <w:rsid w:val="00A86B1D"/>
    <w:rsid w:val="00A86DC7"/>
    <w:rsid w:val="00A870F4"/>
    <w:rsid w:val="00A87191"/>
    <w:rsid w:val="00A900D3"/>
    <w:rsid w:val="00A906E4"/>
    <w:rsid w:val="00A90750"/>
    <w:rsid w:val="00A90D09"/>
    <w:rsid w:val="00A91C2C"/>
    <w:rsid w:val="00A91DF7"/>
    <w:rsid w:val="00A92C94"/>
    <w:rsid w:val="00A970CD"/>
    <w:rsid w:val="00A97221"/>
    <w:rsid w:val="00A97FB2"/>
    <w:rsid w:val="00AA36E3"/>
    <w:rsid w:val="00AA397B"/>
    <w:rsid w:val="00AA3CA1"/>
    <w:rsid w:val="00AA6D35"/>
    <w:rsid w:val="00AA6F00"/>
    <w:rsid w:val="00AA71C3"/>
    <w:rsid w:val="00AA7337"/>
    <w:rsid w:val="00AA74DE"/>
    <w:rsid w:val="00AA76B8"/>
    <w:rsid w:val="00AB15A9"/>
    <w:rsid w:val="00AB175F"/>
    <w:rsid w:val="00AB1A5E"/>
    <w:rsid w:val="00AB1C44"/>
    <w:rsid w:val="00AB23F4"/>
    <w:rsid w:val="00AB36B6"/>
    <w:rsid w:val="00AB3827"/>
    <w:rsid w:val="00AB5259"/>
    <w:rsid w:val="00AB555A"/>
    <w:rsid w:val="00AC016F"/>
    <w:rsid w:val="00AC1472"/>
    <w:rsid w:val="00AC257F"/>
    <w:rsid w:val="00AC379B"/>
    <w:rsid w:val="00AC427A"/>
    <w:rsid w:val="00AC53AC"/>
    <w:rsid w:val="00AC6551"/>
    <w:rsid w:val="00AC753E"/>
    <w:rsid w:val="00AD2963"/>
    <w:rsid w:val="00AD2AD3"/>
    <w:rsid w:val="00AD2C46"/>
    <w:rsid w:val="00AD30D4"/>
    <w:rsid w:val="00AD37C3"/>
    <w:rsid w:val="00AD39ED"/>
    <w:rsid w:val="00AD497C"/>
    <w:rsid w:val="00AD4F40"/>
    <w:rsid w:val="00AD5F8C"/>
    <w:rsid w:val="00AD61B3"/>
    <w:rsid w:val="00AD6336"/>
    <w:rsid w:val="00AD7382"/>
    <w:rsid w:val="00AD77CF"/>
    <w:rsid w:val="00AD794B"/>
    <w:rsid w:val="00AE0E44"/>
    <w:rsid w:val="00AE0E95"/>
    <w:rsid w:val="00AE1D0D"/>
    <w:rsid w:val="00AE22E0"/>
    <w:rsid w:val="00AE2F40"/>
    <w:rsid w:val="00AE38CD"/>
    <w:rsid w:val="00AE6C0C"/>
    <w:rsid w:val="00AF0515"/>
    <w:rsid w:val="00AF1E5A"/>
    <w:rsid w:val="00AF33DC"/>
    <w:rsid w:val="00AF3B8F"/>
    <w:rsid w:val="00AF41ED"/>
    <w:rsid w:val="00AF4B70"/>
    <w:rsid w:val="00AF5E2B"/>
    <w:rsid w:val="00AF60D3"/>
    <w:rsid w:val="00AF61F3"/>
    <w:rsid w:val="00AF6D75"/>
    <w:rsid w:val="00AF74C0"/>
    <w:rsid w:val="00AF7881"/>
    <w:rsid w:val="00B0067F"/>
    <w:rsid w:val="00B01263"/>
    <w:rsid w:val="00B01F77"/>
    <w:rsid w:val="00B03175"/>
    <w:rsid w:val="00B055B5"/>
    <w:rsid w:val="00B06B0E"/>
    <w:rsid w:val="00B07347"/>
    <w:rsid w:val="00B1125F"/>
    <w:rsid w:val="00B114F1"/>
    <w:rsid w:val="00B11EBC"/>
    <w:rsid w:val="00B12973"/>
    <w:rsid w:val="00B12BBC"/>
    <w:rsid w:val="00B12C93"/>
    <w:rsid w:val="00B15BD4"/>
    <w:rsid w:val="00B162FE"/>
    <w:rsid w:val="00B169E9"/>
    <w:rsid w:val="00B172FD"/>
    <w:rsid w:val="00B17F8E"/>
    <w:rsid w:val="00B20CD5"/>
    <w:rsid w:val="00B20E66"/>
    <w:rsid w:val="00B21114"/>
    <w:rsid w:val="00B2202E"/>
    <w:rsid w:val="00B2272C"/>
    <w:rsid w:val="00B23B28"/>
    <w:rsid w:val="00B2458B"/>
    <w:rsid w:val="00B25669"/>
    <w:rsid w:val="00B26A4F"/>
    <w:rsid w:val="00B26E7E"/>
    <w:rsid w:val="00B3018D"/>
    <w:rsid w:val="00B30A80"/>
    <w:rsid w:val="00B31113"/>
    <w:rsid w:val="00B31A3A"/>
    <w:rsid w:val="00B331C8"/>
    <w:rsid w:val="00B3508F"/>
    <w:rsid w:val="00B36B01"/>
    <w:rsid w:val="00B40CB2"/>
    <w:rsid w:val="00B41AD8"/>
    <w:rsid w:val="00B41D45"/>
    <w:rsid w:val="00B42606"/>
    <w:rsid w:val="00B426B6"/>
    <w:rsid w:val="00B43225"/>
    <w:rsid w:val="00B435BC"/>
    <w:rsid w:val="00B43896"/>
    <w:rsid w:val="00B45BB6"/>
    <w:rsid w:val="00B4631A"/>
    <w:rsid w:val="00B4648E"/>
    <w:rsid w:val="00B47059"/>
    <w:rsid w:val="00B51D72"/>
    <w:rsid w:val="00B535EE"/>
    <w:rsid w:val="00B53A92"/>
    <w:rsid w:val="00B547F5"/>
    <w:rsid w:val="00B556D1"/>
    <w:rsid w:val="00B561D2"/>
    <w:rsid w:val="00B56D8E"/>
    <w:rsid w:val="00B56F71"/>
    <w:rsid w:val="00B571AE"/>
    <w:rsid w:val="00B574C2"/>
    <w:rsid w:val="00B61944"/>
    <w:rsid w:val="00B61B3A"/>
    <w:rsid w:val="00B631FD"/>
    <w:rsid w:val="00B637C0"/>
    <w:rsid w:val="00B63E56"/>
    <w:rsid w:val="00B6420F"/>
    <w:rsid w:val="00B652B8"/>
    <w:rsid w:val="00B65326"/>
    <w:rsid w:val="00B67401"/>
    <w:rsid w:val="00B67678"/>
    <w:rsid w:val="00B67D07"/>
    <w:rsid w:val="00B7206B"/>
    <w:rsid w:val="00B72B35"/>
    <w:rsid w:val="00B73047"/>
    <w:rsid w:val="00B75CF8"/>
    <w:rsid w:val="00B76867"/>
    <w:rsid w:val="00B77431"/>
    <w:rsid w:val="00B77774"/>
    <w:rsid w:val="00B80DAD"/>
    <w:rsid w:val="00B8223E"/>
    <w:rsid w:val="00B82969"/>
    <w:rsid w:val="00B82A62"/>
    <w:rsid w:val="00B861E3"/>
    <w:rsid w:val="00B869BF"/>
    <w:rsid w:val="00B8706D"/>
    <w:rsid w:val="00B875E2"/>
    <w:rsid w:val="00B87697"/>
    <w:rsid w:val="00B87B8D"/>
    <w:rsid w:val="00B90D87"/>
    <w:rsid w:val="00B912AB"/>
    <w:rsid w:val="00B913D1"/>
    <w:rsid w:val="00B92165"/>
    <w:rsid w:val="00B92B96"/>
    <w:rsid w:val="00B936D9"/>
    <w:rsid w:val="00B9415A"/>
    <w:rsid w:val="00B94ABF"/>
    <w:rsid w:val="00B950B3"/>
    <w:rsid w:val="00B951FC"/>
    <w:rsid w:val="00B95591"/>
    <w:rsid w:val="00B95628"/>
    <w:rsid w:val="00B974F7"/>
    <w:rsid w:val="00B97594"/>
    <w:rsid w:val="00B976DE"/>
    <w:rsid w:val="00BA35E0"/>
    <w:rsid w:val="00BA6480"/>
    <w:rsid w:val="00BA6D06"/>
    <w:rsid w:val="00BA74CD"/>
    <w:rsid w:val="00BB0A82"/>
    <w:rsid w:val="00BB17F1"/>
    <w:rsid w:val="00BB2204"/>
    <w:rsid w:val="00BB220E"/>
    <w:rsid w:val="00BB27F8"/>
    <w:rsid w:val="00BB33DA"/>
    <w:rsid w:val="00BB3614"/>
    <w:rsid w:val="00BB37D6"/>
    <w:rsid w:val="00BB592F"/>
    <w:rsid w:val="00BB5C42"/>
    <w:rsid w:val="00BB61C5"/>
    <w:rsid w:val="00BB6D3C"/>
    <w:rsid w:val="00BB6F34"/>
    <w:rsid w:val="00BB7B60"/>
    <w:rsid w:val="00BC0C1E"/>
    <w:rsid w:val="00BC119E"/>
    <w:rsid w:val="00BC1338"/>
    <w:rsid w:val="00BC2267"/>
    <w:rsid w:val="00BC2889"/>
    <w:rsid w:val="00BC38EA"/>
    <w:rsid w:val="00BC4F5B"/>
    <w:rsid w:val="00BC69A3"/>
    <w:rsid w:val="00BC731E"/>
    <w:rsid w:val="00BC7625"/>
    <w:rsid w:val="00BD0422"/>
    <w:rsid w:val="00BD12BA"/>
    <w:rsid w:val="00BD1488"/>
    <w:rsid w:val="00BD1607"/>
    <w:rsid w:val="00BD2F2C"/>
    <w:rsid w:val="00BD5471"/>
    <w:rsid w:val="00BD5EC9"/>
    <w:rsid w:val="00BD65D3"/>
    <w:rsid w:val="00BD7916"/>
    <w:rsid w:val="00BD7FE2"/>
    <w:rsid w:val="00BE005C"/>
    <w:rsid w:val="00BE177D"/>
    <w:rsid w:val="00BE2089"/>
    <w:rsid w:val="00BE2D4F"/>
    <w:rsid w:val="00BE3047"/>
    <w:rsid w:val="00BE4039"/>
    <w:rsid w:val="00BE4447"/>
    <w:rsid w:val="00BE579D"/>
    <w:rsid w:val="00BE61F7"/>
    <w:rsid w:val="00BE6383"/>
    <w:rsid w:val="00BE63B9"/>
    <w:rsid w:val="00BE7255"/>
    <w:rsid w:val="00BF034C"/>
    <w:rsid w:val="00BF09EF"/>
    <w:rsid w:val="00BF0ABA"/>
    <w:rsid w:val="00BF1791"/>
    <w:rsid w:val="00BF1853"/>
    <w:rsid w:val="00BF1F88"/>
    <w:rsid w:val="00BF2239"/>
    <w:rsid w:val="00BF2620"/>
    <w:rsid w:val="00BF6624"/>
    <w:rsid w:val="00BF6EF1"/>
    <w:rsid w:val="00BF7045"/>
    <w:rsid w:val="00BF70A5"/>
    <w:rsid w:val="00BF7516"/>
    <w:rsid w:val="00BF797F"/>
    <w:rsid w:val="00C00264"/>
    <w:rsid w:val="00C01B9F"/>
    <w:rsid w:val="00C026E3"/>
    <w:rsid w:val="00C03466"/>
    <w:rsid w:val="00C04F38"/>
    <w:rsid w:val="00C05B17"/>
    <w:rsid w:val="00C068E7"/>
    <w:rsid w:val="00C1136B"/>
    <w:rsid w:val="00C128B4"/>
    <w:rsid w:val="00C13F8F"/>
    <w:rsid w:val="00C1411A"/>
    <w:rsid w:val="00C15144"/>
    <w:rsid w:val="00C152B4"/>
    <w:rsid w:val="00C160A6"/>
    <w:rsid w:val="00C17AFF"/>
    <w:rsid w:val="00C2044B"/>
    <w:rsid w:val="00C20A06"/>
    <w:rsid w:val="00C20D4E"/>
    <w:rsid w:val="00C219EE"/>
    <w:rsid w:val="00C2303C"/>
    <w:rsid w:val="00C24479"/>
    <w:rsid w:val="00C249D9"/>
    <w:rsid w:val="00C24B21"/>
    <w:rsid w:val="00C25887"/>
    <w:rsid w:val="00C25B3C"/>
    <w:rsid w:val="00C273D0"/>
    <w:rsid w:val="00C300F0"/>
    <w:rsid w:val="00C3092F"/>
    <w:rsid w:val="00C30F6C"/>
    <w:rsid w:val="00C3119E"/>
    <w:rsid w:val="00C31C00"/>
    <w:rsid w:val="00C32164"/>
    <w:rsid w:val="00C3282B"/>
    <w:rsid w:val="00C3289B"/>
    <w:rsid w:val="00C3311C"/>
    <w:rsid w:val="00C33279"/>
    <w:rsid w:val="00C33DC6"/>
    <w:rsid w:val="00C33DE8"/>
    <w:rsid w:val="00C352DB"/>
    <w:rsid w:val="00C3570E"/>
    <w:rsid w:val="00C35783"/>
    <w:rsid w:val="00C365AD"/>
    <w:rsid w:val="00C377B9"/>
    <w:rsid w:val="00C37CFE"/>
    <w:rsid w:val="00C37D89"/>
    <w:rsid w:val="00C40132"/>
    <w:rsid w:val="00C41BB6"/>
    <w:rsid w:val="00C43052"/>
    <w:rsid w:val="00C43427"/>
    <w:rsid w:val="00C43529"/>
    <w:rsid w:val="00C435B6"/>
    <w:rsid w:val="00C43E53"/>
    <w:rsid w:val="00C44FF0"/>
    <w:rsid w:val="00C453BF"/>
    <w:rsid w:val="00C45820"/>
    <w:rsid w:val="00C45DB5"/>
    <w:rsid w:val="00C47549"/>
    <w:rsid w:val="00C51102"/>
    <w:rsid w:val="00C51382"/>
    <w:rsid w:val="00C52243"/>
    <w:rsid w:val="00C52826"/>
    <w:rsid w:val="00C52D3B"/>
    <w:rsid w:val="00C52E14"/>
    <w:rsid w:val="00C53960"/>
    <w:rsid w:val="00C545FA"/>
    <w:rsid w:val="00C55036"/>
    <w:rsid w:val="00C55611"/>
    <w:rsid w:val="00C560BD"/>
    <w:rsid w:val="00C56620"/>
    <w:rsid w:val="00C56A30"/>
    <w:rsid w:val="00C57346"/>
    <w:rsid w:val="00C573B4"/>
    <w:rsid w:val="00C57ABB"/>
    <w:rsid w:val="00C60552"/>
    <w:rsid w:val="00C60F73"/>
    <w:rsid w:val="00C61454"/>
    <w:rsid w:val="00C61941"/>
    <w:rsid w:val="00C623AD"/>
    <w:rsid w:val="00C63432"/>
    <w:rsid w:val="00C635E4"/>
    <w:rsid w:val="00C6378F"/>
    <w:rsid w:val="00C63848"/>
    <w:rsid w:val="00C642B2"/>
    <w:rsid w:val="00C642C6"/>
    <w:rsid w:val="00C6469E"/>
    <w:rsid w:val="00C64D5A"/>
    <w:rsid w:val="00C66601"/>
    <w:rsid w:val="00C669B3"/>
    <w:rsid w:val="00C67093"/>
    <w:rsid w:val="00C677BB"/>
    <w:rsid w:val="00C712BE"/>
    <w:rsid w:val="00C71375"/>
    <w:rsid w:val="00C71A39"/>
    <w:rsid w:val="00C734C9"/>
    <w:rsid w:val="00C74E16"/>
    <w:rsid w:val="00C755CD"/>
    <w:rsid w:val="00C762AD"/>
    <w:rsid w:val="00C76EA6"/>
    <w:rsid w:val="00C7747F"/>
    <w:rsid w:val="00C77A51"/>
    <w:rsid w:val="00C80CCF"/>
    <w:rsid w:val="00C8199F"/>
    <w:rsid w:val="00C81EE4"/>
    <w:rsid w:val="00C81F62"/>
    <w:rsid w:val="00C82022"/>
    <w:rsid w:val="00C82C63"/>
    <w:rsid w:val="00C84FEE"/>
    <w:rsid w:val="00C876B2"/>
    <w:rsid w:val="00C87981"/>
    <w:rsid w:val="00C879AD"/>
    <w:rsid w:val="00C87CDD"/>
    <w:rsid w:val="00C904ED"/>
    <w:rsid w:val="00C90539"/>
    <w:rsid w:val="00C9061F"/>
    <w:rsid w:val="00C913D2"/>
    <w:rsid w:val="00C921BA"/>
    <w:rsid w:val="00C93F6B"/>
    <w:rsid w:val="00C957B1"/>
    <w:rsid w:val="00C96427"/>
    <w:rsid w:val="00C96B85"/>
    <w:rsid w:val="00C979B8"/>
    <w:rsid w:val="00C97D1F"/>
    <w:rsid w:val="00CA0677"/>
    <w:rsid w:val="00CA0CD0"/>
    <w:rsid w:val="00CA0EC7"/>
    <w:rsid w:val="00CA20E3"/>
    <w:rsid w:val="00CA2893"/>
    <w:rsid w:val="00CA339C"/>
    <w:rsid w:val="00CA357E"/>
    <w:rsid w:val="00CA36A9"/>
    <w:rsid w:val="00CA36E6"/>
    <w:rsid w:val="00CA3C50"/>
    <w:rsid w:val="00CA44AF"/>
    <w:rsid w:val="00CA63F9"/>
    <w:rsid w:val="00CA6412"/>
    <w:rsid w:val="00CA6FEF"/>
    <w:rsid w:val="00CA7D45"/>
    <w:rsid w:val="00CB0DB8"/>
    <w:rsid w:val="00CB1582"/>
    <w:rsid w:val="00CB20DF"/>
    <w:rsid w:val="00CB21B1"/>
    <w:rsid w:val="00CB356D"/>
    <w:rsid w:val="00CB54AD"/>
    <w:rsid w:val="00CB5552"/>
    <w:rsid w:val="00CB58DB"/>
    <w:rsid w:val="00CB5960"/>
    <w:rsid w:val="00CB62B2"/>
    <w:rsid w:val="00CB667C"/>
    <w:rsid w:val="00CB763B"/>
    <w:rsid w:val="00CC0D87"/>
    <w:rsid w:val="00CC1009"/>
    <w:rsid w:val="00CC2146"/>
    <w:rsid w:val="00CC3339"/>
    <w:rsid w:val="00CC3443"/>
    <w:rsid w:val="00CC4096"/>
    <w:rsid w:val="00CC439C"/>
    <w:rsid w:val="00CC643C"/>
    <w:rsid w:val="00CC66C7"/>
    <w:rsid w:val="00CC6B9B"/>
    <w:rsid w:val="00CC794B"/>
    <w:rsid w:val="00CC7E70"/>
    <w:rsid w:val="00CD0453"/>
    <w:rsid w:val="00CD0DD2"/>
    <w:rsid w:val="00CD2332"/>
    <w:rsid w:val="00CD307E"/>
    <w:rsid w:val="00CD3FB3"/>
    <w:rsid w:val="00CD519B"/>
    <w:rsid w:val="00CD6419"/>
    <w:rsid w:val="00CD65D7"/>
    <w:rsid w:val="00CD6AA9"/>
    <w:rsid w:val="00CD6F76"/>
    <w:rsid w:val="00CD76CB"/>
    <w:rsid w:val="00CD77A0"/>
    <w:rsid w:val="00CD7B63"/>
    <w:rsid w:val="00CE0277"/>
    <w:rsid w:val="00CE1317"/>
    <w:rsid w:val="00CE25A8"/>
    <w:rsid w:val="00CE2AFB"/>
    <w:rsid w:val="00CE2C54"/>
    <w:rsid w:val="00CE3856"/>
    <w:rsid w:val="00CE3FDE"/>
    <w:rsid w:val="00CE40D8"/>
    <w:rsid w:val="00CE4BA5"/>
    <w:rsid w:val="00CE59BD"/>
    <w:rsid w:val="00CE5C6A"/>
    <w:rsid w:val="00CF3B83"/>
    <w:rsid w:val="00CF45FE"/>
    <w:rsid w:val="00CF467B"/>
    <w:rsid w:val="00CF506A"/>
    <w:rsid w:val="00CF52C6"/>
    <w:rsid w:val="00CF565D"/>
    <w:rsid w:val="00CF59BA"/>
    <w:rsid w:val="00CF6969"/>
    <w:rsid w:val="00CF7003"/>
    <w:rsid w:val="00D0028A"/>
    <w:rsid w:val="00D031E3"/>
    <w:rsid w:val="00D048A5"/>
    <w:rsid w:val="00D049D1"/>
    <w:rsid w:val="00D059CA"/>
    <w:rsid w:val="00D05A86"/>
    <w:rsid w:val="00D077A1"/>
    <w:rsid w:val="00D10B20"/>
    <w:rsid w:val="00D10E7D"/>
    <w:rsid w:val="00D10FBF"/>
    <w:rsid w:val="00D118D7"/>
    <w:rsid w:val="00D11D05"/>
    <w:rsid w:val="00D12BFC"/>
    <w:rsid w:val="00D13822"/>
    <w:rsid w:val="00D139B5"/>
    <w:rsid w:val="00D142F8"/>
    <w:rsid w:val="00D15A70"/>
    <w:rsid w:val="00D15BEA"/>
    <w:rsid w:val="00D16D23"/>
    <w:rsid w:val="00D16E7B"/>
    <w:rsid w:val="00D17842"/>
    <w:rsid w:val="00D17E06"/>
    <w:rsid w:val="00D206FE"/>
    <w:rsid w:val="00D21EA8"/>
    <w:rsid w:val="00D2247A"/>
    <w:rsid w:val="00D22871"/>
    <w:rsid w:val="00D22D80"/>
    <w:rsid w:val="00D243EB"/>
    <w:rsid w:val="00D24E4E"/>
    <w:rsid w:val="00D24EC7"/>
    <w:rsid w:val="00D266CA"/>
    <w:rsid w:val="00D26BE2"/>
    <w:rsid w:val="00D2768F"/>
    <w:rsid w:val="00D27878"/>
    <w:rsid w:val="00D27C0C"/>
    <w:rsid w:val="00D3100D"/>
    <w:rsid w:val="00D31D55"/>
    <w:rsid w:val="00D32288"/>
    <w:rsid w:val="00D32A1B"/>
    <w:rsid w:val="00D33078"/>
    <w:rsid w:val="00D3323A"/>
    <w:rsid w:val="00D33870"/>
    <w:rsid w:val="00D3438B"/>
    <w:rsid w:val="00D34757"/>
    <w:rsid w:val="00D357AA"/>
    <w:rsid w:val="00D35AF3"/>
    <w:rsid w:val="00D36A02"/>
    <w:rsid w:val="00D405C5"/>
    <w:rsid w:val="00D41067"/>
    <w:rsid w:val="00D41BC7"/>
    <w:rsid w:val="00D43FE4"/>
    <w:rsid w:val="00D448CE"/>
    <w:rsid w:val="00D45F21"/>
    <w:rsid w:val="00D477F1"/>
    <w:rsid w:val="00D5009E"/>
    <w:rsid w:val="00D50A51"/>
    <w:rsid w:val="00D518D0"/>
    <w:rsid w:val="00D51DC2"/>
    <w:rsid w:val="00D5209E"/>
    <w:rsid w:val="00D520D3"/>
    <w:rsid w:val="00D525E0"/>
    <w:rsid w:val="00D52D7B"/>
    <w:rsid w:val="00D53143"/>
    <w:rsid w:val="00D538AD"/>
    <w:rsid w:val="00D5415A"/>
    <w:rsid w:val="00D541F9"/>
    <w:rsid w:val="00D56456"/>
    <w:rsid w:val="00D57497"/>
    <w:rsid w:val="00D57565"/>
    <w:rsid w:val="00D57DC4"/>
    <w:rsid w:val="00D6016D"/>
    <w:rsid w:val="00D61B8F"/>
    <w:rsid w:val="00D62053"/>
    <w:rsid w:val="00D6239F"/>
    <w:rsid w:val="00D635B8"/>
    <w:rsid w:val="00D668E7"/>
    <w:rsid w:val="00D66B9A"/>
    <w:rsid w:val="00D67BBB"/>
    <w:rsid w:val="00D67C95"/>
    <w:rsid w:val="00D701AB"/>
    <w:rsid w:val="00D702CD"/>
    <w:rsid w:val="00D71032"/>
    <w:rsid w:val="00D7236F"/>
    <w:rsid w:val="00D74608"/>
    <w:rsid w:val="00D74A9C"/>
    <w:rsid w:val="00D7628B"/>
    <w:rsid w:val="00D7716E"/>
    <w:rsid w:val="00D8011D"/>
    <w:rsid w:val="00D80334"/>
    <w:rsid w:val="00D81040"/>
    <w:rsid w:val="00D8178D"/>
    <w:rsid w:val="00D8386F"/>
    <w:rsid w:val="00D842C3"/>
    <w:rsid w:val="00D84D57"/>
    <w:rsid w:val="00D8634A"/>
    <w:rsid w:val="00D86A2B"/>
    <w:rsid w:val="00D86AE9"/>
    <w:rsid w:val="00D86D27"/>
    <w:rsid w:val="00D905A7"/>
    <w:rsid w:val="00D9075E"/>
    <w:rsid w:val="00D9088B"/>
    <w:rsid w:val="00D93810"/>
    <w:rsid w:val="00D9396D"/>
    <w:rsid w:val="00D93A1D"/>
    <w:rsid w:val="00D93B4F"/>
    <w:rsid w:val="00D9402F"/>
    <w:rsid w:val="00D953BF"/>
    <w:rsid w:val="00D959D6"/>
    <w:rsid w:val="00D96532"/>
    <w:rsid w:val="00DA01F5"/>
    <w:rsid w:val="00DA0BF2"/>
    <w:rsid w:val="00DA0E0A"/>
    <w:rsid w:val="00DA11F8"/>
    <w:rsid w:val="00DA2754"/>
    <w:rsid w:val="00DA2A56"/>
    <w:rsid w:val="00DA3BFF"/>
    <w:rsid w:val="00DA3F5A"/>
    <w:rsid w:val="00DA40BB"/>
    <w:rsid w:val="00DA4127"/>
    <w:rsid w:val="00DA42E8"/>
    <w:rsid w:val="00DA4722"/>
    <w:rsid w:val="00DA48D7"/>
    <w:rsid w:val="00DA5EAC"/>
    <w:rsid w:val="00DA66F8"/>
    <w:rsid w:val="00DA68DE"/>
    <w:rsid w:val="00DA7109"/>
    <w:rsid w:val="00DA7891"/>
    <w:rsid w:val="00DB002D"/>
    <w:rsid w:val="00DB0183"/>
    <w:rsid w:val="00DB1919"/>
    <w:rsid w:val="00DB431A"/>
    <w:rsid w:val="00DB4579"/>
    <w:rsid w:val="00DC15B0"/>
    <w:rsid w:val="00DC1A37"/>
    <w:rsid w:val="00DC451B"/>
    <w:rsid w:val="00DC4829"/>
    <w:rsid w:val="00DC523C"/>
    <w:rsid w:val="00DC5778"/>
    <w:rsid w:val="00DC5D14"/>
    <w:rsid w:val="00DD1E74"/>
    <w:rsid w:val="00DD250F"/>
    <w:rsid w:val="00DD3BC3"/>
    <w:rsid w:val="00DD4332"/>
    <w:rsid w:val="00DD47C9"/>
    <w:rsid w:val="00DD51ED"/>
    <w:rsid w:val="00DD524E"/>
    <w:rsid w:val="00DD52C7"/>
    <w:rsid w:val="00DD5364"/>
    <w:rsid w:val="00DD59DF"/>
    <w:rsid w:val="00DD5B2F"/>
    <w:rsid w:val="00DD6DDF"/>
    <w:rsid w:val="00DE1D7E"/>
    <w:rsid w:val="00DE3BC2"/>
    <w:rsid w:val="00DE4ACA"/>
    <w:rsid w:val="00DE59CC"/>
    <w:rsid w:val="00DE611D"/>
    <w:rsid w:val="00DE710E"/>
    <w:rsid w:val="00DE79D1"/>
    <w:rsid w:val="00DE7C93"/>
    <w:rsid w:val="00DE7D65"/>
    <w:rsid w:val="00DF064D"/>
    <w:rsid w:val="00DF0862"/>
    <w:rsid w:val="00DF0E5B"/>
    <w:rsid w:val="00DF11E9"/>
    <w:rsid w:val="00DF18C4"/>
    <w:rsid w:val="00DF1A1D"/>
    <w:rsid w:val="00DF21D6"/>
    <w:rsid w:val="00DF685C"/>
    <w:rsid w:val="00DF6FF3"/>
    <w:rsid w:val="00E00293"/>
    <w:rsid w:val="00E009D9"/>
    <w:rsid w:val="00E0147A"/>
    <w:rsid w:val="00E01768"/>
    <w:rsid w:val="00E025FF"/>
    <w:rsid w:val="00E036A8"/>
    <w:rsid w:val="00E03B2C"/>
    <w:rsid w:val="00E0465F"/>
    <w:rsid w:val="00E04945"/>
    <w:rsid w:val="00E04DDA"/>
    <w:rsid w:val="00E0584D"/>
    <w:rsid w:val="00E06304"/>
    <w:rsid w:val="00E06ADF"/>
    <w:rsid w:val="00E06DEC"/>
    <w:rsid w:val="00E11DE9"/>
    <w:rsid w:val="00E11F9F"/>
    <w:rsid w:val="00E12FBB"/>
    <w:rsid w:val="00E13801"/>
    <w:rsid w:val="00E13DEB"/>
    <w:rsid w:val="00E14BEC"/>
    <w:rsid w:val="00E153D3"/>
    <w:rsid w:val="00E15986"/>
    <w:rsid w:val="00E15E0F"/>
    <w:rsid w:val="00E169AB"/>
    <w:rsid w:val="00E20C2A"/>
    <w:rsid w:val="00E2120F"/>
    <w:rsid w:val="00E2199D"/>
    <w:rsid w:val="00E21F88"/>
    <w:rsid w:val="00E228DF"/>
    <w:rsid w:val="00E236CE"/>
    <w:rsid w:val="00E23739"/>
    <w:rsid w:val="00E240CF"/>
    <w:rsid w:val="00E244F0"/>
    <w:rsid w:val="00E24549"/>
    <w:rsid w:val="00E24827"/>
    <w:rsid w:val="00E24C48"/>
    <w:rsid w:val="00E26935"/>
    <w:rsid w:val="00E27540"/>
    <w:rsid w:val="00E27F7D"/>
    <w:rsid w:val="00E31081"/>
    <w:rsid w:val="00E32998"/>
    <w:rsid w:val="00E33BBF"/>
    <w:rsid w:val="00E33D74"/>
    <w:rsid w:val="00E3566C"/>
    <w:rsid w:val="00E359BF"/>
    <w:rsid w:val="00E36915"/>
    <w:rsid w:val="00E41173"/>
    <w:rsid w:val="00E41F69"/>
    <w:rsid w:val="00E42813"/>
    <w:rsid w:val="00E440E4"/>
    <w:rsid w:val="00E44E5B"/>
    <w:rsid w:val="00E46165"/>
    <w:rsid w:val="00E46C40"/>
    <w:rsid w:val="00E50664"/>
    <w:rsid w:val="00E506E9"/>
    <w:rsid w:val="00E508DB"/>
    <w:rsid w:val="00E51EA5"/>
    <w:rsid w:val="00E53551"/>
    <w:rsid w:val="00E53D9E"/>
    <w:rsid w:val="00E5579E"/>
    <w:rsid w:val="00E56209"/>
    <w:rsid w:val="00E565D9"/>
    <w:rsid w:val="00E57360"/>
    <w:rsid w:val="00E5772E"/>
    <w:rsid w:val="00E62C00"/>
    <w:rsid w:val="00E62E75"/>
    <w:rsid w:val="00E63A61"/>
    <w:rsid w:val="00E64508"/>
    <w:rsid w:val="00E665B2"/>
    <w:rsid w:val="00E66A81"/>
    <w:rsid w:val="00E66FD2"/>
    <w:rsid w:val="00E6722C"/>
    <w:rsid w:val="00E67879"/>
    <w:rsid w:val="00E70BFC"/>
    <w:rsid w:val="00E70EBA"/>
    <w:rsid w:val="00E71ED5"/>
    <w:rsid w:val="00E72D0C"/>
    <w:rsid w:val="00E738A0"/>
    <w:rsid w:val="00E745B3"/>
    <w:rsid w:val="00E746BB"/>
    <w:rsid w:val="00E747F1"/>
    <w:rsid w:val="00E748D9"/>
    <w:rsid w:val="00E74A27"/>
    <w:rsid w:val="00E75F62"/>
    <w:rsid w:val="00E76662"/>
    <w:rsid w:val="00E770EA"/>
    <w:rsid w:val="00E7772D"/>
    <w:rsid w:val="00E779BD"/>
    <w:rsid w:val="00E813D6"/>
    <w:rsid w:val="00E8204D"/>
    <w:rsid w:val="00E82394"/>
    <w:rsid w:val="00E83746"/>
    <w:rsid w:val="00E8481F"/>
    <w:rsid w:val="00E84D3D"/>
    <w:rsid w:val="00E84FFF"/>
    <w:rsid w:val="00E8646C"/>
    <w:rsid w:val="00E87B02"/>
    <w:rsid w:val="00E87C3C"/>
    <w:rsid w:val="00E87E7D"/>
    <w:rsid w:val="00E91B7A"/>
    <w:rsid w:val="00E9410E"/>
    <w:rsid w:val="00E9490E"/>
    <w:rsid w:val="00E95C45"/>
    <w:rsid w:val="00E96B47"/>
    <w:rsid w:val="00E96EB6"/>
    <w:rsid w:val="00EA0E8C"/>
    <w:rsid w:val="00EA0F3C"/>
    <w:rsid w:val="00EA1DB2"/>
    <w:rsid w:val="00EA20FC"/>
    <w:rsid w:val="00EA2ABF"/>
    <w:rsid w:val="00EA2D6B"/>
    <w:rsid w:val="00EA2EA1"/>
    <w:rsid w:val="00EA392C"/>
    <w:rsid w:val="00EA52FA"/>
    <w:rsid w:val="00EA55FE"/>
    <w:rsid w:val="00EA5EAB"/>
    <w:rsid w:val="00EA5FBA"/>
    <w:rsid w:val="00EA688C"/>
    <w:rsid w:val="00EA6DD4"/>
    <w:rsid w:val="00EA7765"/>
    <w:rsid w:val="00EB0072"/>
    <w:rsid w:val="00EB1477"/>
    <w:rsid w:val="00EB4929"/>
    <w:rsid w:val="00EB5B47"/>
    <w:rsid w:val="00EB652A"/>
    <w:rsid w:val="00EB66AB"/>
    <w:rsid w:val="00EB66AE"/>
    <w:rsid w:val="00EB7101"/>
    <w:rsid w:val="00EB77A9"/>
    <w:rsid w:val="00EC000E"/>
    <w:rsid w:val="00EC0593"/>
    <w:rsid w:val="00EC0692"/>
    <w:rsid w:val="00EC1507"/>
    <w:rsid w:val="00EC1EEE"/>
    <w:rsid w:val="00EC23DB"/>
    <w:rsid w:val="00EC259D"/>
    <w:rsid w:val="00EC37F8"/>
    <w:rsid w:val="00EC3D68"/>
    <w:rsid w:val="00EC4228"/>
    <w:rsid w:val="00EC64F0"/>
    <w:rsid w:val="00EC6D95"/>
    <w:rsid w:val="00EC7D52"/>
    <w:rsid w:val="00EC7DDB"/>
    <w:rsid w:val="00ED0807"/>
    <w:rsid w:val="00ED0F8D"/>
    <w:rsid w:val="00ED145D"/>
    <w:rsid w:val="00ED14AE"/>
    <w:rsid w:val="00ED1D5E"/>
    <w:rsid w:val="00ED1D84"/>
    <w:rsid w:val="00ED26CE"/>
    <w:rsid w:val="00ED2F17"/>
    <w:rsid w:val="00ED357A"/>
    <w:rsid w:val="00ED38F3"/>
    <w:rsid w:val="00ED4471"/>
    <w:rsid w:val="00ED5C1A"/>
    <w:rsid w:val="00ED6B7F"/>
    <w:rsid w:val="00ED6C46"/>
    <w:rsid w:val="00ED6E15"/>
    <w:rsid w:val="00EE0232"/>
    <w:rsid w:val="00EE1996"/>
    <w:rsid w:val="00EE29B8"/>
    <w:rsid w:val="00EE2C22"/>
    <w:rsid w:val="00EE2C54"/>
    <w:rsid w:val="00EE371C"/>
    <w:rsid w:val="00EE4546"/>
    <w:rsid w:val="00EE5845"/>
    <w:rsid w:val="00EE5982"/>
    <w:rsid w:val="00EE65EE"/>
    <w:rsid w:val="00EE6E9A"/>
    <w:rsid w:val="00EE7AB7"/>
    <w:rsid w:val="00EF02EF"/>
    <w:rsid w:val="00EF08E2"/>
    <w:rsid w:val="00EF0A0C"/>
    <w:rsid w:val="00EF0CB7"/>
    <w:rsid w:val="00EF10B6"/>
    <w:rsid w:val="00EF1DB8"/>
    <w:rsid w:val="00EF28BD"/>
    <w:rsid w:val="00EF30B7"/>
    <w:rsid w:val="00EF40F0"/>
    <w:rsid w:val="00EF48A2"/>
    <w:rsid w:val="00EF4E6B"/>
    <w:rsid w:val="00EF5883"/>
    <w:rsid w:val="00EF59F5"/>
    <w:rsid w:val="00EF6AFA"/>
    <w:rsid w:val="00EF7960"/>
    <w:rsid w:val="00F00ADD"/>
    <w:rsid w:val="00F0299D"/>
    <w:rsid w:val="00F02D93"/>
    <w:rsid w:val="00F02F06"/>
    <w:rsid w:val="00F03760"/>
    <w:rsid w:val="00F0385E"/>
    <w:rsid w:val="00F04D92"/>
    <w:rsid w:val="00F04FB7"/>
    <w:rsid w:val="00F0648E"/>
    <w:rsid w:val="00F0681C"/>
    <w:rsid w:val="00F071E7"/>
    <w:rsid w:val="00F10B1F"/>
    <w:rsid w:val="00F10C81"/>
    <w:rsid w:val="00F119BB"/>
    <w:rsid w:val="00F124AC"/>
    <w:rsid w:val="00F12DF3"/>
    <w:rsid w:val="00F13712"/>
    <w:rsid w:val="00F14A3F"/>
    <w:rsid w:val="00F15B2B"/>
    <w:rsid w:val="00F202E1"/>
    <w:rsid w:val="00F20F29"/>
    <w:rsid w:val="00F21CCA"/>
    <w:rsid w:val="00F22EF4"/>
    <w:rsid w:val="00F22F15"/>
    <w:rsid w:val="00F22F40"/>
    <w:rsid w:val="00F22F97"/>
    <w:rsid w:val="00F232ED"/>
    <w:rsid w:val="00F24901"/>
    <w:rsid w:val="00F24B20"/>
    <w:rsid w:val="00F24FC9"/>
    <w:rsid w:val="00F2501F"/>
    <w:rsid w:val="00F25E01"/>
    <w:rsid w:val="00F26211"/>
    <w:rsid w:val="00F270B1"/>
    <w:rsid w:val="00F27D56"/>
    <w:rsid w:val="00F3026B"/>
    <w:rsid w:val="00F302F8"/>
    <w:rsid w:val="00F318E5"/>
    <w:rsid w:val="00F31B8F"/>
    <w:rsid w:val="00F333F3"/>
    <w:rsid w:val="00F3398E"/>
    <w:rsid w:val="00F350F2"/>
    <w:rsid w:val="00F354E5"/>
    <w:rsid w:val="00F35931"/>
    <w:rsid w:val="00F40EA6"/>
    <w:rsid w:val="00F40EB5"/>
    <w:rsid w:val="00F41AF9"/>
    <w:rsid w:val="00F429E5"/>
    <w:rsid w:val="00F439EF"/>
    <w:rsid w:val="00F451F4"/>
    <w:rsid w:val="00F452C0"/>
    <w:rsid w:val="00F459A1"/>
    <w:rsid w:val="00F46FD2"/>
    <w:rsid w:val="00F50509"/>
    <w:rsid w:val="00F50C91"/>
    <w:rsid w:val="00F513FA"/>
    <w:rsid w:val="00F51B8D"/>
    <w:rsid w:val="00F51D9C"/>
    <w:rsid w:val="00F529F0"/>
    <w:rsid w:val="00F53B1F"/>
    <w:rsid w:val="00F53C73"/>
    <w:rsid w:val="00F54268"/>
    <w:rsid w:val="00F5511B"/>
    <w:rsid w:val="00F55545"/>
    <w:rsid w:val="00F55671"/>
    <w:rsid w:val="00F559F6"/>
    <w:rsid w:val="00F55C15"/>
    <w:rsid w:val="00F560E2"/>
    <w:rsid w:val="00F56724"/>
    <w:rsid w:val="00F569B0"/>
    <w:rsid w:val="00F56B61"/>
    <w:rsid w:val="00F57F2F"/>
    <w:rsid w:val="00F608E3"/>
    <w:rsid w:val="00F60CCD"/>
    <w:rsid w:val="00F61486"/>
    <w:rsid w:val="00F62119"/>
    <w:rsid w:val="00F62145"/>
    <w:rsid w:val="00F64AC3"/>
    <w:rsid w:val="00F64C1A"/>
    <w:rsid w:val="00F660D7"/>
    <w:rsid w:val="00F67A16"/>
    <w:rsid w:val="00F70213"/>
    <w:rsid w:val="00F72827"/>
    <w:rsid w:val="00F73538"/>
    <w:rsid w:val="00F735B9"/>
    <w:rsid w:val="00F750A0"/>
    <w:rsid w:val="00F76CD1"/>
    <w:rsid w:val="00F77282"/>
    <w:rsid w:val="00F7765D"/>
    <w:rsid w:val="00F7766E"/>
    <w:rsid w:val="00F7790B"/>
    <w:rsid w:val="00F80F84"/>
    <w:rsid w:val="00F81B44"/>
    <w:rsid w:val="00F81BA9"/>
    <w:rsid w:val="00F8211A"/>
    <w:rsid w:val="00F82C7F"/>
    <w:rsid w:val="00F84706"/>
    <w:rsid w:val="00F85510"/>
    <w:rsid w:val="00F85A96"/>
    <w:rsid w:val="00F85EA6"/>
    <w:rsid w:val="00F86EB1"/>
    <w:rsid w:val="00F86FFE"/>
    <w:rsid w:val="00F870C1"/>
    <w:rsid w:val="00F87AEA"/>
    <w:rsid w:val="00F902C2"/>
    <w:rsid w:val="00F902F2"/>
    <w:rsid w:val="00F90393"/>
    <w:rsid w:val="00F904B3"/>
    <w:rsid w:val="00F9171D"/>
    <w:rsid w:val="00F92DAC"/>
    <w:rsid w:val="00F93EE8"/>
    <w:rsid w:val="00F94671"/>
    <w:rsid w:val="00F9626D"/>
    <w:rsid w:val="00F9674E"/>
    <w:rsid w:val="00FA0082"/>
    <w:rsid w:val="00FA0D57"/>
    <w:rsid w:val="00FA253B"/>
    <w:rsid w:val="00FA38B7"/>
    <w:rsid w:val="00FA4BD7"/>
    <w:rsid w:val="00FA4FA8"/>
    <w:rsid w:val="00FA6453"/>
    <w:rsid w:val="00FA6F04"/>
    <w:rsid w:val="00FA70CC"/>
    <w:rsid w:val="00FA710B"/>
    <w:rsid w:val="00FA776C"/>
    <w:rsid w:val="00FA7BF4"/>
    <w:rsid w:val="00FB0A30"/>
    <w:rsid w:val="00FB12EB"/>
    <w:rsid w:val="00FB17D2"/>
    <w:rsid w:val="00FB1E37"/>
    <w:rsid w:val="00FB1F1B"/>
    <w:rsid w:val="00FB2700"/>
    <w:rsid w:val="00FB2F36"/>
    <w:rsid w:val="00FB2F81"/>
    <w:rsid w:val="00FB3CF7"/>
    <w:rsid w:val="00FB3E36"/>
    <w:rsid w:val="00FB51EA"/>
    <w:rsid w:val="00FB58DB"/>
    <w:rsid w:val="00FB5E5E"/>
    <w:rsid w:val="00FB653E"/>
    <w:rsid w:val="00FB6F39"/>
    <w:rsid w:val="00FB751F"/>
    <w:rsid w:val="00FB7527"/>
    <w:rsid w:val="00FB7C18"/>
    <w:rsid w:val="00FB7ED0"/>
    <w:rsid w:val="00FB7F58"/>
    <w:rsid w:val="00FC00A3"/>
    <w:rsid w:val="00FC0B05"/>
    <w:rsid w:val="00FC1FA0"/>
    <w:rsid w:val="00FC209B"/>
    <w:rsid w:val="00FC33EE"/>
    <w:rsid w:val="00FC40DB"/>
    <w:rsid w:val="00FC474C"/>
    <w:rsid w:val="00FC4F6D"/>
    <w:rsid w:val="00FC5570"/>
    <w:rsid w:val="00FC597D"/>
    <w:rsid w:val="00FC5A60"/>
    <w:rsid w:val="00FC5EB9"/>
    <w:rsid w:val="00FC70AE"/>
    <w:rsid w:val="00FC748D"/>
    <w:rsid w:val="00FC75F4"/>
    <w:rsid w:val="00FD0313"/>
    <w:rsid w:val="00FD1977"/>
    <w:rsid w:val="00FD1AE3"/>
    <w:rsid w:val="00FD21BF"/>
    <w:rsid w:val="00FD37DD"/>
    <w:rsid w:val="00FD4FED"/>
    <w:rsid w:val="00FD52B3"/>
    <w:rsid w:val="00FD5345"/>
    <w:rsid w:val="00FD67CD"/>
    <w:rsid w:val="00FD6912"/>
    <w:rsid w:val="00FD7CB7"/>
    <w:rsid w:val="00FE11ED"/>
    <w:rsid w:val="00FE206A"/>
    <w:rsid w:val="00FE2CD0"/>
    <w:rsid w:val="00FE358B"/>
    <w:rsid w:val="00FE4218"/>
    <w:rsid w:val="00FE7677"/>
    <w:rsid w:val="00FF0148"/>
    <w:rsid w:val="00FF0BD6"/>
    <w:rsid w:val="00FF1D9B"/>
    <w:rsid w:val="00FF25C9"/>
    <w:rsid w:val="00FF30DD"/>
    <w:rsid w:val="00FF34BA"/>
    <w:rsid w:val="00FF3692"/>
    <w:rsid w:val="00FF3C8E"/>
    <w:rsid w:val="00FF3E29"/>
    <w:rsid w:val="00FF3F48"/>
    <w:rsid w:val="00FF40B5"/>
    <w:rsid w:val="00FF4383"/>
    <w:rsid w:val="00FF49DE"/>
    <w:rsid w:val="00FF599A"/>
    <w:rsid w:val="00FF6A3E"/>
    <w:rsid w:val="00FF7AF9"/>
    <w:rsid w:val="00FF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CD7BA"/>
  <w15:docId w15:val="{182CB957-F939-463A-AA8F-E8CB147B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7F65"/>
    <w:pPr>
      <w:jc w:val="both"/>
    </w:pPr>
    <w:rPr>
      <w:rFonts w:ascii="Arial" w:hAnsi="Arial"/>
      <w:szCs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5915C1"/>
    <w:pPr>
      <w:keepNext/>
      <w:numPr>
        <w:numId w:val="15"/>
      </w:numPr>
      <w:spacing w:before="240" w:after="60"/>
      <w:outlineLvl w:val="0"/>
    </w:pPr>
    <w:rPr>
      <w:rFonts w:eastAsia="MS Gothic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5B7F65"/>
    <w:pPr>
      <w:keepNext/>
      <w:numPr>
        <w:ilvl w:val="1"/>
        <w:numId w:val="15"/>
      </w:numPr>
      <w:spacing w:before="240" w:after="60"/>
      <w:outlineLvl w:val="1"/>
    </w:pPr>
    <w:rPr>
      <w:rFonts w:eastAsia="MS Gothic"/>
      <w:b/>
      <w:bCs/>
      <w:iCs/>
      <w:sz w:val="22"/>
      <w:szCs w:val="28"/>
    </w:rPr>
  </w:style>
  <w:style w:type="paragraph" w:styleId="Ttulo3">
    <w:name w:val="heading 3"/>
    <w:basedOn w:val="Normal"/>
    <w:next w:val="Normal"/>
    <w:link w:val="Ttulo3Char"/>
    <w:autoRedefine/>
    <w:unhideWhenUsed/>
    <w:qFormat/>
    <w:rsid w:val="0099594F"/>
    <w:pPr>
      <w:keepNext/>
      <w:numPr>
        <w:ilvl w:val="2"/>
        <w:numId w:val="15"/>
      </w:numPr>
      <w:spacing w:before="240" w:after="60"/>
      <w:ind w:left="567" w:firstLine="0"/>
      <w:outlineLvl w:val="2"/>
    </w:pPr>
    <w:rPr>
      <w:rFonts w:eastAsia="MS Gothic"/>
      <w:b/>
      <w:bCs/>
      <w:sz w:val="22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9656E3"/>
    <w:pPr>
      <w:keepNext/>
      <w:numPr>
        <w:ilvl w:val="3"/>
        <w:numId w:val="15"/>
      </w:numPr>
      <w:spacing w:before="240" w:after="60"/>
      <w:outlineLvl w:val="3"/>
    </w:pPr>
    <w:rPr>
      <w:rFonts w:eastAsia="MS Mincho"/>
      <w:b/>
      <w:bCs/>
      <w:szCs w:val="28"/>
    </w:rPr>
  </w:style>
  <w:style w:type="paragraph" w:styleId="Ttulo5">
    <w:name w:val="heading 5"/>
    <w:basedOn w:val="Normal"/>
    <w:next w:val="Normal"/>
    <w:link w:val="Ttulo5Char"/>
    <w:unhideWhenUsed/>
    <w:qFormat/>
    <w:rsid w:val="00647D05"/>
    <w:pPr>
      <w:numPr>
        <w:ilvl w:val="4"/>
        <w:numId w:val="15"/>
      </w:numPr>
      <w:spacing w:before="240" w:after="60"/>
      <w:outlineLvl w:val="4"/>
    </w:pPr>
    <w:rPr>
      <w:rFonts w:eastAsia="MS Mincho"/>
      <w:b/>
      <w:bCs/>
      <w:iCs/>
      <w:szCs w:val="26"/>
    </w:rPr>
  </w:style>
  <w:style w:type="paragraph" w:styleId="Ttulo6">
    <w:name w:val="heading 6"/>
    <w:basedOn w:val="Normal"/>
    <w:next w:val="Normal"/>
    <w:link w:val="Ttulo6Char"/>
    <w:autoRedefine/>
    <w:unhideWhenUsed/>
    <w:qFormat/>
    <w:rsid w:val="004C75F6"/>
    <w:pPr>
      <w:numPr>
        <w:numId w:val="14"/>
      </w:numPr>
      <w:spacing w:before="240" w:after="60"/>
      <w:ind w:left="709" w:hanging="283"/>
      <w:outlineLvl w:val="5"/>
    </w:pPr>
    <w:rPr>
      <w:rFonts w:eastAsia="MS Mincho"/>
      <w:b/>
      <w:bCs/>
      <w:szCs w:val="22"/>
    </w:rPr>
  </w:style>
  <w:style w:type="paragraph" w:styleId="Ttulo7">
    <w:name w:val="heading 7"/>
    <w:basedOn w:val="Normal"/>
    <w:next w:val="Normal"/>
    <w:link w:val="Ttulo7Char"/>
    <w:autoRedefine/>
    <w:unhideWhenUsed/>
    <w:qFormat/>
    <w:rsid w:val="00B571AE"/>
    <w:pPr>
      <w:numPr>
        <w:numId w:val="12"/>
      </w:numPr>
      <w:spacing w:before="240" w:after="60"/>
      <w:outlineLvl w:val="6"/>
    </w:pPr>
    <w:rPr>
      <w:rFonts w:eastAsia="MS Mincho"/>
      <w:b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29061F"/>
    <w:pPr>
      <w:numPr>
        <w:ilvl w:val="7"/>
        <w:numId w:val="15"/>
      </w:numPr>
      <w:spacing w:before="240" w:after="60"/>
      <w:outlineLvl w:val="7"/>
    </w:pPr>
    <w:rPr>
      <w:rFonts w:ascii="Calibri" w:eastAsia="MS Mincho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29061F"/>
    <w:pPr>
      <w:numPr>
        <w:ilvl w:val="8"/>
        <w:numId w:val="15"/>
      </w:numPr>
      <w:spacing w:before="240" w:after="60"/>
      <w:outlineLvl w:val="8"/>
    </w:pPr>
    <w:rPr>
      <w:rFonts w:ascii="Cambria" w:eastAsia="MS Gothic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D30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TMISInstrues">
    <w:name w:val="CTM/IS Instruções"/>
    <w:rsid w:val="00BB3614"/>
    <w:pPr>
      <w:suppressAutoHyphens/>
      <w:spacing w:before="60" w:after="60"/>
      <w:jc w:val="both"/>
    </w:pPr>
    <w:rPr>
      <w:rFonts w:ascii="Arial" w:hAnsi="Arial" w:cs="Arial"/>
      <w:i/>
      <w:color w:val="0000FF"/>
      <w:sz w:val="18"/>
      <w:lang w:eastAsia="ar-SA"/>
    </w:rPr>
  </w:style>
  <w:style w:type="character" w:styleId="Nmerodepgina">
    <w:name w:val="page number"/>
    <w:semiHidden/>
    <w:rsid w:val="00BB3614"/>
    <w:rPr>
      <w:sz w:val="16"/>
    </w:rPr>
  </w:style>
  <w:style w:type="paragraph" w:styleId="Ttulo">
    <w:name w:val="Title"/>
    <w:basedOn w:val="Normal"/>
    <w:next w:val="Normal"/>
    <w:link w:val="TtuloChar"/>
    <w:qFormat/>
    <w:rsid w:val="0029061F"/>
    <w:pPr>
      <w:spacing w:before="240" w:after="60"/>
      <w:jc w:val="center"/>
      <w:outlineLvl w:val="0"/>
    </w:pPr>
    <w:rPr>
      <w:rFonts w:ascii="Cambria" w:eastAsia="MS Gothic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29061F"/>
    <w:rPr>
      <w:rFonts w:ascii="Cambria" w:eastAsia="MS Gothic" w:hAnsi="Cambria" w:cs="Times New Roman"/>
      <w:b/>
      <w:bCs/>
      <w:kern w:val="28"/>
      <w:sz w:val="32"/>
      <w:szCs w:val="32"/>
      <w:lang w:eastAsia="pt-BR"/>
    </w:rPr>
  </w:style>
  <w:style w:type="character" w:customStyle="1" w:styleId="Ttulo1Char">
    <w:name w:val="Título 1 Char"/>
    <w:link w:val="Ttulo1"/>
    <w:uiPriority w:val="9"/>
    <w:rsid w:val="005915C1"/>
    <w:rPr>
      <w:rFonts w:ascii="Arial" w:eastAsia="MS Gothic" w:hAnsi="Arial"/>
      <w:b/>
      <w:bCs/>
      <w:kern w:val="32"/>
      <w:sz w:val="24"/>
      <w:szCs w:val="32"/>
    </w:rPr>
  </w:style>
  <w:style w:type="character" w:customStyle="1" w:styleId="Ttulo2Char">
    <w:name w:val="Título 2 Char"/>
    <w:link w:val="Ttulo2"/>
    <w:rsid w:val="005B7F65"/>
    <w:rPr>
      <w:rFonts w:ascii="Arial" w:eastAsia="MS Gothic" w:hAnsi="Arial"/>
      <w:b/>
      <w:bCs/>
      <w:iCs/>
      <w:sz w:val="22"/>
      <w:szCs w:val="28"/>
    </w:rPr>
  </w:style>
  <w:style w:type="character" w:customStyle="1" w:styleId="Ttulo3Char">
    <w:name w:val="Título 3 Char"/>
    <w:link w:val="Ttulo3"/>
    <w:rsid w:val="0099594F"/>
    <w:rPr>
      <w:rFonts w:ascii="Arial" w:eastAsia="MS Gothic" w:hAnsi="Arial"/>
      <w:b/>
      <w:bCs/>
      <w:sz w:val="22"/>
      <w:szCs w:val="26"/>
    </w:rPr>
  </w:style>
  <w:style w:type="character" w:customStyle="1" w:styleId="Ttulo4Char">
    <w:name w:val="Título 4 Char"/>
    <w:link w:val="Ttulo4"/>
    <w:rsid w:val="009656E3"/>
    <w:rPr>
      <w:rFonts w:ascii="Arial" w:eastAsia="MS Mincho" w:hAnsi="Arial"/>
      <w:b/>
      <w:bCs/>
      <w:szCs w:val="28"/>
    </w:rPr>
  </w:style>
  <w:style w:type="character" w:customStyle="1" w:styleId="Ttulo5Char">
    <w:name w:val="Título 5 Char"/>
    <w:link w:val="Ttulo5"/>
    <w:rsid w:val="00647D05"/>
    <w:rPr>
      <w:rFonts w:ascii="Arial" w:eastAsia="MS Mincho" w:hAnsi="Arial"/>
      <w:b/>
      <w:bCs/>
      <w:iCs/>
      <w:szCs w:val="26"/>
    </w:rPr>
  </w:style>
  <w:style w:type="character" w:customStyle="1" w:styleId="Ttulo6Char">
    <w:name w:val="Título 6 Char"/>
    <w:link w:val="Ttulo6"/>
    <w:rsid w:val="004C75F6"/>
    <w:rPr>
      <w:rFonts w:ascii="Arial" w:eastAsia="MS Mincho" w:hAnsi="Arial"/>
      <w:b/>
      <w:bCs/>
      <w:szCs w:val="22"/>
    </w:rPr>
  </w:style>
  <w:style w:type="character" w:customStyle="1" w:styleId="Ttulo7Char">
    <w:name w:val="Título 7 Char"/>
    <w:link w:val="Ttulo7"/>
    <w:rsid w:val="00B571AE"/>
    <w:rPr>
      <w:rFonts w:ascii="Arial" w:eastAsia="MS Mincho" w:hAnsi="Arial"/>
      <w:b/>
      <w:szCs w:val="24"/>
    </w:rPr>
  </w:style>
  <w:style w:type="character" w:customStyle="1" w:styleId="Ttulo8Char">
    <w:name w:val="Título 8 Char"/>
    <w:link w:val="Ttulo8"/>
    <w:semiHidden/>
    <w:rsid w:val="0029061F"/>
    <w:rPr>
      <w:rFonts w:ascii="Calibri" w:eastAsia="MS Mincho" w:hAnsi="Calibri"/>
      <w:i/>
      <w:iCs/>
      <w:szCs w:val="24"/>
    </w:rPr>
  </w:style>
  <w:style w:type="character" w:customStyle="1" w:styleId="Ttulo9Char">
    <w:name w:val="Título 9 Char"/>
    <w:link w:val="Ttulo9"/>
    <w:semiHidden/>
    <w:rsid w:val="0029061F"/>
    <w:rPr>
      <w:rFonts w:ascii="Cambria" w:eastAsia="MS Gothic" w:hAnsi="Cambria"/>
      <w:sz w:val="22"/>
      <w:szCs w:val="22"/>
    </w:rPr>
  </w:style>
  <w:style w:type="paragraph" w:styleId="Cabealho">
    <w:name w:val="header"/>
    <w:basedOn w:val="Normal"/>
    <w:link w:val="CabealhoChar"/>
    <w:uiPriority w:val="99"/>
    <w:rsid w:val="001B5DE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1B5DEE"/>
    <w:rPr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1B5DE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1B5DEE"/>
    <w:rPr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rsid w:val="001B5DEE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1B5DEE"/>
    <w:rPr>
      <w:rFonts w:ascii="Tahoma" w:hAnsi="Tahoma" w:cs="Tahoma"/>
      <w:sz w:val="16"/>
      <w:szCs w:val="16"/>
      <w:lang w:eastAsia="pt-BR"/>
    </w:rPr>
  </w:style>
  <w:style w:type="paragraph" w:styleId="SemEspaamento">
    <w:name w:val="No Spacing"/>
    <w:link w:val="SemEspaamentoChar"/>
    <w:uiPriority w:val="1"/>
    <w:qFormat/>
    <w:rsid w:val="001B5DEE"/>
    <w:rPr>
      <w:rFonts w:ascii="Calibri" w:eastAsia="MS Mincho" w:hAnsi="Calibri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1B5DEE"/>
    <w:rPr>
      <w:rFonts w:ascii="Calibri" w:eastAsia="MS Mincho" w:hAnsi="Calibri"/>
      <w:sz w:val="22"/>
      <w:szCs w:val="22"/>
      <w:lang w:val="pt-BR" w:eastAsia="en-US" w:bidi="ar-SA"/>
    </w:rPr>
  </w:style>
  <w:style w:type="paragraph" w:styleId="Data">
    <w:name w:val="Date"/>
    <w:basedOn w:val="Normal"/>
    <w:next w:val="Normal"/>
    <w:link w:val="DataChar"/>
    <w:rsid w:val="00CC439C"/>
  </w:style>
  <w:style w:type="character" w:customStyle="1" w:styleId="DataChar">
    <w:name w:val="Data Char"/>
    <w:link w:val="Data"/>
    <w:rsid w:val="00CC439C"/>
    <w:rPr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A525DF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qFormat/>
    <w:rsid w:val="002737BF"/>
    <w:pPr>
      <w:tabs>
        <w:tab w:val="left" w:pos="284"/>
        <w:tab w:val="right" w:leader="dot" w:pos="9060"/>
      </w:tabs>
      <w:spacing w:before="120" w:after="120"/>
    </w:pPr>
    <w:rPr>
      <w:b/>
    </w:rPr>
  </w:style>
  <w:style w:type="paragraph" w:styleId="Sumrio2">
    <w:name w:val="toc 2"/>
    <w:basedOn w:val="Normal"/>
    <w:next w:val="Normal"/>
    <w:autoRedefine/>
    <w:uiPriority w:val="39"/>
    <w:qFormat/>
    <w:rsid w:val="001B5A51"/>
    <w:pPr>
      <w:tabs>
        <w:tab w:val="left" w:pos="709"/>
        <w:tab w:val="left" w:pos="1276"/>
        <w:tab w:val="right" w:leader="dot" w:pos="9060"/>
      </w:tabs>
      <w:ind w:left="240"/>
    </w:pPr>
    <w:rPr>
      <w:b/>
    </w:rPr>
  </w:style>
  <w:style w:type="character" w:styleId="Hyperlink">
    <w:name w:val="Hyperlink"/>
    <w:uiPriority w:val="99"/>
    <w:unhideWhenUsed/>
    <w:rsid w:val="00A525DF"/>
    <w:rPr>
      <w:color w:val="0000FF"/>
      <w:u w:val="single"/>
    </w:rPr>
  </w:style>
  <w:style w:type="paragraph" w:customStyle="1" w:styleId="Ttulo10">
    <w:name w:val="Título1"/>
    <w:basedOn w:val="Normal"/>
    <w:next w:val="Corpodetexto"/>
    <w:rsid w:val="00A12C0B"/>
    <w:pPr>
      <w:keepNext/>
      <w:suppressAutoHyphens/>
      <w:spacing w:before="240" w:after="120"/>
    </w:pPr>
    <w:rPr>
      <w:rFonts w:eastAsia="Lucida Sans Unicode" w:cs="Tahoma"/>
      <w:color w:val="000000"/>
      <w:sz w:val="28"/>
      <w:szCs w:val="28"/>
      <w:lang w:eastAsia="ar-SA"/>
    </w:rPr>
  </w:style>
  <w:style w:type="paragraph" w:customStyle="1" w:styleId="RUPCorpo1">
    <w:name w:val="RUP Corpo 1"/>
    <w:rsid w:val="00A12C0B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RUPTabela">
    <w:name w:val="RUP Tabela"/>
    <w:rsid w:val="00A12C0B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styleId="Corpodetexto">
    <w:name w:val="Body Text"/>
    <w:basedOn w:val="Normal"/>
    <w:link w:val="CorpodetextoChar"/>
    <w:rsid w:val="00A12C0B"/>
    <w:pPr>
      <w:spacing w:after="120"/>
    </w:pPr>
  </w:style>
  <w:style w:type="character" w:customStyle="1" w:styleId="CorpodetextoChar">
    <w:name w:val="Corpo de texto Char"/>
    <w:link w:val="Corpodetexto"/>
    <w:rsid w:val="00A12C0B"/>
    <w:rPr>
      <w:sz w:val="24"/>
      <w:szCs w:val="24"/>
      <w:lang w:eastAsia="pt-BR"/>
    </w:rPr>
  </w:style>
  <w:style w:type="paragraph" w:customStyle="1" w:styleId="Recuodecorpodetexto31">
    <w:name w:val="Recuo de corpo de texto 31"/>
    <w:basedOn w:val="Normal"/>
    <w:rsid w:val="00A12C0B"/>
    <w:pPr>
      <w:suppressAutoHyphens/>
      <w:ind w:left="709"/>
    </w:pPr>
    <w:rPr>
      <w:szCs w:val="20"/>
      <w:lang w:eastAsia="ar-SA"/>
    </w:rPr>
  </w:style>
  <w:style w:type="paragraph" w:styleId="Sumrio3">
    <w:name w:val="toc 3"/>
    <w:basedOn w:val="Normal"/>
    <w:next w:val="Normal"/>
    <w:autoRedefine/>
    <w:uiPriority w:val="39"/>
    <w:qFormat/>
    <w:rsid w:val="00EC3D68"/>
    <w:pPr>
      <w:tabs>
        <w:tab w:val="left" w:pos="709"/>
        <w:tab w:val="left" w:pos="851"/>
        <w:tab w:val="left" w:pos="1540"/>
        <w:tab w:val="right" w:leader="dot" w:pos="9060"/>
      </w:tabs>
      <w:ind w:left="708" w:firstLine="142"/>
      <w:jc w:val="left"/>
    </w:pPr>
    <w:rPr>
      <w:rFonts w:eastAsia="MS Mincho" w:cs="Arial"/>
      <w:b/>
      <w:noProof/>
    </w:rPr>
  </w:style>
  <w:style w:type="paragraph" w:customStyle="1" w:styleId="Standard">
    <w:name w:val="Standard"/>
    <w:rsid w:val="00296EBE"/>
    <w:pPr>
      <w:suppressAutoHyphens/>
      <w:autoSpaceDN w:val="0"/>
      <w:textAlignment w:val="baseline"/>
    </w:pPr>
    <w:rPr>
      <w:rFonts w:ascii="Arial" w:hAnsi="Arial"/>
      <w:color w:val="000000"/>
      <w:kern w:val="3"/>
      <w:sz w:val="24"/>
      <w:lang w:eastAsia="ja-JP"/>
    </w:rPr>
  </w:style>
  <w:style w:type="character" w:customStyle="1" w:styleId="Fontepargpadro3">
    <w:name w:val="Fonte parág. padrão3"/>
    <w:rsid w:val="00631E9B"/>
  </w:style>
  <w:style w:type="paragraph" w:customStyle="1" w:styleId="CTMISTabela">
    <w:name w:val="CTM/IS Tabela"/>
    <w:rsid w:val="00631E9B"/>
    <w:pPr>
      <w:suppressAutoHyphens/>
      <w:spacing w:before="60" w:after="60" w:line="100" w:lineRule="atLeast"/>
      <w:textAlignment w:val="baseline"/>
    </w:pPr>
    <w:rPr>
      <w:rFonts w:ascii="Arial" w:eastAsia="Arial" w:hAnsi="Arial" w:cs="Arial"/>
      <w:kern w:val="1"/>
      <w:lang w:val="es-ES" w:eastAsia="ar-SA"/>
    </w:rPr>
  </w:style>
  <w:style w:type="paragraph" w:styleId="PargrafodaLista">
    <w:name w:val="List Paragraph"/>
    <w:basedOn w:val="Normal"/>
    <w:uiPriority w:val="34"/>
    <w:qFormat/>
    <w:rsid w:val="007007F0"/>
    <w:pPr>
      <w:ind w:left="720"/>
      <w:contextualSpacing/>
    </w:pPr>
  </w:style>
  <w:style w:type="paragraph" w:styleId="MapadoDocumento">
    <w:name w:val="Document Map"/>
    <w:basedOn w:val="Normal"/>
    <w:link w:val="MapadoDocumentoChar"/>
    <w:rsid w:val="00324D4D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rsid w:val="00324D4D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rsid w:val="00081612"/>
    <w:pPr>
      <w:widowControl w:val="0"/>
      <w:suppressLineNumbers/>
      <w:suppressAutoHyphens/>
      <w:spacing w:line="100" w:lineRule="atLeast"/>
    </w:pPr>
    <w:rPr>
      <w:rFonts w:eastAsia="Arial Unicode MS"/>
      <w:sz w:val="18"/>
    </w:rPr>
  </w:style>
  <w:style w:type="paragraph" w:customStyle="1" w:styleId="TabelaCentralizada">
    <w:name w:val="Tabela_Centralizada"/>
    <w:link w:val="TabelaCentralizadaChar"/>
    <w:rsid w:val="00EB0072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link w:val="TabelaCentralizada"/>
    <w:rsid w:val="00EB0072"/>
    <w:rPr>
      <w:rFonts w:ascii="Arial" w:hAnsi="Arial" w:cs="Arial"/>
      <w:lang w:eastAsia="ar-SA" w:bidi="ar-SA"/>
    </w:rPr>
  </w:style>
  <w:style w:type="character" w:styleId="Refdecomentrio">
    <w:name w:val="annotation reference"/>
    <w:basedOn w:val="Fontepargpadro"/>
    <w:rsid w:val="00C01B9F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C01B9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C01B9F"/>
  </w:style>
  <w:style w:type="paragraph" w:styleId="Assuntodocomentrio">
    <w:name w:val="annotation subject"/>
    <w:basedOn w:val="Textodecomentrio"/>
    <w:next w:val="Textodecomentrio"/>
    <w:link w:val="AssuntodocomentrioChar"/>
    <w:rsid w:val="00C01B9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C01B9F"/>
    <w:rPr>
      <w:b/>
      <w:bCs/>
    </w:rPr>
  </w:style>
  <w:style w:type="paragraph" w:customStyle="1" w:styleId="western">
    <w:name w:val="western"/>
    <w:basedOn w:val="Normal"/>
    <w:rsid w:val="00B861E3"/>
    <w:pPr>
      <w:spacing w:before="100" w:beforeAutospacing="1" w:after="119"/>
    </w:pPr>
    <w:rPr>
      <w:rFonts w:cs="Arial"/>
      <w:color w:val="000000"/>
    </w:rPr>
  </w:style>
  <w:style w:type="paragraph" w:customStyle="1" w:styleId="InfoBlue">
    <w:name w:val="InfoBlue"/>
    <w:basedOn w:val="Standard"/>
    <w:qFormat/>
    <w:rsid w:val="007B70D6"/>
    <w:pPr>
      <w:suppressAutoHyphens w:val="0"/>
      <w:jc w:val="both"/>
    </w:pPr>
    <w:rPr>
      <w:rFonts w:eastAsia="Calibri"/>
      <w:i/>
      <w:color w:val="3333FF"/>
      <w:sz w:val="20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7B70D6"/>
    <w:pPr>
      <w:spacing w:before="100" w:beforeAutospacing="1" w:line="360" w:lineRule="auto"/>
      <w:ind w:left="431"/>
    </w:pPr>
    <w:rPr>
      <w:color w:val="000000"/>
    </w:rPr>
  </w:style>
  <w:style w:type="paragraph" w:styleId="Reviso">
    <w:name w:val="Revision"/>
    <w:hidden/>
    <w:uiPriority w:val="99"/>
    <w:semiHidden/>
    <w:rsid w:val="00B45BB6"/>
    <w:rPr>
      <w:sz w:val="24"/>
      <w:szCs w:val="24"/>
    </w:rPr>
  </w:style>
  <w:style w:type="paragraph" w:styleId="Legenda">
    <w:name w:val="caption"/>
    <w:basedOn w:val="Normal"/>
    <w:next w:val="Normal"/>
    <w:unhideWhenUsed/>
    <w:qFormat/>
    <w:rsid w:val="00EE2C54"/>
    <w:pPr>
      <w:spacing w:after="200"/>
      <w:jc w:val="center"/>
    </w:pPr>
    <w:rPr>
      <w:iCs/>
      <w:sz w:val="16"/>
      <w:szCs w:val="18"/>
    </w:rPr>
  </w:style>
  <w:style w:type="paragraph" w:customStyle="1" w:styleId="RegradeNegocioItem">
    <w:name w:val="Regra_de_Negocio_Item"/>
    <w:basedOn w:val="Normal"/>
    <w:rsid w:val="0000643E"/>
    <w:pPr>
      <w:tabs>
        <w:tab w:val="left" w:pos="2160"/>
      </w:tabs>
      <w:suppressAutoHyphens/>
      <w:autoSpaceDN w:val="0"/>
      <w:spacing w:after="170"/>
      <w:ind w:left="1080" w:hanging="720"/>
      <w:textAlignment w:val="baseline"/>
    </w:pPr>
    <w:rPr>
      <w:rFonts w:eastAsia="Arial"/>
      <w:b/>
      <w:i/>
      <w:kern w:val="3"/>
      <w:szCs w:val="20"/>
    </w:rPr>
  </w:style>
  <w:style w:type="paragraph" w:customStyle="1" w:styleId="Estilo2">
    <w:name w:val="Estilo2"/>
    <w:basedOn w:val="Normal"/>
    <w:rsid w:val="0000643E"/>
    <w:pPr>
      <w:widowControl w:val="0"/>
      <w:numPr>
        <w:numId w:val="4"/>
      </w:numPr>
      <w:tabs>
        <w:tab w:val="left" w:pos="0"/>
      </w:tabs>
      <w:suppressAutoHyphens/>
      <w:autoSpaceDN w:val="0"/>
      <w:spacing w:before="40" w:after="120" w:line="360" w:lineRule="auto"/>
      <w:ind w:right="170"/>
      <w:textAlignment w:val="baseline"/>
    </w:pPr>
    <w:rPr>
      <w:rFonts w:eastAsia="Arial Unicode MS" w:cs="Tahoma"/>
      <w:b/>
      <w:i/>
      <w:kern w:val="3"/>
      <w:lang w:eastAsia="ar-SA"/>
    </w:rPr>
  </w:style>
  <w:style w:type="numbering" w:customStyle="1" w:styleId="Regras">
    <w:name w:val="Regras"/>
    <w:basedOn w:val="Semlista"/>
    <w:rsid w:val="0000643E"/>
    <w:pPr>
      <w:numPr>
        <w:numId w:val="4"/>
      </w:numPr>
    </w:pPr>
  </w:style>
  <w:style w:type="paragraph" w:customStyle="1" w:styleId="TtuloNvel1">
    <w:name w:val="Título_Nível1"/>
    <w:basedOn w:val="Normal"/>
    <w:next w:val="Normal"/>
    <w:rsid w:val="00262ADE"/>
    <w:pPr>
      <w:keepNext/>
      <w:keepLines/>
      <w:tabs>
        <w:tab w:val="num" w:pos="0"/>
      </w:tabs>
      <w:spacing w:before="240" w:after="240"/>
      <w:ind w:left="360" w:hanging="360"/>
    </w:pPr>
    <w:rPr>
      <w:b/>
      <w:bCs/>
      <w:caps/>
      <w:color w:val="000000"/>
      <w:sz w:val="22"/>
      <w:szCs w:val="28"/>
      <w:lang w:eastAsia="ar-SA"/>
    </w:rPr>
  </w:style>
  <w:style w:type="paragraph" w:customStyle="1" w:styleId="TtuloNvel2">
    <w:name w:val="Título_Nível2"/>
    <w:basedOn w:val="Normal"/>
    <w:next w:val="Normal"/>
    <w:rsid w:val="00262ADE"/>
    <w:pPr>
      <w:keepNext/>
      <w:keepLines/>
      <w:numPr>
        <w:numId w:val="5"/>
      </w:numPr>
      <w:tabs>
        <w:tab w:val="left" w:pos="993"/>
      </w:tabs>
      <w:autoSpaceDN w:val="0"/>
      <w:spacing w:before="120" w:after="120"/>
      <w:textAlignment w:val="baseline"/>
    </w:pPr>
    <w:rPr>
      <w:b/>
      <w:bCs/>
      <w:color w:val="000000"/>
      <w:kern w:val="3"/>
      <w:szCs w:val="20"/>
    </w:rPr>
  </w:style>
  <w:style w:type="numbering" w:customStyle="1" w:styleId="WW8Num8">
    <w:name w:val="WW8Num8"/>
    <w:basedOn w:val="Semlista"/>
    <w:rsid w:val="00262ADE"/>
    <w:pPr>
      <w:numPr>
        <w:numId w:val="5"/>
      </w:numPr>
    </w:pPr>
  </w:style>
  <w:style w:type="paragraph" w:customStyle="1" w:styleId="Instruo">
    <w:name w:val="Instrução"/>
    <w:basedOn w:val="Normal"/>
    <w:next w:val="Normal"/>
    <w:rsid w:val="00262ADE"/>
    <w:rPr>
      <w:rFonts w:cs="Arial"/>
      <w:i/>
      <w:color w:val="0000FF"/>
      <w:szCs w:val="20"/>
    </w:rPr>
  </w:style>
  <w:style w:type="paragraph" w:customStyle="1" w:styleId="Textbody">
    <w:name w:val="Text body"/>
    <w:basedOn w:val="Standard"/>
    <w:rsid w:val="00357CB3"/>
    <w:pPr>
      <w:keepLines/>
      <w:widowControl w:val="0"/>
      <w:spacing w:after="120" w:line="240" w:lineRule="atLeast"/>
      <w:ind w:left="720"/>
    </w:pPr>
    <w:rPr>
      <w:color w:val="auto"/>
      <w:sz w:val="20"/>
      <w:lang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3855A8"/>
    <w:pPr>
      <w:tabs>
        <w:tab w:val="left" w:pos="851"/>
        <w:tab w:val="right" w:leader="dot" w:pos="9060"/>
      </w:tabs>
      <w:ind w:firstLine="851"/>
    </w:pPr>
    <w:rPr>
      <w:b/>
    </w:rPr>
  </w:style>
  <w:style w:type="paragraph" w:styleId="Sumrio5">
    <w:name w:val="toc 5"/>
    <w:basedOn w:val="Normal"/>
    <w:next w:val="Normal"/>
    <w:autoRedefine/>
    <w:uiPriority w:val="39"/>
    <w:unhideWhenUsed/>
    <w:rsid w:val="00F25E0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4C75F6"/>
    <w:pPr>
      <w:tabs>
        <w:tab w:val="left" w:pos="709"/>
        <w:tab w:val="right" w:leader="dot" w:pos="9072"/>
      </w:tabs>
      <w:spacing w:after="100"/>
      <w:ind w:left="142" w:firstLine="142"/>
    </w:pPr>
  </w:style>
  <w:style w:type="paragraph" w:customStyle="1" w:styleId="RegradeNegcio">
    <w:name w:val="Regra de Negócio"/>
    <w:basedOn w:val="Normal"/>
    <w:link w:val="RegradeNegcioChar"/>
    <w:qFormat/>
    <w:rsid w:val="00F25E01"/>
    <w:pPr>
      <w:framePr w:hSpace="141" w:wrap="around" w:vAnchor="text" w:hAnchor="margin" w:y="116"/>
      <w:numPr>
        <w:numId w:val="6"/>
      </w:numPr>
      <w:spacing w:before="60" w:after="60"/>
      <w:ind w:left="360"/>
      <w:jc w:val="center"/>
    </w:pPr>
    <w:rPr>
      <w:rFonts w:cs="Arial"/>
      <w:b/>
      <w:sz w:val="16"/>
      <w:szCs w:val="16"/>
    </w:rPr>
  </w:style>
  <w:style w:type="paragraph" w:customStyle="1" w:styleId="MSG">
    <w:name w:val="MSG"/>
    <w:basedOn w:val="Normal"/>
    <w:link w:val="MSGChar"/>
    <w:qFormat/>
    <w:rsid w:val="00FB7527"/>
    <w:pPr>
      <w:numPr>
        <w:numId w:val="7"/>
      </w:numPr>
      <w:spacing w:before="60" w:after="60"/>
      <w:jc w:val="center"/>
    </w:pPr>
    <w:rPr>
      <w:rFonts w:cs="Arial"/>
      <w:b/>
      <w:sz w:val="16"/>
      <w:szCs w:val="16"/>
    </w:rPr>
  </w:style>
  <w:style w:type="character" w:customStyle="1" w:styleId="RegradeNegcioChar">
    <w:name w:val="Regra de Negócio Char"/>
    <w:basedOn w:val="Fontepargpadro"/>
    <w:link w:val="RegradeNegcio"/>
    <w:rsid w:val="00F25E01"/>
    <w:rPr>
      <w:rFonts w:ascii="Arial" w:hAnsi="Arial" w:cs="Arial"/>
      <w:b/>
      <w:sz w:val="16"/>
      <w:szCs w:val="16"/>
    </w:rPr>
  </w:style>
  <w:style w:type="character" w:customStyle="1" w:styleId="MSGChar">
    <w:name w:val="MSG Char"/>
    <w:basedOn w:val="Fontepargpadro"/>
    <w:link w:val="MSG"/>
    <w:rsid w:val="00FB7527"/>
    <w:rPr>
      <w:rFonts w:ascii="Arial" w:hAnsi="Arial" w:cs="Arial"/>
      <w:b/>
      <w:sz w:val="16"/>
      <w:szCs w:val="16"/>
    </w:rPr>
  </w:style>
  <w:style w:type="paragraph" w:customStyle="1" w:styleId="Default">
    <w:name w:val="Default"/>
    <w:rsid w:val="00FC209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LACEHOLDER0">
    <w:name w:val="PLACE HOLDER"/>
    <w:basedOn w:val="Normal"/>
    <w:link w:val="PLACEHOLDERChar"/>
    <w:autoRedefine/>
    <w:qFormat/>
    <w:rsid w:val="00317AA3"/>
    <w:pPr>
      <w:numPr>
        <w:numId w:val="9"/>
      </w:numPr>
      <w:jc w:val="left"/>
    </w:pPr>
    <w:rPr>
      <w:rFonts w:ascii="Times New Roman" w:hAnsi="Times New Roman"/>
      <w:sz w:val="24"/>
    </w:rPr>
  </w:style>
  <w:style w:type="character" w:customStyle="1" w:styleId="PLACEHOLDERChar">
    <w:name w:val="PLACE HOLDER Char"/>
    <w:basedOn w:val="Fontepargpadro"/>
    <w:link w:val="PLACEHOLDER0"/>
    <w:rsid w:val="00317AA3"/>
    <w:rPr>
      <w:sz w:val="24"/>
      <w:szCs w:val="24"/>
    </w:rPr>
  </w:style>
  <w:style w:type="paragraph" w:customStyle="1" w:styleId="placeholder">
    <w:name w:val="place holder"/>
    <w:basedOn w:val="PLACEHOLDER0"/>
    <w:link w:val="placeholderChar0"/>
    <w:autoRedefine/>
    <w:qFormat/>
    <w:rsid w:val="00684E71"/>
    <w:pPr>
      <w:numPr>
        <w:numId w:val="10"/>
      </w:numPr>
      <w:jc w:val="center"/>
    </w:pPr>
    <w:rPr>
      <w:rFonts w:ascii="Arial" w:hAnsi="Arial"/>
      <w:sz w:val="16"/>
    </w:rPr>
  </w:style>
  <w:style w:type="character" w:customStyle="1" w:styleId="placeholderChar0">
    <w:name w:val="place holder Char"/>
    <w:basedOn w:val="PLACEHOLDERChar"/>
    <w:link w:val="placeholder"/>
    <w:rsid w:val="00684E71"/>
    <w:rPr>
      <w:rFonts w:ascii="Arial" w:hAnsi="Arial"/>
      <w:sz w:val="16"/>
      <w:szCs w:val="24"/>
    </w:rPr>
  </w:style>
  <w:style w:type="paragraph" w:styleId="Sumrio7">
    <w:name w:val="toc 7"/>
    <w:basedOn w:val="Normal"/>
    <w:next w:val="Normal"/>
    <w:autoRedefine/>
    <w:uiPriority w:val="39"/>
    <w:unhideWhenUsed/>
    <w:rsid w:val="00E71ED5"/>
    <w:pPr>
      <w:tabs>
        <w:tab w:val="left" w:pos="1760"/>
        <w:tab w:val="right" w:leader="dot" w:pos="9060"/>
      </w:tabs>
      <w:spacing w:after="100"/>
      <w:ind w:left="1416"/>
    </w:pPr>
  </w:style>
  <w:style w:type="character" w:customStyle="1" w:styleId="text-danger2">
    <w:name w:val="text-danger2"/>
    <w:basedOn w:val="Fontepargpadro"/>
    <w:rsid w:val="00852ABB"/>
    <w:rPr>
      <w:color w:val="A94442"/>
    </w:rPr>
  </w:style>
  <w:style w:type="paragraph" w:customStyle="1" w:styleId="Estilo1">
    <w:name w:val="Estilo1"/>
    <w:basedOn w:val="Normal"/>
    <w:rsid w:val="009F62EE"/>
    <w:pPr>
      <w:spacing w:before="80" w:after="80"/>
      <w:ind w:left="361" w:hanging="360"/>
    </w:pPr>
    <w:rPr>
      <w:rFonts w:eastAsiaTheme="minorHAnsi" w:cs="Arial"/>
      <w:sz w:val="24"/>
      <w:lang w:eastAsia="zh-CN"/>
    </w:rPr>
  </w:style>
  <w:style w:type="character" w:customStyle="1" w:styleId="text-danger">
    <w:name w:val="text-danger"/>
    <w:basedOn w:val="Fontepargpadro"/>
    <w:rsid w:val="0046197D"/>
  </w:style>
  <w:style w:type="character" w:styleId="TextodoEspaoReservado">
    <w:name w:val="Placeholder Text"/>
    <w:basedOn w:val="Fontepargpadro"/>
    <w:uiPriority w:val="99"/>
    <w:semiHidden/>
    <w:rsid w:val="00C43E53"/>
    <w:rPr>
      <w:color w:val="808080"/>
    </w:rPr>
  </w:style>
  <w:style w:type="character" w:customStyle="1" w:styleId="Ttulo20">
    <w:name w:val="Título2"/>
    <w:basedOn w:val="Fontepargpadro"/>
    <w:rsid w:val="007D608A"/>
  </w:style>
  <w:style w:type="character" w:customStyle="1" w:styleId="message">
    <w:name w:val="message"/>
    <w:basedOn w:val="Fontepargpadro"/>
    <w:rsid w:val="007D608A"/>
  </w:style>
  <w:style w:type="character" w:customStyle="1" w:styleId="Ttulo30">
    <w:name w:val="Título3"/>
    <w:basedOn w:val="Fontepargpadro"/>
    <w:rsid w:val="00864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1779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215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2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1404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2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95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63496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47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870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92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396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38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1392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6732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5277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9182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2275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5194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7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2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leidson.magalhaes\Documents\CTIS\SESCOOP\Novos%20Templates\Template_Especificacao_Tecnica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93EEB4887D41DF984A8F6F733DBBA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B437C1E-F707-4319-A38E-5370001706CA}"/>
      </w:docPartPr>
      <w:docPartBody>
        <w:p w:rsidR="001D1245" w:rsidRDefault="001D1245">
          <w:r w:rsidRPr="0080364C">
            <w:rPr>
              <w:rStyle w:val="TextodoEspaoReservado"/>
            </w:rPr>
            <w:t>[Título]</w:t>
          </w:r>
        </w:p>
      </w:docPartBody>
    </w:docPart>
    <w:docPart>
      <w:docPartPr>
        <w:name w:val="0CCACBEF54A741B68AA4095A2EC967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C7505E-585C-4CCF-8344-B1AC29EAAEFD}"/>
      </w:docPartPr>
      <w:docPartBody>
        <w:p w:rsidR="001D1245" w:rsidRDefault="001D1245">
          <w:r w:rsidRPr="0080364C">
            <w:rPr>
              <w:rStyle w:val="TextodoEspaoReservado"/>
            </w:rPr>
            <w:t>[Palavras-chave]</w:t>
          </w:r>
        </w:p>
      </w:docPartBody>
    </w:docPart>
    <w:docPart>
      <w:docPartPr>
        <w:name w:val="4C75F126CE2249E2B3D8349E8F6836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E32E00-6E69-41EC-A681-52FD55048DA3}"/>
      </w:docPartPr>
      <w:docPartBody>
        <w:p w:rsidR="001D1245" w:rsidRDefault="001D1245">
          <w:r w:rsidRPr="0080364C">
            <w:rPr>
              <w:rStyle w:val="TextodoEspaoReservado"/>
            </w:rPr>
            <w:t>[Palavras-chave]</w:t>
          </w:r>
        </w:p>
      </w:docPartBody>
    </w:docPart>
    <w:docPart>
      <w:docPartPr>
        <w:name w:val="173A7FB2CE2A415283D5664A774AD2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82D536-FF2F-4F26-BC4E-0B002D08C6A2}"/>
      </w:docPartPr>
      <w:docPartBody>
        <w:p w:rsidR="001D1245" w:rsidRDefault="001D1245">
          <w:r w:rsidRPr="0080364C">
            <w:rPr>
              <w:rStyle w:val="TextodoEspaoReservado"/>
            </w:rPr>
            <w:t>[Comentários]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245"/>
    <w:rsid w:val="00025F74"/>
    <w:rsid w:val="00027C91"/>
    <w:rsid w:val="00164846"/>
    <w:rsid w:val="00180479"/>
    <w:rsid w:val="001D1245"/>
    <w:rsid w:val="001F4CFD"/>
    <w:rsid w:val="002A0617"/>
    <w:rsid w:val="00375127"/>
    <w:rsid w:val="004328AC"/>
    <w:rsid w:val="005F7221"/>
    <w:rsid w:val="005F7E1D"/>
    <w:rsid w:val="00641EF6"/>
    <w:rsid w:val="006B5883"/>
    <w:rsid w:val="006C5056"/>
    <w:rsid w:val="007A5F10"/>
    <w:rsid w:val="00842C5A"/>
    <w:rsid w:val="008C60AF"/>
    <w:rsid w:val="008F628C"/>
    <w:rsid w:val="00955C2A"/>
    <w:rsid w:val="009D3091"/>
    <w:rsid w:val="009D7AD9"/>
    <w:rsid w:val="00A55EAD"/>
    <w:rsid w:val="00A75FE3"/>
    <w:rsid w:val="00AD07FC"/>
    <w:rsid w:val="00AD574F"/>
    <w:rsid w:val="00BF07BE"/>
    <w:rsid w:val="00BF2C09"/>
    <w:rsid w:val="00C035A1"/>
    <w:rsid w:val="00CC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F07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1FDA1-CB7E-4B85-84FA-A98565F0A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Template_Especificacao_Tecnica</Template>
  <TotalTime>2</TotalTime>
  <Pages>7</Pages>
  <Words>554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Painel Callback</vt:lpstr>
    </vt:vector>
  </TitlesOfParts>
  <Company>ctis tecnologia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Painel XXXXXXXXX</dc:title>
  <dc:subject/>
  <dc:creator>p566774@corp.caixa.gov.br</dc:creator>
  <cp:keywords>[Nome do Módulo]</cp:keywords>
  <dc:description>Versão 0.1</dc:description>
  <cp:lastModifiedBy>Ivan Junio Medeiros Ferreira</cp:lastModifiedBy>
  <cp:revision>4</cp:revision>
  <cp:lastPrinted>2019-08-08T17:57:00Z</cp:lastPrinted>
  <dcterms:created xsi:type="dcterms:W3CDTF">2020-10-27T18:54:00Z</dcterms:created>
  <dcterms:modified xsi:type="dcterms:W3CDTF">2022-10-20T13:01:00Z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{0D2BEAA8-0324-4D06-959B-DD032383DE96}</vt:lpwstr>
  </property>
  <property fmtid="{D5CDD505-2E9C-101B-9397-08002B2CF9AE}" pid="3" name="DLPManualFileClassificationLastModifiedBy">
    <vt:lpwstr>CORPCAIXA\p566774</vt:lpwstr>
  </property>
  <property fmtid="{D5CDD505-2E9C-101B-9397-08002B2CF9AE}" pid="4" name="DLPManualFileClassificationLastModificationDate">
    <vt:lpwstr>1580995221</vt:lpwstr>
  </property>
  <property fmtid="{D5CDD505-2E9C-101B-9397-08002B2CF9AE}" pid="5" name="DLPManualFileClassificationVersion">
    <vt:lpwstr>11.4.0.45</vt:lpwstr>
  </property>
</Properties>
</file>